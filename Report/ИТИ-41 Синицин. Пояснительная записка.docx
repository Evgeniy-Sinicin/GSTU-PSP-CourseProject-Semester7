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3424230" w:displacedByCustomXml="next"/>
    <w:bookmarkStart w:id="1" w:name="_Toc53421956" w:displacedByCustomXml="next"/>
    <w:bookmarkStart w:id="2" w:name="_Toc53252242" w:displacedByCustomXml="next"/>
    <w:bookmarkStart w:id="3" w:name="_Toc53263251" w:displacedByCustomXml="next"/>
    <w:bookmarkStart w:id="4" w:name="_Toc53216891" w:displacedByCustomXml="next"/>
    <w:sdt>
      <w:sdtPr>
        <w:rPr>
          <w:rFonts w:ascii="Calibri" w:hAnsi="Calibri"/>
          <w:b w:val="0"/>
          <w:bCs w:val="0"/>
          <w:iCs/>
          <w:noProof/>
          <w:sz w:val="22"/>
          <w:szCs w:val="22"/>
          <w:lang w:val="ru-RU" w:eastAsia="en-US"/>
        </w:rPr>
        <w:id w:val="-179913168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iCs w:val="0"/>
          <w:noProof w:val="0"/>
          <w:sz w:val="28"/>
          <w:szCs w:val="28"/>
          <w:lang w:val="x-none" w:eastAsia="x-none"/>
        </w:rPr>
      </w:sdtEndPr>
      <w:sdtContent>
        <w:p w14:paraId="74BF5254" w14:textId="77777777" w:rsidR="00711F54" w:rsidRDefault="001C25DA" w:rsidP="00884967">
          <w:pPr>
            <w:pStyle w:val="1"/>
            <w:tabs>
              <w:tab w:val="left" w:pos="3969"/>
            </w:tabs>
            <w:spacing w:after="0" w:line="288" w:lineRule="auto"/>
            <w:ind w:left="0" w:firstLine="0"/>
            <w:jc w:val="center"/>
            <w:rPr>
              <w:noProof/>
            </w:rPr>
          </w:pPr>
          <w:r w:rsidRPr="002F56D4">
            <w:t>СОДЕРЖАНИЕ</w:t>
          </w:r>
          <w:bookmarkEnd w:id="3"/>
          <w:bookmarkEnd w:id="2"/>
          <w:bookmarkEnd w:id="1"/>
          <w:bookmarkEnd w:id="0"/>
          <w:r w:rsidR="00930082">
            <w:rPr>
              <w:b w:val="0"/>
              <w:iCs/>
              <w:noProof/>
            </w:rPr>
            <w:fldChar w:fldCharType="begin"/>
          </w:r>
          <w:r w:rsidR="00930082">
            <w:rPr>
              <w:b w:val="0"/>
              <w:iCs/>
              <w:noProof/>
            </w:rPr>
            <w:instrText xml:space="preserve"> TOC \o "1-2" \h \z \u </w:instrText>
          </w:r>
          <w:r w:rsidR="00930082">
            <w:rPr>
              <w:b w:val="0"/>
              <w:iCs/>
              <w:noProof/>
            </w:rPr>
            <w:fldChar w:fldCharType="separate"/>
          </w:r>
        </w:p>
        <w:p w14:paraId="54180B97" w14:textId="77777777" w:rsidR="00711F54" w:rsidRDefault="00711F54" w:rsidP="00711F54">
          <w:pPr>
            <w:pStyle w:val="24"/>
            <w:ind w:hanging="425"/>
            <w:rPr>
              <w:rFonts w:asciiTheme="minorHAnsi" w:eastAsiaTheme="minorEastAsia" w:hAnsiTheme="minorHAnsi" w:cstheme="minorBidi"/>
              <w:iCs/>
              <w:sz w:val="22"/>
              <w:szCs w:val="22"/>
              <w:lang/>
            </w:rPr>
          </w:pPr>
          <w:hyperlink w:anchor="_Toc53424231" w:history="1">
            <w:r w:rsidRPr="00282707">
              <w:rPr>
                <w:rStyle w:val="ac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_Toc53424231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819412" w14:textId="77777777" w:rsidR="00711F54" w:rsidRDefault="00711F54" w:rsidP="00711F54">
          <w:pPr>
            <w:pStyle w:val="24"/>
            <w:ind w:hanging="425"/>
            <w:rPr>
              <w:rFonts w:asciiTheme="minorHAnsi" w:eastAsiaTheme="minorEastAsia" w:hAnsiTheme="minorHAnsi" w:cstheme="minorBidi"/>
              <w:iCs/>
              <w:sz w:val="22"/>
              <w:szCs w:val="22"/>
              <w:lang/>
            </w:rPr>
          </w:pPr>
          <w:hyperlink w:anchor="_Toc53424232" w:history="1">
            <w:r w:rsidRPr="00282707">
              <w:rPr>
                <w:rStyle w:val="ac"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iCs/>
                <w:sz w:val="22"/>
                <w:szCs w:val="22"/>
                <w:lang/>
              </w:rPr>
              <w:tab/>
            </w:r>
            <w:r w:rsidRPr="00282707">
              <w:rPr>
                <w:rStyle w:val="ac"/>
                <w:lang w:val="ru-RU"/>
              </w:rPr>
              <w:t>СРЕДСТВА</w:t>
            </w:r>
            <w:r w:rsidRPr="00282707">
              <w:rPr>
                <w:rStyle w:val="ac"/>
              </w:rPr>
              <w:t xml:space="preserve"> </w:t>
            </w:r>
            <w:r w:rsidRPr="00282707">
              <w:rPr>
                <w:rStyle w:val="ac"/>
                <w:lang w:val="ru-RU"/>
              </w:rPr>
              <w:t>РАЗРАБОТКИ ИГРОВЫХ ПРИЛОЖЕНИЙ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_Toc53424232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1A45D0" w14:textId="77777777" w:rsidR="00711F54" w:rsidRDefault="00711F54">
          <w:pPr>
            <w:pStyle w:val="24"/>
            <w:rPr>
              <w:rFonts w:asciiTheme="minorHAnsi" w:eastAsiaTheme="minorEastAsia" w:hAnsiTheme="minorHAnsi" w:cstheme="minorBidi"/>
              <w:bCs w:val="0"/>
              <w:sz w:val="22"/>
              <w:szCs w:val="22"/>
              <w:lang/>
            </w:rPr>
          </w:pPr>
          <w:hyperlink w:anchor="_Toc53424233" w:history="1">
            <w:r w:rsidRPr="00282707">
              <w:rPr>
                <w:rStyle w:val="ac"/>
              </w:rPr>
              <w:t xml:space="preserve">1.1 Обзор игрового движка </w:t>
            </w:r>
            <w:r w:rsidRPr="00282707">
              <w:rPr>
                <w:rStyle w:val="ac"/>
                <w:i/>
              </w:rPr>
              <w:t>Unity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_Toc53424233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F51D24" w14:textId="77777777" w:rsidR="00711F54" w:rsidRDefault="00711F54">
          <w:pPr>
            <w:pStyle w:val="24"/>
            <w:rPr>
              <w:rFonts w:asciiTheme="minorHAnsi" w:eastAsiaTheme="minorEastAsia" w:hAnsiTheme="minorHAnsi" w:cstheme="minorBidi"/>
              <w:bCs w:val="0"/>
              <w:sz w:val="22"/>
              <w:szCs w:val="22"/>
              <w:lang/>
            </w:rPr>
          </w:pPr>
          <w:hyperlink w:anchor="_Toc53424234" w:history="1">
            <w:r w:rsidRPr="00282707">
              <w:rPr>
                <w:rStyle w:val="ac"/>
              </w:rPr>
              <w:t>1.2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/>
              </w:rPr>
              <w:tab/>
            </w:r>
            <w:r w:rsidRPr="00282707">
              <w:rPr>
                <w:rStyle w:val="ac"/>
              </w:rPr>
              <w:t xml:space="preserve">Обзор игрового движка </w:t>
            </w:r>
            <w:r w:rsidRPr="00282707">
              <w:rPr>
                <w:rStyle w:val="ac"/>
                <w:i/>
              </w:rPr>
              <w:t>Unreal Engine</w:t>
            </w:r>
            <w:r w:rsidRPr="00282707">
              <w:rPr>
                <w:rStyle w:val="ac"/>
              </w:rPr>
              <w:t xml:space="preserve">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_Toc53424234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6BF373" w14:textId="77777777" w:rsidR="00711F54" w:rsidRDefault="00711F54" w:rsidP="00711F54">
          <w:pPr>
            <w:pStyle w:val="24"/>
            <w:rPr>
              <w:rFonts w:asciiTheme="minorHAnsi" w:eastAsiaTheme="minorEastAsia" w:hAnsiTheme="minorHAnsi" w:cstheme="minorBidi"/>
              <w:iCs/>
              <w:sz w:val="22"/>
              <w:szCs w:val="22"/>
              <w:lang/>
            </w:rPr>
          </w:pPr>
          <w:hyperlink w:anchor="_Toc53424235" w:history="1">
            <w:r w:rsidRPr="00282707">
              <w:rPr>
                <w:rStyle w:val="ac"/>
                <w:lang w:val="ru-RU"/>
              </w:rPr>
              <w:t xml:space="preserve">1.3 </w:t>
            </w:r>
            <w:r w:rsidRPr="00282707">
              <w:rPr>
                <w:rStyle w:val="ac"/>
              </w:rPr>
              <w:t xml:space="preserve">Сравнение игровых движков </w:t>
            </w:r>
            <w:r w:rsidRPr="00282707">
              <w:rPr>
                <w:rStyle w:val="ac"/>
                <w:i/>
              </w:rPr>
              <w:t xml:space="preserve">Unity </w:t>
            </w:r>
            <w:r w:rsidRPr="00282707">
              <w:rPr>
                <w:rStyle w:val="ac"/>
              </w:rPr>
              <w:t xml:space="preserve">и </w:t>
            </w:r>
            <w:r w:rsidRPr="00282707">
              <w:rPr>
                <w:rStyle w:val="ac"/>
                <w:i/>
              </w:rPr>
              <w:t>Unreal Engine</w:t>
            </w:r>
            <w:r w:rsidRPr="00282707">
              <w:rPr>
                <w:rStyle w:val="ac"/>
              </w:rPr>
              <w:t xml:space="preserve"> 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_Toc53424235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76768E9" w14:textId="77777777" w:rsidR="00711F54" w:rsidRDefault="00711F54" w:rsidP="00711F54">
          <w:pPr>
            <w:pStyle w:val="24"/>
            <w:ind w:hanging="425"/>
            <w:rPr>
              <w:rFonts w:asciiTheme="minorHAnsi" w:eastAsiaTheme="minorEastAsia" w:hAnsiTheme="minorHAnsi" w:cstheme="minorBidi"/>
              <w:iCs/>
              <w:sz w:val="22"/>
              <w:szCs w:val="22"/>
              <w:lang/>
            </w:rPr>
          </w:pPr>
          <w:hyperlink w:anchor="_Toc53424236" w:history="1">
            <w:r w:rsidRPr="00282707">
              <w:rPr>
                <w:rStyle w:val="ac"/>
                <w:shd w:val="clear" w:color="auto" w:fill="FFFFFF"/>
              </w:rPr>
              <w:t>С</w:t>
            </w:r>
            <w:r w:rsidRPr="00282707">
              <w:rPr>
                <w:rStyle w:val="ac"/>
                <w:shd w:val="clear" w:color="auto" w:fill="FFFFFF"/>
                <w:lang w:val="ru-RU"/>
              </w:rPr>
              <w:t>писок</w:t>
            </w:r>
            <w:r w:rsidRPr="00282707">
              <w:rPr>
                <w:rStyle w:val="ac"/>
                <w:shd w:val="clear" w:color="auto" w:fill="FFFFFF"/>
              </w:rPr>
              <w:t xml:space="preserve"> </w:t>
            </w:r>
            <w:r w:rsidRPr="00282707">
              <w:rPr>
                <w:rStyle w:val="ac"/>
                <w:shd w:val="clear" w:color="auto" w:fill="FFFFFF"/>
                <w:lang w:val="ru-RU"/>
              </w:rPr>
              <w:t>используемых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_Toc53424236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4084735" w14:textId="2D40B14E" w:rsidR="001C25DA" w:rsidRPr="00EA2FD0" w:rsidRDefault="00930082" w:rsidP="00884967">
          <w:pPr>
            <w:pStyle w:val="1"/>
            <w:tabs>
              <w:tab w:val="left" w:pos="3969"/>
            </w:tabs>
            <w:spacing w:after="0" w:line="288" w:lineRule="auto"/>
            <w:ind w:left="0" w:firstLine="0"/>
            <w:jc w:val="center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rPr>
              <w:b w:val="0"/>
              <w:iCs/>
              <w:noProof/>
            </w:rPr>
            <w:fldChar w:fldCharType="end"/>
          </w:r>
        </w:p>
      </w:sdtContent>
    </w:sdt>
    <w:bookmarkEnd w:id="4" w:displacedByCustomXml="prev"/>
    <w:p w14:paraId="7CA0A813" w14:textId="77777777" w:rsidR="001C25DA" w:rsidRPr="0060246F" w:rsidRDefault="001C25DA" w:rsidP="00884967">
      <w:pPr>
        <w:pStyle w:val="1"/>
        <w:spacing w:after="0" w:line="288" w:lineRule="auto"/>
        <w:ind w:left="0" w:firstLine="0"/>
        <w:jc w:val="center"/>
        <w:rPr>
          <w:lang w:val="ru-RU"/>
        </w:rPr>
      </w:pPr>
      <w:r w:rsidRPr="007C2554">
        <w:rPr>
          <w:b w:val="0"/>
        </w:rPr>
        <w:br w:type="page"/>
      </w:r>
      <w:bookmarkStart w:id="5" w:name="_Toc501124774"/>
      <w:bookmarkStart w:id="6" w:name="_Toc53424231"/>
      <w:r w:rsidRPr="007E201D">
        <w:lastRenderedPageBreak/>
        <w:t>ВВЕДЕНИЕ</w:t>
      </w:r>
      <w:bookmarkEnd w:id="5"/>
      <w:bookmarkEnd w:id="6"/>
    </w:p>
    <w:p w14:paraId="1EA28E23" w14:textId="77777777" w:rsidR="0085044A" w:rsidRPr="0060246F" w:rsidRDefault="0085044A" w:rsidP="00884967">
      <w:pPr>
        <w:spacing w:line="288" w:lineRule="auto"/>
        <w:rPr>
          <w:lang w:eastAsia="x-none"/>
        </w:rPr>
      </w:pPr>
    </w:p>
    <w:p w14:paraId="7951C565" w14:textId="77777777" w:rsidR="00407295" w:rsidRPr="007C2554" w:rsidRDefault="00407295" w:rsidP="00884967">
      <w:pPr>
        <w:spacing w:after="0" w:line="288" w:lineRule="auto"/>
        <w:rPr>
          <w:szCs w:val="28"/>
        </w:rPr>
      </w:pPr>
      <w:r w:rsidRPr="007C2554">
        <w:rPr>
          <w:szCs w:val="28"/>
        </w:rPr>
        <w:t>Игры наравне с наукой и работой относятся к одним из ключевых видов человеческой деятельности. Люди с незапамятных времён увлекаются играми, чтобы снять напряжение, расслабиться и забыть на время о проблемах окруж</w:t>
      </w:r>
      <w:r w:rsidRPr="007C2554">
        <w:rPr>
          <w:szCs w:val="28"/>
        </w:rPr>
        <w:t>а</w:t>
      </w:r>
      <w:r w:rsidRPr="007C2554">
        <w:rPr>
          <w:szCs w:val="28"/>
        </w:rPr>
        <w:t>ющего мира. Индустрия компьютерных игр, в наше время, очень сильно разв</w:t>
      </w:r>
      <w:r w:rsidRPr="007C2554">
        <w:rPr>
          <w:szCs w:val="28"/>
        </w:rPr>
        <w:t>и</w:t>
      </w:r>
      <w:r w:rsidRPr="007C2554">
        <w:rPr>
          <w:szCs w:val="28"/>
        </w:rPr>
        <w:t xml:space="preserve">лась, и может легко, быстро и </w:t>
      </w:r>
      <w:r>
        <w:rPr>
          <w:szCs w:val="28"/>
        </w:rPr>
        <w:t xml:space="preserve">относительно недорого </w:t>
      </w:r>
      <w:r w:rsidRPr="007C2554">
        <w:rPr>
          <w:szCs w:val="28"/>
        </w:rPr>
        <w:t>предоставить игру люб</w:t>
      </w:r>
      <w:r w:rsidRPr="007C2554">
        <w:rPr>
          <w:szCs w:val="28"/>
        </w:rPr>
        <w:t>о</w:t>
      </w:r>
      <w:r w:rsidRPr="007C2554">
        <w:rPr>
          <w:szCs w:val="28"/>
        </w:rPr>
        <w:t>го жанра и удовлетворить предпочтения каждого игрока, а вычислительная мощность современных цифровых устройств, с помощью фантастической кр</w:t>
      </w:r>
      <w:r w:rsidRPr="007C2554">
        <w:rPr>
          <w:szCs w:val="28"/>
        </w:rPr>
        <w:t>а</w:t>
      </w:r>
      <w:r w:rsidRPr="007C2554">
        <w:rPr>
          <w:szCs w:val="28"/>
        </w:rPr>
        <w:t>соты компьютерной графики, может надолго затянуть его в виртуальный мир, наполненный потрясающими пейзажами и завораживающими приключениями.</w:t>
      </w:r>
    </w:p>
    <w:p w14:paraId="510EB4DE" w14:textId="79E6CE68" w:rsidR="00407295" w:rsidRDefault="00407295" w:rsidP="00884967">
      <w:pPr>
        <w:spacing w:after="0" w:line="288" w:lineRule="auto"/>
        <w:rPr>
          <w:szCs w:val="28"/>
        </w:rPr>
      </w:pPr>
      <w:r w:rsidRPr="007C2554">
        <w:rPr>
          <w:szCs w:val="28"/>
        </w:rPr>
        <w:t xml:space="preserve">В </w:t>
      </w:r>
      <w:r>
        <w:rPr>
          <w:szCs w:val="28"/>
        </w:rPr>
        <w:t>настоящее</w:t>
      </w:r>
      <w:r w:rsidRPr="007C2554">
        <w:rPr>
          <w:szCs w:val="28"/>
        </w:rPr>
        <w:t xml:space="preserve"> время компьютерные видеоигры помимо развлечения также несут обучающий</w:t>
      </w:r>
      <w:r>
        <w:rPr>
          <w:szCs w:val="28"/>
        </w:rPr>
        <w:t>, расслабляющий и даже лечебный характер. В</w:t>
      </w:r>
      <w:r w:rsidRPr="007C2554">
        <w:rPr>
          <w:szCs w:val="28"/>
        </w:rPr>
        <w:t>едь ни для кого не секрет, что всего лишь пара часов</w:t>
      </w:r>
      <w:r w:rsidR="00F1411E">
        <w:rPr>
          <w:szCs w:val="28"/>
        </w:rPr>
        <w:t>,</w:t>
      </w:r>
      <w:r w:rsidRPr="007C2554">
        <w:rPr>
          <w:szCs w:val="28"/>
        </w:rPr>
        <w:t xml:space="preserve"> проведённая за любимой игрой</w:t>
      </w:r>
      <w:r w:rsidR="00F1411E">
        <w:rPr>
          <w:szCs w:val="28"/>
        </w:rPr>
        <w:t>,</w:t>
      </w:r>
      <w:r w:rsidRPr="007C2554">
        <w:rPr>
          <w:szCs w:val="28"/>
        </w:rPr>
        <w:t xml:space="preserve"> может поднять настроение и избавить игрока от депрессии. </w:t>
      </w:r>
    </w:p>
    <w:p w14:paraId="3C3D882F" w14:textId="2689762D" w:rsidR="00407295" w:rsidRDefault="00407295" w:rsidP="00884967">
      <w:pPr>
        <w:spacing w:after="0" w:line="288" w:lineRule="auto"/>
        <w:rPr>
          <w:szCs w:val="28"/>
        </w:rPr>
      </w:pPr>
      <w:r>
        <w:rPr>
          <w:szCs w:val="28"/>
        </w:rPr>
        <w:t>На данный момент, видеоигры являются очень популярным и легкод</w:t>
      </w:r>
      <w:r>
        <w:rPr>
          <w:szCs w:val="28"/>
        </w:rPr>
        <w:t>о</w:t>
      </w:r>
      <w:r>
        <w:rPr>
          <w:szCs w:val="28"/>
        </w:rPr>
        <w:t>ступным источником удовольствия. В них можно играть как одному, так и в компании друзей. Видеоигры доступны на большинстве современных гадж</w:t>
      </w:r>
      <w:r>
        <w:rPr>
          <w:szCs w:val="28"/>
        </w:rPr>
        <w:t>е</w:t>
      </w:r>
      <w:r>
        <w:rPr>
          <w:szCs w:val="28"/>
        </w:rPr>
        <w:t>тов</w:t>
      </w:r>
      <w:r w:rsidRPr="001437AD">
        <w:rPr>
          <w:szCs w:val="28"/>
        </w:rPr>
        <w:t>:</w:t>
      </w:r>
      <w:r>
        <w:rPr>
          <w:szCs w:val="28"/>
        </w:rPr>
        <w:t xml:space="preserve"> смартфонах, компьютерах, консолях, телевизорах и даже на некоторых электронных наручных часах. В видеоигры играют люди всех возрастных кат</w:t>
      </w:r>
      <w:r>
        <w:rPr>
          <w:szCs w:val="28"/>
        </w:rPr>
        <w:t>е</w:t>
      </w:r>
      <w:r>
        <w:rPr>
          <w:szCs w:val="28"/>
        </w:rPr>
        <w:t>горий</w:t>
      </w:r>
      <w:r w:rsidR="00F1411E">
        <w:rPr>
          <w:szCs w:val="28"/>
        </w:rPr>
        <w:t>,</w:t>
      </w:r>
      <w:r>
        <w:rPr>
          <w:szCs w:val="28"/>
        </w:rPr>
        <w:t xml:space="preserve"> потому что это весело и они, как правило, имеют низкий порог вхожд</w:t>
      </w:r>
      <w:r>
        <w:rPr>
          <w:szCs w:val="28"/>
        </w:rPr>
        <w:t>е</w:t>
      </w:r>
      <w:r>
        <w:rPr>
          <w:szCs w:val="28"/>
        </w:rPr>
        <w:t>ния, удобное управление и красивую графику.</w:t>
      </w:r>
    </w:p>
    <w:p w14:paraId="4BBCD2D1" w14:textId="18BE73A9" w:rsidR="00983987" w:rsidRDefault="00983987" w:rsidP="00884967">
      <w:pPr>
        <w:spacing w:after="0" w:line="288" w:lineRule="auto"/>
        <w:rPr>
          <w:szCs w:val="28"/>
        </w:rPr>
      </w:pPr>
      <w:r w:rsidRPr="00983987">
        <w:rPr>
          <w:szCs w:val="28"/>
        </w:rPr>
        <w:t>Разработка видеоигр является очень увлекательным и прибыльным зан</w:t>
      </w:r>
      <w:r w:rsidRPr="00983987">
        <w:rPr>
          <w:szCs w:val="28"/>
        </w:rPr>
        <w:t>я</w:t>
      </w:r>
      <w:r w:rsidRPr="00983987">
        <w:rPr>
          <w:szCs w:val="28"/>
        </w:rPr>
        <w:t>тием. Чаще всего популярные видеоигры относятся к категории бесплатных игр, но за счёт размещения рекламы и продажи костюмов для игровых перс</w:t>
      </w:r>
      <w:r w:rsidRPr="00983987">
        <w:rPr>
          <w:szCs w:val="28"/>
        </w:rPr>
        <w:t>о</w:t>
      </w:r>
      <w:r w:rsidRPr="00983987">
        <w:rPr>
          <w:szCs w:val="28"/>
        </w:rPr>
        <w:t>нажей разработчики получают хороший доход. Также разработка игр вносит свой вклад в развитие культуры, так как любимые игры вдохновляют людей писать музыку, монтировать видео и рисовать картины. Видеоигры сближают людей и помогают им лучше узнать друг друга и найти общий язык. Некоторые игры так быстро набирают популярность и захватывают молодую аудиторию, что по ним проводят соревнования, в которых любой желающий игрок может принять участие и побороться за главный приз и всеобщую славу. Из всего в</w:t>
      </w:r>
      <w:r w:rsidRPr="00983987">
        <w:rPr>
          <w:szCs w:val="28"/>
        </w:rPr>
        <w:t>ы</w:t>
      </w:r>
      <w:r w:rsidRPr="00983987">
        <w:rPr>
          <w:szCs w:val="28"/>
        </w:rPr>
        <w:t>шеперечисленного ясно, что разработка игр весьма актуальна на данный м</w:t>
      </w:r>
      <w:r w:rsidRPr="00983987">
        <w:rPr>
          <w:szCs w:val="28"/>
        </w:rPr>
        <w:t>о</w:t>
      </w:r>
      <w:r w:rsidRPr="00983987">
        <w:rPr>
          <w:szCs w:val="28"/>
        </w:rPr>
        <w:t>мент и в будущем будет только развиваться.</w:t>
      </w:r>
    </w:p>
    <w:p w14:paraId="100E92CC" w14:textId="339DA009" w:rsidR="00884967" w:rsidRPr="005A37A1" w:rsidRDefault="00603F85" w:rsidP="00884967">
      <w:pPr>
        <w:spacing w:after="0" w:line="288" w:lineRule="auto"/>
        <w:ind w:firstLine="708"/>
        <w:contextualSpacing w:val="0"/>
        <w:jc w:val="left"/>
        <w:rPr>
          <w:szCs w:val="28"/>
        </w:rPr>
      </w:pPr>
      <w:r>
        <w:rPr>
          <w:szCs w:val="28"/>
        </w:rPr>
        <w:br w:type="page"/>
      </w:r>
    </w:p>
    <w:p w14:paraId="5E8EFA57" w14:textId="6432FBCF" w:rsidR="006B4BDD" w:rsidRDefault="00407295" w:rsidP="00884967">
      <w:pPr>
        <w:pStyle w:val="1"/>
        <w:numPr>
          <w:ilvl w:val="0"/>
          <w:numId w:val="2"/>
        </w:numPr>
        <w:spacing w:after="0" w:line="288" w:lineRule="auto"/>
        <w:ind w:left="993" w:hanging="284"/>
        <w:rPr>
          <w:lang w:val="ru-RU"/>
        </w:rPr>
      </w:pPr>
      <w:bookmarkStart w:id="7" w:name="_Toc53424232"/>
      <w:r>
        <w:rPr>
          <w:lang w:val="ru-RU"/>
        </w:rPr>
        <w:lastRenderedPageBreak/>
        <w:t>СРЕДСТВА</w:t>
      </w:r>
      <w:r w:rsidR="00010328">
        <w:rPr>
          <w:lang w:val="en-US"/>
        </w:rPr>
        <w:t xml:space="preserve"> </w:t>
      </w:r>
      <w:r w:rsidR="00010328">
        <w:rPr>
          <w:lang w:val="ru-RU"/>
        </w:rPr>
        <w:t>РАЗРАБОТКИ ИГРОВЫХ ПРИЛОЖЕНИЙ</w:t>
      </w:r>
      <w:bookmarkEnd w:id="7"/>
    </w:p>
    <w:p w14:paraId="5BADBC12" w14:textId="77777777" w:rsidR="005F4DD2" w:rsidRPr="00884967" w:rsidRDefault="005F4DD2" w:rsidP="00884967">
      <w:pPr>
        <w:pStyle w:val="a5"/>
        <w:spacing w:after="0" w:line="288" w:lineRule="auto"/>
        <w:ind w:left="993" w:hanging="284"/>
        <w:rPr>
          <w:lang w:eastAsia="x-none"/>
        </w:rPr>
      </w:pPr>
    </w:p>
    <w:p w14:paraId="0BBB5306" w14:textId="1C8E5C6E" w:rsidR="00430D30" w:rsidRPr="00010328" w:rsidRDefault="00010328" w:rsidP="00010328">
      <w:pPr>
        <w:pStyle w:val="2"/>
        <w:rPr>
          <w:lang w:val="en-US"/>
        </w:rPr>
      </w:pPr>
      <w:bookmarkStart w:id="8" w:name="_Toc53424233"/>
      <w:r>
        <w:rPr>
          <w:lang w:val="en-US"/>
        </w:rPr>
        <w:t xml:space="preserve">1.1 </w:t>
      </w:r>
      <w:r w:rsidR="00430D30" w:rsidRPr="00010328">
        <w:t xml:space="preserve">Обзор игрового движка </w:t>
      </w:r>
      <w:r w:rsidR="00430D30" w:rsidRPr="00010328">
        <w:rPr>
          <w:i/>
        </w:rPr>
        <w:t>Unity</w:t>
      </w:r>
      <w:bookmarkEnd w:id="8"/>
    </w:p>
    <w:p w14:paraId="39BBFB66" w14:textId="7042DB84" w:rsidR="00430D30" w:rsidRDefault="00A3440B" w:rsidP="00A3440B">
      <w:pPr>
        <w:spacing w:after="0" w:line="288" w:lineRule="auto"/>
        <w:ind w:firstLine="708"/>
        <w:rPr>
          <w:lang w:eastAsia="x-none"/>
        </w:rPr>
      </w:pPr>
      <w:r w:rsidRPr="0050425C">
        <w:rPr>
          <w:i/>
          <w:lang w:eastAsia="x-none"/>
        </w:rPr>
        <w:t>Unity</w:t>
      </w:r>
      <w:r w:rsidRPr="00A3440B">
        <w:rPr>
          <w:lang w:eastAsia="x-none"/>
        </w:rPr>
        <w:t>3</w:t>
      </w:r>
      <w:r w:rsidRPr="0050425C">
        <w:rPr>
          <w:i/>
          <w:lang w:eastAsia="x-none"/>
        </w:rPr>
        <w:t>D</w:t>
      </w:r>
      <w:r w:rsidRPr="00A3440B">
        <w:rPr>
          <w:lang w:eastAsia="x-none"/>
        </w:rPr>
        <w:t xml:space="preserve"> </w:t>
      </w:r>
      <w:r w:rsidR="000A05BB">
        <w:rPr>
          <w:lang w:eastAsia="x-none"/>
        </w:rPr>
        <w:t>–</w:t>
      </w:r>
      <w:r w:rsidRPr="00A3440B">
        <w:rPr>
          <w:lang w:eastAsia="x-none"/>
        </w:rPr>
        <w:t xml:space="preserve"> </w:t>
      </w:r>
      <w:r w:rsidR="00F1411E" w:rsidRPr="00A3440B">
        <w:rPr>
          <w:lang w:eastAsia="x-none"/>
        </w:rPr>
        <w:t>кроссплатформенный</w:t>
      </w:r>
      <w:r w:rsidRPr="00A3440B">
        <w:rPr>
          <w:lang w:eastAsia="x-none"/>
        </w:rPr>
        <w:t xml:space="preserve"> игровой движок от компании </w:t>
      </w:r>
      <w:r w:rsidRPr="0050425C">
        <w:rPr>
          <w:i/>
          <w:lang w:eastAsia="x-none"/>
        </w:rPr>
        <w:t>Unity</w:t>
      </w:r>
      <w:r w:rsidRPr="00A3440B">
        <w:rPr>
          <w:lang w:eastAsia="x-none"/>
        </w:rPr>
        <w:t xml:space="preserve"> </w:t>
      </w:r>
      <w:r w:rsidRPr="0050425C">
        <w:rPr>
          <w:i/>
          <w:lang w:eastAsia="x-none"/>
        </w:rPr>
        <w:t>Technologies</w:t>
      </w:r>
      <w:r w:rsidRPr="00A3440B">
        <w:rPr>
          <w:lang w:eastAsia="x-none"/>
        </w:rPr>
        <w:t xml:space="preserve">. История создания движка довольно интересная и поучительная. </w:t>
      </w:r>
      <w:r w:rsidR="00F1411E">
        <w:rPr>
          <w:lang w:eastAsia="x-none"/>
        </w:rPr>
        <w:t>Она и</w:t>
      </w:r>
      <w:r w:rsidRPr="00A3440B">
        <w:rPr>
          <w:lang w:eastAsia="x-none"/>
        </w:rPr>
        <w:t>нтересная, потому что двое парней захотели сделать игру, но для этого им не подходили существующие инструменты. И они решили сделать свой дв</w:t>
      </w:r>
      <w:r w:rsidRPr="00A3440B">
        <w:rPr>
          <w:lang w:eastAsia="x-none"/>
        </w:rPr>
        <w:t>и</w:t>
      </w:r>
      <w:r w:rsidRPr="00A3440B">
        <w:rPr>
          <w:lang w:eastAsia="x-none"/>
        </w:rPr>
        <w:t>жок, а потом уже делать на нем игру. И после того, как они сделали движок, они поняли, что им не так-то и интересно делать игры, а больше нравится зан</w:t>
      </w:r>
      <w:r w:rsidRPr="00A3440B">
        <w:rPr>
          <w:lang w:eastAsia="x-none"/>
        </w:rPr>
        <w:t>и</w:t>
      </w:r>
      <w:r w:rsidRPr="00A3440B">
        <w:rPr>
          <w:lang w:eastAsia="x-none"/>
        </w:rPr>
        <w:t>маться непосредственно движком. Так и началась история одного из самых и</w:t>
      </w:r>
      <w:r w:rsidRPr="00A3440B">
        <w:rPr>
          <w:lang w:eastAsia="x-none"/>
        </w:rPr>
        <w:t>з</w:t>
      </w:r>
      <w:r w:rsidRPr="00A3440B">
        <w:rPr>
          <w:lang w:eastAsia="x-none"/>
        </w:rPr>
        <w:t>вестных и мощных движков. А поучительная эта история потому, что никогда не зн</w:t>
      </w:r>
      <w:r w:rsidRPr="00A3440B">
        <w:rPr>
          <w:lang w:eastAsia="x-none"/>
        </w:rPr>
        <w:t>а</w:t>
      </w:r>
      <w:r w:rsidRPr="00A3440B">
        <w:rPr>
          <w:lang w:eastAsia="x-none"/>
        </w:rPr>
        <w:t>ешь, чем обернется то или иное начинание</w:t>
      </w:r>
      <w:r w:rsidR="00E73D82" w:rsidRPr="00E73D82">
        <w:rPr>
          <w:lang w:eastAsia="x-none"/>
        </w:rPr>
        <w:t xml:space="preserve"> [1]</w:t>
      </w:r>
      <w:bookmarkStart w:id="9" w:name="_GoBack"/>
      <w:bookmarkEnd w:id="9"/>
      <w:r w:rsidRPr="00A3440B">
        <w:rPr>
          <w:lang w:eastAsia="x-none"/>
        </w:rPr>
        <w:t xml:space="preserve">. </w:t>
      </w:r>
    </w:p>
    <w:p w14:paraId="244E9B66" w14:textId="669A42C2" w:rsidR="00A3440B" w:rsidRDefault="001A69D0" w:rsidP="00A3440B">
      <w:pPr>
        <w:spacing w:after="0" w:line="288" w:lineRule="auto"/>
        <w:ind w:firstLine="708"/>
        <w:rPr>
          <w:lang w:eastAsia="x-none"/>
        </w:rPr>
      </w:pPr>
      <w:r w:rsidRPr="0050425C">
        <w:rPr>
          <w:i/>
          <w:lang w:val="en-US" w:eastAsia="x-none"/>
        </w:rPr>
        <w:t>Unity</w:t>
      </w:r>
      <w:r w:rsidR="00A3440B" w:rsidRPr="00A3440B">
        <w:rPr>
          <w:lang w:eastAsia="x-none"/>
        </w:rPr>
        <w:t xml:space="preserve"> </w:t>
      </w:r>
      <w:r w:rsidR="000A05BB">
        <w:rPr>
          <w:lang w:eastAsia="x-none"/>
        </w:rPr>
        <w:t>–</w:t>
      </w:r>
      <w:r w:rsidR="00F1411E">
        <w:rPr>
          <w:lang w:eastAsia="x-none"/>
        </w:rPr>
        <w:t xml:space="preserve"> это</w:t>
      </w:r>
      <w:r w:rsidR="00A3440B" w:rsidRPr="00A3440B">
        <w:rPr>
          <w:lang w:eastAsia="x-none"/>
        </w:rPr>
        <w:t xml:space="preserve"> бесплатный движок. </w:t>
      </w:r>
      <w:r>
        <w:rPr>
          <w:lang w:eastAsia="x-none"/>
        </w:rPr>
        <w:t>Единственное о</w:t>
      </w:r>
      <w:r w:rsidR="00A3440B" w:rsidRPr="00A3440B">
        <w:rPr>
          <w:lang w:eastAsia="x-none"/>
        </w:rPr>
        <w:t xml:space="preserve">граничение </w:t>
      </w:r>
      <w:r w:rsidR="000A05BB">
        <w:rPr>
          <w:lang w:eastAsia="x-none"/>
        </w:rPr>
        <w:t>–</w:t>
      </w:r>
      <w:r w:rsidR="00A3440B" w:rsidRPr="00A3440B">
        <w:rPr>
          <w:lang w:eastAsia="x-none"/>
        </w:rPr>
        <w:t xml:space="preserve"> при запуске игры показывается логотип </w:t>
      </w:r>
      <w:r w:rsidR="00A3440B" w:rsidRPr="0050425C">
        <w:rPr>
          <w:i/>
          <w:lang w:eastAsia="x-none"/>
        </w:rPr>
        <w:t>Unity</w:t>
      </w:r>
      <w:r w:rsidRPr="001A69D0">
        <w:rPr>
          <w:lang w:eastAsia="x-none"/>
        </w:rPr>
        <w:t xml:space="preserve">, </w:t>
      </w:r>
      <w:r>
        <w:rPr>
          <w:lang w:eastAsia="x-none"/>
        </w:rPr>
        <w:t>от которого можно избавиться</w:t>
      </w:r>
      <w:r w:rsidR="00F1411E">
        <w:rPr>
          <w:lang w:eastAsia="x-none"/>
        </w:rPr>
        <w:t>,</w:t>
      </w:r>
      <w:r>
        <w:rPr>
          <w:lang w:eastAsia="x-none"/>
        </w:rPr>
        <w:t xml:space="preserve"> только к</w:t>
      </w:r>
      <w:r w:rsidR="00A3440B" w:rsidRPr="00A3440B">
        <w:rPr>
          <w:lang w:eastAsia="x-none"/>
        </w:rPr>
        <w:t>упив расширенную вер</w:t>
      </w:r>
      <w:r>
        <w:rPr>
          <w:lang w:eastAsia="x-none"/>
        </w:rPr>
        <w:t>сию</w:t>
      </w:r>
      <w:r w:rsidR="00A3440B" w:rsidRPr="00A3440B">
        <w:rPr>
          <w:lang w:eastAsia="x-none"/>
        </w:rPr>
        <w:t xml:space="preserve">. </w:t>
      </w:r>
      <w:r w:rsidR="00D01BA1">
        <w:rPr>
          <w:lang w:eastAsia="x-none"/>
        </w:rPr>
        <w:t>Доступность</w:t>
      </w:r>
      <w:r>
        <w:rPr>
          <w:lang w:eastAsia="x-none"/>
        </w:rPr>
        <w:t xml:space="preserve"> и простота</w:t>
      </w:r>
      <w:r w:rsidR="00A3440B" w:rsidRPr="00A3440B">
        <w:rPr>
          <w:lang w:eastAsia="x-none"/>
        </w:rPr>
        <w:t xml:space="preserve"> движка </w:t>
      </w:r>
      <w:r w:rsidR="000A05BB">
        <w:rPr>
          <w:lang w:eastAsia="x-none"/>
        </w:rPr>
        <w:t>–</w:t>
      </w:r>
      <w:r w:rsidR="00A3440B" w:rsidRPr="00A3440B">
        <w:rPr>
          <w:lang w:eastAsia="x-none"/>
        </w:rPr>
        <w:t xml:space="preserve"> это то, что привлекло многих к разработ</w:t>
      </w:r>
      <w:r>
        <w:rPr>
          <w:lang w:eastAsia="x-none"/>
        </w:rPr>
        <w:t>ке игр на нё</w:t>
      </w:r>
      <w:r w:rsidR="00A3440B" w:rsidRPr="00A3440B">
        <w:rPr>
          <w:lang w:eastAsia="x-none"/>
        </w:rPr>
        <w:t xml:space="preserve">м. </w:t>
      </w:r>
    </w:p>
    <w:p w14:paraId="6ED9455E" w14:textId="53A01F21" w:rsidR="00A3440B" w:rsidRDefault="001A69D0" w:rsidP="00A3440B">
      <w:pPr>
        <w:spacing w:after="0" w:line="288" w:lineRule="auto"/>
        <w:ind w:firstLine="708"/>
        <w:rPr>
          <w:lang w:eastAsia="x-none"/>
        </w:rPr>
      </w:pPr>
      <w:r w:rsidRPr="0050425C">
        <w:rPr>
          <w:i/>
          <w:lang w:val="en-US" w:eastAsia="x-none"/>
        </w:rPr>
        <w:t>Unity</w:t>
      </w:r>
      <w:r w:rsidRPr="00A3440B">
        <w:rPr>
          <w:lang w:eastAsia="x-none"/>
        </w:rPr>
        <w:t xml:space="preserve"> </w:t>
      </w:r>
      <w:r w:rsidR="00A3440B" w:rsidRPr="00A3440B">
        <w:rPr>
          <w:lang w:eastAsia="x-none"/>
        </w:rPr>
        <w:t xml:space="preserve">использует компонентно-ориентированный подход. Все в игре </w:t>
      </w:r>
      <w:r w:rsidR="000A05BB">
        <w:rPr>
          <w:lang w:eastAsia="x-none"/>
        </w:rPr>
        <w:t>–</w:t>
      </w:r>
      <w:r w:rsidR="00A3440B" w:rsidRPr="00A3440B">
        <w:rPr>
          <w:lang w:eastAsia="x-none"/>
        </w:rPr>
        <w:t xml:space="preserve"> это </w:t>
      </w:r>
      <w:r w:rsidR="00F1411E" w:rsidRPr="00A3440B">
        <w:rPr>
          <w:lang w:eastAsia="x-none"/>
        </w:rPr>
        <w:t>объект</w:t>
      </w:r>
      <w:r>
        <w:rPr>
          <w:lang w:eastAsia="x-none"/>
        </w:rPr>
        <w:t xml:space="preserve"> </w:t>
      </w:r>
      <w:r w:rsidRPr="0050425C">
        <w:rPr>
          <w:i/>
          <w:lang w:val="en-US" w:eastAsia="x-none"/>
        </w:rPr>
        <w:t>GameObject</w:t>
      </w:r>
      <w:r w:rsidR="00A3440B" w:rsidRPr="00A3440B">
        <w:rPr>
          <w:lang w:eastAsia="x-none"/>
        </w:rPr>
        <w:t xml:space="preserve">, куда добавлены различные компоненты. Например, если мы делаем платформер, мы </w:t>
      </w:r>
      <w:r>
        <w:rPr>
          <w:lang w:eastAsia="x-none"/>
        </w:rPr>
        <w:t xml:space="preserve">добавляем </w:t>
      </w:r>
      <w:r w:rsidRPr="0050425C">
        <w:rPr>
          <w:i/>
          <w:lang w:eastAsia="x-none"/>
        </w:rPr>
        <w:t>GameObject</w:t>
      </w:r>
      <w:r>
        <w:rPr>
          <w:lang w:eastAsia="x-none"/>
        </w:rPr>
        <w:t xml:space="preserve">, и к нему </w:t>
      </w:r>
      <w:r w:rsidR="00A3440B" w:rsidRPr="00A3440B">
        <w:rPr>
          <w:lang w:eastAsia="x-none"/>
        </w:rPr>
        <w:t>добавляем граф</w:t>
      </w:r>
      <w:r w:rsidR="00A3440B" w:rsidRPr="00A3440B">
        <w:rPr>
          <w:lang w:eastAsia="x-none"/>
        </w:rPr>
        <w:t>и</w:t>
      </w:r>
      <w:r w:rsidR="00A3440B" w:rsidRPr="00A3440B">
        <w:rPr>
          <w:lang w:eastAsia="x-none"/>
        </w:rPr>
        <w:t>че</w:t>
      </w:r>
      <w:r>
        <w:rPr>
          <w:lang w:eastAsia="x-none"/>
        </w:rPr>
        <w:t xml:space="preserve">ский компонент для </w:t>
      </w:r>
      <w:r w:rsidR="00F1411E">
        <w:rPr>
          <w:lang w:eastAsia="x-none"/>
        </w:rPr>
        <w:t>рендеринга</w:t>
      </w:r>
      <w:r>
        <w:rPr>
          <w:lang w:eastAsia="x-none"/>
        </w:rPr>
        <w:t xml:space="preserve"> игрока</w:t>
      </w:r>
      <w:r w:rsidR="00A3440B" w:rsidRPr="00A3440B">
        <w:rPr>
          <w:lang w:eastAsia="x-none"/>
        </w:rPr>
        <w:t xml:space="preserve"> и компонент управле</w:t>
      </w:r>
      <w:r>
        <w:rPr>
          <w:lang w:eastAsia="x-none"/>
        </w:rPr>
        <w:t xml:space="preserve">ния, </w:t>
      </w:r>
      <w:r w:rsidR="00A3440B" w:rsidRPr="00A3440B">
        <w:rPr>
          <w:lang w:eastAsia="x-none"/>
        </w:rPr>
        <w:t>чтобы мо</w:t>
      </w:r>
      <w:r w:rsidR="00A3440B" w:rsidRPr="00A3440B">
        <w:rPr>
          <w:lang w:eastAsia="x-none"/>
        </w:rPr>
        <w:t>ж</w:t>
      </w:r>
      <w:r w:rsidR="00A3440B" w:rsidRPr="00A3440B">
        <w:rPr>
          <w:lang w:eastAsia="x-none"/>
        </w:rPr>
        <w:t xml:space="preserve">но было </w:t>
      </w:r>
      <w:r>
        <w:rPr>
          <w:lang w:eastAsia="x-none"/>
        </w:rPr>
        <w:t>перемещать игрока по сцене</w:t>
      </w:r>
      <w:r w:rsidR="00F1411E">
        <w:rPr>
          <w:lang w:eastAsia="x-none"/>
        </w:rPr>
        <w:t>,</w:t>
      </w:r>
      <w:r>
        <w:rPr>
          <w:lang w:eastAsia="x-none"/>
        </w:rPr>
        <w:t xml:space="preserve"> используя клавиатуру или мышь</w:t>
      </w:r>
      <w:r w:rsidR="00A3440B" w:rsidRPr="00A3440B">
        <w:rPr>
          <w:lang w:eastAsia="x-none"/>
        </w:rPr>
        <w:t xml:space="preserve">. Таких различных компонентов можно добавить любое количество к любому </w:t>
      </w:r>
      <w:r w:rsidR="00A3440B" w:rsidRPr="0050425C">
        <w:rPr>
          <w:i/>
          <w:lang w:eastAsia="x-none"/>
        </w:rPr>
        <w:t>GameObject</w:t>
      </w:r>
      <w:r w:rsidR="00A3440B" w:rsidRPr="00A3440B">
        <w:rPr>
          <w:lang w:eastAsia="x-none"/>
        </w:rPr>
        <w:t xml:space="preserve">. То есть, создание игры в </w:t>
      </w:r>
      <w:r w:rsidR="00A3440B" w:rsidRPr="0050425C">
        <w:rPr>
          <w:i/>
          <w:lang w:eastAsia="x-none"/>
        </w:rPr>
        <w:t>Unity</w:t>
      </w:r>
      <w:r w:rsidR="00A3440B" w:rsidRPr="00A3440B">
        <w:rPr>
          <w:lang w:eastAsia="x-none"/>
        </w:rPr>
        <w:t xml:space="preserve"> </w:t>
      </w:r>
      <w:r w:rsidR="000A05BB">
        <w:rPr>
          <w:lang w:eastAsia="x-none"/>
        </w:rPr>
        <w:t>–</w:t>
      </w:r>
      <w:r w:rsidR="00A3440B" w:rsidRPr="00A3440B">
        <w:rPr>
          <w:lang w:eastAsia="x-none"/>
        </w:rPr>
        <w:t xml:space="preserve"> это добавление </w:t>
      </w:r>
      <w:r w:rsidR="00A3440B" w:rsidRPr="0050425C">
        <w:rPr>
          <w:i/>
          <w:lang w:eastAsia="x-none"/>
        </w:rPr>
        <w:t>GameObject</w:t>
      </w:r>
      <w:r w:rsidR="00A3440B" w:rsidRPr="00A3440B">
        <w:rPr>
          <w:lang w:eastAsia="x-none"/>
        </w:rPr>
        <w:t>-ов, и добавление им ну</w:t>
      </w:r>
      <w:r w:rsidR="00A3440B" w:rsidRPr="00A3440B">
        <w:rPr>
          <w:lang w:eastAsia="x-none"/>
        </w:rPr>
        <w:t>ж</w:t>
      </w:r>
      <w:r w:rsidR="00A3440B" w:rsidRPr="00A3440B">
        <w:rPr>
          <w:lang w:eastAsia="x-none"/>
        </w:rPr>
        <w:t>ных компонентов.</w:t>
      </w:r>
    </w:p>
    <w:p w14:paraId="7B78A939" w14:textId="279D36BB" w:rsidR="00A3440B" w:rsidRDefault="001A69D0" w:rsidP="001A69D0">
      <w:pPr>
        <w:spacing w:after="0" w:line="288" w:lineRule="auto"/>
        <w:ind w:firstLine="708"/>
        <w:rPr>
          <w:lang w:eastAsia="x-none"/>
        </w:rPr>
      </w:pPr>
      <w:r>
        <w:rPr>
          <w:lang w:eastAsia="x-none"/>
        </w:rPr>
        <w:t>Но игровой движок не так уж и прост, как кажется на первый взгляд.</w:t>
      </w:r>
      <w:r w:rsidR="00A3440B" w:rsidRPr="00A3440B">
        <w:rPr>
          <w:lang w:eastAsia="x-none"/>
        </w:rPr>
        <w:t xml:space="preserve"> Чтобы сделать что-то нетривиальное, придется </w:t>
      </w:r>
      <w:r>
        <w:rPr>
          <w:lang w:eastAsia="x-none"/>
        </w:rPr>
        <w:t>создавать</w:t>
      </w:r>
      <w:r w:rsidR="00A3440B" w:rsidRPr="00A3440B">
        <w:rPr>
          <w:lang w:eastAsia="x-none"/>
        </w:rPr>
        <w:t xml:space="preserve"> свои компоненты. В терминах </w:t>
      </w:r>
      <w:r w:rsidRPr="0050425C">
        <w:rPr>
          <w:i/>
          <w:lang w:val="en-US" w:eastAsia="x-none"/>
        </w:rPr>
        <w:t>Unity</w:t>
      </w:r>
      <w:r w:rsidR="00A3440B" w:rsidRPr="00A3440B">
        <w:rPr>
          <w:lang w:eastAsia="x-none"/>
        </w:rPr>
        <w:t xml:space="preserve"> они называются скриптами. Пишутся они на языке </w:t>
      </w:r>
      <w:r w:rsidR="00A3440B" w:rsidRPr="0050425C">
        <w:rPr>
          <w:i/>
          <w:lang w:eastAsia="x-none"/>
        </w:rPr>
        <w:t>C</w:t>
      </w:r>
      <w:r w:rsidR="00A3440B" w:rsidRPr="00A3440B">
        <w:rPr>
          <w:lang w:eastAsia="x-none"/>
        </w:rPr>
        <w:t>#. Напис</w:t>
      </w:r>
      <w:r w:rsidR="00A3440B" w:rsidRPr="00A3440B">
        <w:rPr>
          <w:lang w:eastAsia="x-none"/>
        </w:rPr>
        <w:t>а</w:t>
      </w:r>
      <w:r w:rsidR="00A3440B" w:rsidRPr="00A3440B">
        <w:rPr>
          <w:lang w:eastAsia="x-none"/>
        </w:rPr>
        <w:t xml:space="preserve">ние своих компонентов </w:t>
      </w:r>
      <w:r w:rsidR="000A05BB">
        <w:rPr>
          <w:lang w:eastAsia="x-none"/>
        </w:rPr>
        <w:t>–</w:t>
      </w:r>
      <w:r w:rsidR="00A3440B" w:rsidRPr="00A3440B">
        <w:rPr>
          <w:lang w:eastAsia="x-none"/>
        </w:rPr>
        <w:t xml:space="preserve"> это довольно сложное занятие. Фактически, это обычное программирование. Так что</w:t>
      </w:r>
      <w:r w:rsidRPr="001A69D0">
        <w:rPr>
          <w:lang w:eastAsia="x-none"/>
        </w:rPr>
        <w:t>,</w:t>
      </w:r>
      <w:r w:rsidR="00A3440B" w:rsidRPr="00A3440B">
        <w:rPr>
          <w:lang w:eastAsia="x-none"/>
        </w:rPr>
        <w:t xml:space="preserve"> без знания языка программирования пр</w:t>
      </w:r>
      <w:r w:rsidR="00A3440B" w:rsidRPr="00A3440B">
        <w:rPr>
          <w:lang w:eastAsia="x-none"/>
        </w:rPr>
        <w:t>и</w:t>
      </w:r>
      <w:r w:rsidR="00A3440B" w:rsidRPr="00A3440B">
        <w:rPr>
          <w:lang w:eastAsia="x-none"/>
        </w:rPr>
        <w:t xml:space="preserve">дется </w:t>
      </w:r>
      <w:r>
        <w:rPr>
          <w:lang w:eastAsia="x-none"/>
        </w:rPr>
        <w:t>не просто</w:t>
      </w:r>
      <w:r w:rsidR="00A3440B" w:rsidRPr="00A3440B">
        <w:rPr>
          <w:lang w:eastAsia="x-none"/>
        </w:rPr>
        <w:t>.</w:t>
      </w:r>
    </w:p>
    <w:p w14:paraId="6385E655" w14:textId="46FFF860" w:rsidR="00A3440B" w:rsidRDefault="00A3440B" w:rsidP="000A05BB">
      <w:pPr>
        <w:spacing w:after="0" w:line="288" w:lineRule="auto"/>
        <w:ind w:firstLine="708"/>
        <w:rPr>
          <w:lang w:eastAsia="x-none"/>
        </w:rPr>
      </w:pPr>
      <w:r w:rsidRPr="0050425C">
        <w:rPr>
          <w:i/>
          <w:lang w:eastAsia="x-none"/>
        </w:rPr>
        <w:t>Unity</w:t>
      </w:r>
      <w:r>
        <w:rPr>
          <w:lang w:eastAsia="x-none"/>
        </w:rPr>
        <w:t xml:space="preserve"> </w:t>
      </w:r>
      <w:r w:rsidR="000A05BB">
        <w:rPr>
          <w:lang w:eastAsia="x-none"/>
        </w:rPr>
        <w:t>–</w:t>
      </w:r>
      <w:r>
        <w:rPr>
          <w:lang w:eastAsia="x-none"/>
        </w:rPr>
        <w:t xml:space="preserve"> хороший выбор для создания средних</w:t>
      </w:r>
      <w:r w:rsidR="00D01BA1">
        <w:rPr>
          <w:lang w:eastAsia="x-none"/>
        </w:rPr>
        <w:t xml:space="preserve"> и лёгких</w:t>
      </w:r>
      <w:r>
        <w:rPr>
          <w:lang w:eastAsia="x-none"/>
        </w:rPr>
        <w:t xml:space="preserve"> по сложности пр</w:t>
      </w:r>
      <w:r>
        <w:rPr>
          <w:lang w:eastAsia="x-none"/>
        </w:rPr>
        <w:t>о</w:t>
      </w:r>
      <w:r>
        <w:rPr>
          <w:lang w:eastAsia="x-none"/>
        </w:rPr>
        <w:t>ектов</w:t>
      </w:r>
      <w:r w:rsidR="00F1411E">
        <w:rPr>
          <w:lang w:eastAsia="x-none"/>
        </w:rPr>
        <w:t>,</w:t>
      </w:r>
      <w:r>
        <w:rPr>
          <w:lang w:eastAsia="x-none"/>
        </w:rPr>
        <w:t xml:space="preserve"> как для ПК, так и для мобильных устройств. </w:t>
      </w:r>
      <w:r w:rsidR="000A05BB">
        <w:rPr>
          <w:lang w:eastAsia="x-none"/>
        </w:rPr>
        <w:t>Вдобавок, разработку упрощает огромное сообщество пользователей, которое всегда</w:t>
      </w:r>
      <w:r w:rsidR="00DE66B1">
        <w:rPr>
          <w:lang w:eastAsia="x-none"/>
        </w:rPr>
        <w:t xml:space="preserve"> </w:t>
      </w:r>
      <w:r w:rsidR="00156FF3">
        <w:rPr>
          <w:lang w:eastAsia="x-none"/>
        </w:rPr>
        <w:t>помогает</w:t>
      </w:r>
      <w:r w:rsidR="000A05BB">
        <w:rPr>
          <w:lang w:eastAsia="x-none"/>
        </w:rPr>
        <w:t xml:space="preserve"> </w:t>
      </w:r>
      <w:r w:rsidR="00DE66B1">
        <w:rPr>
          <w:lang w:eastAsia="x-none"/>
        </w:rPr>
        <w:t>раз</w:t>
      </w:r>
      <w:r w:rsidR="00DE66B1">
        <w:rPr>
          <w:lang w:eastAsia="x-none"/>
        </w:rPr>
        <w:t>о</w:t>
      </w:r>
      <w:r w:rsidR="00DE66B1">
        <w:rPr>
          <w:lang w:eastAsia="x-none"/>
        </w:rPr>
        <w:t>браться</w:t>
      </w:r>
      <w:r w:rsidR="000A05BB">
        <w:rPr>
          <w:lang w:eastAsia="x-none"/>
        </w:rPr>
        <w:t xml:space="preserve"> с возникшими вопросами, и б</w:t>
      </w:r>
      <w:r>
        <w:rPr>
          <w:lang w:eastAsia="x-none"/>
        </w:rPr>
        <w:t>ольшое количество готовых ассетов, включая скрип</w:t>
      </w:r>
      <w:r w:rsidR="000A05BB">
        <w:rPr>
          <w:lang w:eastAsia="x-none"/>
        </w:rPr>
        <w:t>ты</w:t>
      </w:r>
      <w:r>
        <w:rPr>
          <w:lang w:eastAsia="x-none"/>
        </w:rPr>
        <w:t>.</w:t>
      </w:r>
    </w:p>
    <w:p w14:paraId="22E23368" w14:textId="35692428" w:rsidR="00A3440B" w:rsidRDefault="00DE66B1" w:rsidP="00A3440B">
      <w:pPr>
        <w:spacing w:after="0" w:line="288" w:lineRule="auto"/>
        <w:ind w:firstLine="708"/>
        <w:rPr>
          <w:lang w:eastAsia="x-none"/>
        </w:rPr>
      </w:pPr>
      <w:r>
        <w:rPr>
          <w:lang w:eastAsia="x-none"/>
        </w:rPr>
        <w:t xml:space="preserve">На </w:t>
      </w:r>
      <w:r w:rsidRPr="0050425C">
        <w:rPr>
          <w:i/>
          <w:lang w:val="en-US" w:eastAsia="x-none"/>
        </w:rPr>
        <w:t>Unity</w:t>
      </w:r>
      <w:r>
        <w:rPr>
          <w:lang w:eastAsia="x-none"/>
        </w:rPr>
        <w:t xml:space="preserve"> не </w:t>
      </w:r>
      <w:r w:rsidR="00156FF3">
        <w:rPr>
          <w:lang w:eastAsia="x-none"/>
        </w:rPr>
        <w:t xml:space="preserve">рекомендуется </w:t>
      </w:r>
      <w:r>
        <w:rPr>
          <w:lang w:eastAsia="x-none"/>
        </w:rPr>
        <w:t xml:space="preserve">разрабатывать </w:t>
      </w:r>
      <w:r w:rsidR="00A3440B">
        <w:rPr>
          <w:lang w:eastAsia="x-none"/>
        </w:rPr>
        <w:t>огром</w:t>
      </w:r>
      <w:r>
        <w:rPr>
          <w:lang w:eastAsia="x-none"/>
        </w:rPr>
        <w:t>ные</w:t>
      </w:r>
      <w:r w:rsidR="00A3440B">
        <w:rPr>
          <w:lang w:eastAsia="x-none"/>
        </w:rPr>
        <w:t xml:space="preserve"> проект</w:t>
      </w:r>
      <w:r>
        <w:rPr>
          <w:lang w:eastAsia="x-none"/>
        </w:rPr>
        <w:t>ы</w:t>
      </w:r>
      <w:r w:rsidR="00A3440B">
        <w:rPr>
          <w:lang w:eastAsia="x-none"/>
        </w:rPr>
        <w:t xml:space="preserve"> </w:t>
      </w:r>
      <w:r w:rsidR="00A3440B" w:rsidRPr="0050425C">
        <w:rPr>
          <w:i/>
          <w:lang w:eastAsia="x-none"/>
        </w:rPr>
        <w:t>AAA</w:t>
      </w:r>
      <w:r w:rsidR="00A3440B">
        <w:rPr>
          <w:lang w:eastAsia="x-none"/>
        </w:rPr>
        <w:t xml:space="preserve">-класса. Сама по себе идея со скриптами хороша, но довольно </w:t>
      </w:r>
      <w:r>
        <w:rPr>
          <w:lang w:eastAsia="x-none"/>
        </w:rPr>
        <w:t>медлительна</w:t>
      </w:r>
      <w:r w:rsidR="00A3440B">
        <w:rPr>
          <w:lang w:eastAsia="x-none"/>
        </w:rPr>
        <w:t xml:space="preserve">. </w:t>
      </w:r>
      <w:r>
        <w:rPr>
          <w:lang w:eastAsia="x-none"/>
        </w:rPr>
        <w:t xml:space="preserve">К тому же, </w:t>
      </w:r>
      <w:r w:rsidR="00A3440B">
        <w:rPr>
          <w:lang w:eastAsia="x-none"/>
        </w:rPr>
        <w:lastRenderedPageBreak/>
        <w:t xml:space="preserve">язык </w:t>
      </w:r>
      <w:r w:rsidR="00A3440B" w:rsidRPr="0050425C">
        <w:rPr>
          <w:i/>
          <w:lang w:eastAsia="x-none"/>
        </w:rPr>
        <w:t>C</w:t>
      </w:r>
      <w:r w:rsidR="00A3440B">
        <w:rPr>
          <w:lang w:eastAsia="x-none"/>
        </w:rPr>
        <w:t xml:space="preserve"># </w:t>
      </w:r>
      <w:r>
        <w:rPr>
          <w:lang w:eastAsia="x-none"/>
        </w:rPr>
        <w:t>–</w:t>
      </w:r>
      <w:r w:rsidR="00A3440B">
        <w:rPr>
          <w:lang w:eastAsia="x-none"/>
        </w:rPr>
        <w:t xml:space="preserve"> интерпретируемый. Несмотря на все </w:t>
      </w:r>
      <w:r w:rsidR="00A3440B" w:rsidRPr="0050425C">
        <w:rPr>
          <w:i/>
          <w:lang w:eastAsia="x-none"/>
        </w:rPr>
        <w:t>JIT</w:t>
      </w:r>
      <w:r w:rsidR="00A3440B">
        <w:rPr>
          <w:lang w:eastAsia="x-none"/>
        </w:rPr>
        <w:t>-оптимизации, он медлен</w:t>
      </w:r>
      <w:r>
        <w:rPr>
          <w:lang w:eastAsia="x-none"/>
        </w:rPr>
        <w:t>ней, чем тот же</w:t>
      </w:r>
      <w:r w:rsidR="00A3440B">
        <w:rPr>
          <w:lang w:eastAsia="x-none"/>
        </w:rPr>
        <w:t xml:space="preserve"> </w:t>
      </w:r>
      <w:r w:rsidR="00A3440B" w:rsidRPr="0050425C">
        <w:rPr>
          <w:i/>
          <w:lang w:eastAsia="x-none"/>
        </w:rPr>
        <w:t>C</w:t>
      </w:r>
      <w:r w:rsidR="00A3440B">
        <w:rPr>
          <w:lang w:eastAsia="x-none"/>
        </w:rPr>
        <w:t xml:space="preserve">++. Сотни </w:t>
      </w:r>
      <w:r w:rsidR="00F1411E">
        <w:rPr>
          <w:lang w:eastAsia="x-none"/>
        </w:rPr>
        <w:t>объектов</w:t>
      </w:r>
      <w:r>
        <w:rPr>
          <w:lang w:eastAsia="x-none"/>
        </w:rPr>
        <w:t xml:space="preserve"> на сцене со</w:t>
      </w:r>
      <w:r w:rsidR="00A3440B">
        <w:rPr>
          <w:lang w:eastAsia="x-none"/>
        </w:rPr>
        <w:t xml:space="preserve"> сложными компонентами могут убить производительность. </w:t>
      </w:r>
    </w:p>
    <w:p w14:paraId="2E470379" w14:textId="275B933D" w:rsidR="0050425C" w:rsidRDefault="00A3440B" w:rsidP="0050425C">
      <w:pPr>
        <w:spacing w:after="0" w:line="288" w:lineRule="auto"/>
        <w:ind w:firstLine="708"/>
        <w:rPr>
          <w:lang w:val="en-US" w:eastAsia="x-none"/>
        </w:rPr>
      </w:pPr>
      <w:r>
        <w:rPr>
          <w:lang w:eastAsia="x-none"/>
        </w:rPr>
        <w:t xml:space="preserve">Впрочем, все зависит </w:t>
      </w:r>
      <w:r w:rsidR="00DE66B1">
        <w:rPr>
          <w:lang w:eastAsia="x-none"/>
        </w:rPr>
        <w:t xml:space="preserve">от мастерства </w:t>
      </w:r>
      <w:r>
        <w:rPr>
          <w:lang w:eastAsia="x-none"/>
        </w:rPr>
        <w:t xml:space="preserve">программиста. </w:t>
      </w:r>
      <w:r w:rsidR="00DE66B1">
        <w:rPr>
          <w:lang w:eastAsia="x-none"/>
        </w:rPr>
        <w:t>Существуют искл</w:t>
      </w:r>
      <w:r w:rsidR="00DE66B1">
        <w:rPr>
          <w:lang w:eastAsia="x-none"/>
        </w:rPr>
        <w:t>ю</w:t>
      </w:r>
      <w:r w:rsidR="00DE66B1">
        <w:rPr>
          <w:lang w:eastAsia="x-none"/>
        </w:rPr>
        <w:t xml:space="preserve">чения, когда </w:t>
      </w:r>
      <w:r w:rsidR="00156FF3">
        <w:rPr>
          <w:lang w:eastAsia="x-none"/>
        </w:rPr>
        <w:t>опытные</w:t>
      </w:r>
      <w:r>
        <w:rPr>
          <w:lang w:eastAsia="x-none"/>
        </w:rPr>
        <w:t xml:space="preserve"> люди создавали на </w:t>
      </w:r>
      <w:r w:rsidRPr="0050425C">
        <w:rPr>
          <w:i/>
          <w:lang w:eastAsia="x-none"/>
        </w:rPr>
        <w:t>Unity</w:t>
      </w:r>
      <w:r>
        <w:rPr>
          <w:lang w:eastAsia="x-none"/>
        </w:rPr>
        <w:t xml:space="preserve"> большие проекты с хорошей производительностью. Правда, им приходилось много чего </w:t>
      </w:r>
      <w:r w:rsidR="00DE66B1">
        <w:rPr>
          <w:lang w:eastAsia="x-none"/>
        </w:rPr>
        <w:t>переделывать</w:t>
      </w:r>
      <w:r>
        <w:rPr>
          <w:lang w:eastAsia="x-none"/>
        </w:rPr>
        <w:t xml:space="preserve"> в движке под себя. Так что</w:t>
      </w:r>
      <w:r w:rsidR="00DE66B1">
        <w:rPr>
          <w:lang w:eastAsia="x-none"/>
        </w:rPr>
        <w:t>, перед тем как браться за</w:t>
      </w:r>
      <w:r>
        <w:rPr>
          <w:lang w:eastAsia="x-none"/>
        </w:rPr>
        <w:t xml:space="preserve"> что-то грандиозное, </w:t>
      </w:r>
      <w:r w:rsidR="00DE66B1">
        <w:rPr>
          <w:lang w:eastAsia="x-none"/>
        </w:rPr>
        <w:t>треб</w:t>
      </w:r>
      <w:r w:rsidR="00DE66B1">
        <w:rPr>
          <w:lang w:eastAsia="x-none"/>
        </w:rPr>
        <w:t>у</w:t>
      </w:r>
      <w:r w:rsidR="00DE66B1">
        <w:rPr>
          <w:lang w:eastAsia="x-none"/>
        </w:rPr>
        <w:t>ется хорошо разобрать</w:t>
      </w:r>
      <w:r w:rsidR="00156FF3">
        <w:rPr>
          <w:lang w:eastAsia="x-none"/>
        </w:rPr>
        <w:t>ся</w:t>
      </w:r>
      <w:r w:rsidR="00DE66B1">
        <w:rPr>
          <w:lang w:eastAsia="x-none"/>
        </w:rPr>
        <w:t xml:space="preserve"> во внутреннем устройстве</w:t>
      </w:r>
      <w:r>
        <w:rPr>
          <w:lang w:eastAsia="x-none"/>
        </w:rPr>
        <w:t xml:space="preserve"> </w:t>
      </w:r>
      <w:r w:rsidR="00DE66B1">
        <w:rPr>
          <w:lang w:eastAsia="x-none"/>
        </w:rPr>
        <w:t xml:space="preserve">движка и его </w:t>
      </w:r>
      <w:r>
        <w:rPr>
          <w:lang w:eastAsia="x-none"/>
        </w:rPr>
        <w:t>дета</w:t>
      </w:r>
      <w:r w:rsidR="00DE66B1">
        <w:rPr>
          <w:lang w:eastAsia="x-none"/>
        </w:rPr>
        <w:t>лях</w:t>
      </w:r>
      <w:r>
        <w:rPr>
          <w:lang w:eastAsia="x-none"/>
        </w:rPr>
        <w:t xml:space="preserve">. </w:t>
      </w:r>
      <w:r w:rsidR="0050425C">
        <w:rPr>
          <w:lang w:eastAsia="x-none"/>
        </w:rPr>
        <w:t xml:space="preserve">Пользовательский интерфейс игрового движка </w:t>
      </w:r>
      <w:r w:rsidR="0050425C" w:rsidRPr="0050425C">
        <w:rPr>
          <w:i/>
          <w:lang w:val="en-US" w:eastAsia="x-none"/>
        </w:rPr>
        <w:t>Unity</w:t>
      </w:r>
      <w:r w:rsidR="0050425C">
        <w:rPr>
          <w:lang w:val="en-US" w:eastAsia="x-none"/>
        </w:rPr>
        <w:t xml:space="preserve"> </w:t>
      </w:r>
      <w:r w:rsidR="00F1411E">
        <w:rPr>
          <w:lang w:eastAsia="x-none"/>
        </w:rPr>
        <w:t>представлен</w:t>
      </w:r>
      <w:r w:rsidR="00E50343">
        <w:rPr>
          <w:lang w:eastAsia="x-none"/>
        </w:rPr>
        <w:t xml:space="preserve"> на </w:t>
      </w:r>
      <w:r w:rsidR="00E50343" w:rsidRPr="00E50343">
        <w:t>рису</w:t>
      </w:r>
      <w:r w:rsidR="00E50343" w:rsidRPr="00E50343">
        <w:t>н</w:t>
      </w:r>
      <w:r w:rsidR="00E50343" w:rsidRPr="00E50343">
        <w:t>ке</w:t>
      </w:r>
      <w:r w:rsidR="00E50343">
        <w:t> </w:t>
      </w:r>
      <w:r w:rsidR="0050425C" w:rsidRPr="00E50343">
        <w:t>1</w:t>
      </w:r>
      <w:r w:rsidR="0050425C">
        <w:rPr>
          <w:lang w:eastAsia="x-none"/>
        </w:rPr>
        <w:t>.1</w:t>
      </w:r>
      <w:r w:rsidR="0050425C">
        <w:rPr>
          <w:lang w:val="en-US" w:eastAsia="x-none"/>
        </w:rPr>
        <w:t>:</w:t>
      </w:r>
    </w:p>
    <w:p w14:paraId="3542E1FE" w14:textId="77777777" w:rsidR="0050425C" w:rsidRDefault="0050425C" w:rsidP="0050425C">
      <w:pPr>
        <w:spacing w:after="0" w:line="288" w:lineRule="auto"/>
        <w:ind w:firstLine="708"/>
        <w:rPr>
          <w:lang w:eastAsia="x-none"/>
        </w:rPr>
      </w:pPr>
    </w:p>
    <w:p w14:paraId="5EBF02F4" w14:textId="275BA3D1" w:rsidR="0050425C" w:rsidRPr="0050425C" w:rsidRDefault="0050425C" w:rsidP="0050425C">
      <w:pPr>
        <w:spacing w:after="0" w:line="288" w:lineRule="auto"/>
        <w:ind w:firstLine="0"/>
        <w:jc w:val="center"/>
        <w:rPr>
          <w:lang w:val="en-US" w:eastAsia="x-none"/>
        </w:rPr>
      </w:pPr>
      <w:r>
        <w:rPr>
          <w:noProof/>
          <w:lang/>
        </w:rPr>
        <w:drawing>
          <wp:inline distT="0" distB="0" distL="0" distR="0" wp14:anchorId="06FFE324" wp14:editId="4FD2FA2A">
            <wp:extent cx="6120130" cy="3271971"/>
            <wp:effectExtent l="0" t="0" r="0" b="5080"/>
            <wp:docPr id="8" name="Рисунок 8" descr="Основы Unity3D - Unity 3D / Game Dev / GameDev - X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ы Unity3D - Unity 3D / Game Dev / GameDev - XG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41B3" w14:textId="77777777" w:rsidR="0050425C" w:rsidRPr="0050425C" w:rsidRDefault="0050425C" w:rsidP="0050425C">
      <w:pPr>
        <w:spacing w:after="0" w:line="288" w:lineRule="auto"/>
        <w:ind w:firstLine="708"/>
        <w:rPr>
          <w:lang w:eastAsia="x-none"/>
        </w:rPr>
      </w:pPr>
    </w:p>
    <w:p w14:paraId="61E4A2D7" w14:textId="2B3D0394" w:rsidR="0050425C" w:rsidRPr="0050425C" w:rsidRDefault="0050425C" w:rsidP="0050425C">
      <w:pPr>
        <w:spacing w:after="0" w:line="288" w:lineRule="auto"/>
        <w:ind w:firstLine="0"/>
        <w:jc w:val="center"/>
        <w:rPr>
          <w:lang w:eastAsia="x-none"/>
        </w:rPr>
      </w:pPr>
      <w:r>
        <w:rPr>
          <w:lang w:eastAsia="x-none"/>
        </w:rPr>
        <w:t xml:space="preserve">Рисунок 1.1 – Пользовательский интерфейс игрового движка </w:t>
      </w:r>
      <w:r w:rsidRPr="0050425C">
        <w:rPr>
          <w:i/>
          <w:lang w:val="en-US" w:eastAsia="x-none"/>
        </w:rPr>
        <w:t>Unity</w:t>
      </w:r>
    </w:p>
    <w:p w14:paraId="1B47FC95" w14:textId="77777777" w:rsidR="0050425C" w:rsidRPr="0050425C" w:rsidRDefault="0050425C" w:rsidP="0050425C">
      <w:pPr>
        <w:spacing w:after="0" w:line="288" w:lineRule="auto"/>
        <w:ind w:firstLine="708"/>
        <w:rPr>
          <w:lang w:eastAsia="x-none"/>
        </w:rPr>
      </w:pPr>
    </w:p>
    <w:p w14:paraId="0A8F1D79" w14:textId="77777777" w:rsidR="002526E1" w:rsidRDefault="00A3440B" w:rsidP="0036754A">
      <w:pPr>
        <w:spacing w:after="0" w:line="288" w:lineRule="auto"/>
        <w:ind w:firstLine="708"/>
        <w:rPr>
          <w:lang w:eastAsia="x-none"/>
        </w:rPr>
      </w:pPr>
      <w:r w:rsidRPr="00A3440B">
        <w:rPr>
          <w:lang w:eastAsia="x-none"/>
        </w:rPr>
        <w:t xml:space="preserve">Один из козырей </w:t>
      </w:r>
      <w:r w:rsidR="00156FF3" w:rsidRPr="0050425C">
        <w:rPr>
          <w:i/>
          <w:lang w:val="en-US" w:eastAsia="x-none"/>
        </w:rPr>
        <w:t>Unity</w:t>
      </w:r>
      <w:r w:rsidRPr="00A3440B">
        <w:rPr>
          <w:lang w:eastAsia="x-none"/>
        </w:rPr>
        <w:t xml:space="preserve"> </w:t>
      </w:r>
      <w:r w:rsidR="00DE66B1">
        <w:rPr>
          <w:lang w:eastAsia="x-none"/>
        </w:rPr>
        <w:t>–</w:t>
      </w:r>
      <w:r w:rsidRPr="00A3440B">
        <w:rPr>
          <w:lang w:eastAsia="x-none"/>
        </w:rPr>
        <w:t xml:space="preserve"> это список поддерживаемых платформ, где м</w:t>
      </w:r>
      <w:r w:rsidRPr="00A3440B">
        <w:rPr>
          <w:lang w:eastAsia="x-none"/>
        </w:rPr>
        <w:t>о</w:t>
      </w:r>
      <w:r w:rsidRPr="00A3440B">
        <w:rPr>
          <w:lang w:eastAsia="x-none"/>
        </w:rPr>
        <w:t xml:space="preserve">жет запускаться приложения. </w:t>
      </w:r>
      <w:r w:rsidRPr="0050425C">
        <w:rPr>
          <w:i/>
          <w:lang w:eastAsia="x-none"/>
        </w:rPr>
        <w:t>Unity</w:t>
      </w:r>
      <w:r w:rsidRPr="00A3440B">
        <w:rPr>
          <w:lang w:eastAsia="x-none"/>
        </w:rPr>
        <w:t xml:space="preserve"> работает почти везде </w:t>
      </w:r>
      <w:r w:rsidR="00DE66B1">
        <w:rPr>
          <w:lang w:eastAsia="x-none"/>
        </w:rPr>
        <w:t>–</w:t>
      </w:r>
      <w:r w:rsidRPr="00A3440B">
        <w:rPr>
          <w:lang w:eastAsia="x-none"/>
        </w:rPr>
        <w:t xml:space="preserve"> на ПК (все операц</w:t>
      </w:r>
      <w:r w:rsidRPr="00A3440B">
        <w:rPr>
          <w:lang w:eastAsia="x-none"/>
        </w:rPr>
        <w:t>и</w:t>
      </w:r>
      <w:r w:rsidRPr="00A3440B">
        <w:rPr>
          <w:lang w:eastAsia="x-none"/>
        </w:rPr>
        <w:t xml:space="preserve">онные системы), на </w:t>
      </w:r>
      <w:r w:rsidR="0050425C" w:rsidRPr="0050425C">
        <w:rPr>
          <w:i/>
          <w:lang w:val="en-US" w:eastAsia="x-none"/>
        </w:rPr>
        <w:t>Android</w:t>
      </w:r>
      <w:r w:rsidRPr="00A3440B">
        <w:rPr>
          <w:lang w:eastAsia="x-none"/>
        </w:rPr>
        <w:t xml:space="preserve">, на </w:t>
      </w:r>
      <w:r w:rsidRPr="0050425C">
        <w:rPr>
          <w:i/>
          <w:lang w:eastAsia="x-none"/>
        </w:rPr>
        <w:t>iOS</w:t>
      </w:r>
      <w:r w:rsidRPr="00A3440B">
        <w:rPr>
          <w:lang w:eastAsia="x-none"/>
        </w:rPr>
        <w:t xml:space="preserve">, на </w:t>
      </w:r>
      <w:r w:rsidRPr="0050425C">
        <w:rPr>
          <w:i/>
          <w:lang w:eastAsia="x-none"/>
        </w:rPr>
        <w:t>SmartTV</w:t>
      </w:r>
      <w:r w:rsidRPr="00A3440B">
        <w:rPr>
          <w:lang w:eastAsia="x-none"/>
        </w:rPr>
        <w:t>, в браузере, на различных экз</w:t>
      </w:r>
      <w:r w:rsidRPr="00A3440B">
        <w:rPr>
          <w:lang w:eastAsia="x-none"/>
        </w:rPr>
        <w:t>о</w:t>
      </w:r>
      <w:r w:rsidRPr="00A3440B">
        <w:rPr>
          <w:lang w:eastAsia="x-none"/>
        </w:rPr>
        <w:t xml:space="preserve">тических системах </w:t>
      </w:r>
      <w:r w:rsidR="00DE66B1">
        <w:rPr>
          <w:lang w:eastAsia="x-none"/>
        </w:rPr>
        <w:t>–</w:t>
      </w:r>
      <w:r w:rsidRPr="00A3440B">
        <w:rPr>
          <w:lang w:eastAsia="x-none"/>
        </w:rPr>
        <w:t xml:space="preserve"> например, </w:t>
      </w:r>
      <w:r w:rsidRPr="0050425C">
        <w:rPr>
          <w:i/>
          <w:lang w:eastAsia="x-none"/>
        </w:rPr>
        <w:t>Tizen</w:t>
      </w:r>
      <w:r w:rsidRPr="00A3440B">
        <w:rPr>
          <w:lang w:eastAsia="x-none"/>
        </w:rPr>
        <w:t xml:space="preserve"> </w:t>
      </w:r>
      <w:r w:rsidRPr="0050425C">
        <w:rPr>
          <w:i/>
          <w:lang w:eastAsia="x-none"/>
        </w:rPr>
        <w:t>OS</w:t>
      </w:r>
      <w:r w:rsidRPr="00A3440B">
        <w:rPr>
          <w:lang w:eastAsia="x-none"/>
        </w:rPr>
        <w:t xml:space="preserve">. </w:t>
      </w:r>
      <w:r w:rsidR="00DE66B1">
        <w:rPr>
          <w:lang w:eastAsia="x-none"/>
        </w:rPr>
        <w:t>Написание скриптов для игровых об</w:t>
      </w:r>
      <w:r w:rsidR="00DE66B1">
        <w:rPr>
          <w:lang w:eastAsia="x-none"/>
        </w:rPr>
        <w:t>ъ</w:t>
      </w:r>
      <w:r w:rsidR="00DE66B1">
        <w:rPr>
          <w:lang w:eastAsia="x-none"/>
        </w:rPr>
        <w:t>ектов происходит</w:t>
      </w:r>
      <w:r w:rsidRPr="00A3440B">
        <w:rPr>
          <w:lang w:eastAsia="x-none"/>
        </w:rPr>
        <w:t xml:space="preserve"> в </w:t>
      </w:r>
      <w:r w:rsidRPr="0050425C">
        <w:rPr>
          <w:i/>
          <w:lang w:eastAsia="x-none"/>
        </w:rPr>
        <w:t>MonoDevelop</w:t>
      </w:r>
      <w:r w:rsidRPr="00A3440B">
        <w:rPr>
          <w:lang w:eastAsia="x-none"/>
        </w:rPr>
        <w:t xml:space="preserve"> (идет по умолчанию), либо </w:t>
      </w:r>
      <w:r w:rsidR="00DE66B1">
        <w:rPr>
          <w:lang w:eastAsia="x-none"/>
        </w:rPr>
        <w:t>при использов</w:t>
      </w:r>
      <w:r w:rsidR="00DE66B1">
        <w:rPr>
          <w:lang w:eastAsia="x-none"/>
        </w:rPr>
        <w:t>а</w:t>
      </w:r>
      <w:r w:rsidR="00DE66B1">
        <w:rPr>
          <w:lang w:eastAsia="x-none"/>
        </w:rPr>
        <w:t>нии</w:t>
      </w:r>
      <w:r w:rsidRPr="00A3440B">
        <w:rPr>
          <w:lang w:eastAsia="x-none"/>
        </w:rPr>
        <w:t xml:space="preserve"> сторон</w:t>
      </w:r>
      <w:r w:rsidR="00DE66B1">
        <w:rPr>
          <w:lang w:eastAsia="x-none"/>
        </w:rPr>
        <w:t>него</w:t>
      </w:r>
      <w:r w:rsidRPr="00A3440B">
        <w:rPr>
          <w:lang w:eastAsia="x-none"/>
        </w:rPr>
        <w:t xml:space="preserve"> редактор</w:t>
      </w:r>
      <w:r w:rsidR="00DE66B1">
        <w:rPr>
          <w:lang w:eastAsia="x-none"/>
        </w:rPr>
        <w:t>а</w:t>
      </w:r>
      <w:r w:rsidRPr="00A3440B">
        <w:rPr>
          <w:lang w:eastAsia="x-none"/>
        </w:rPr>
        <w:t xml:space="preserve">. Многие используют </w:t>
      </w:r>
      <w:r w:rsidRPr="0050425C">
        <w:rPr>
          <w:i/>
          <w:lang w:eastAsia="x-none"/>
        </w:rPr>
        <w:t>Visual Studio</w:t>
      </w:r>
      <w:r w:rsidRPr="00A3440B">
        <w:rPr>
          <w:lang w:eastAsia="x-none"/>
        </w:rPr>
        <w:t xml:space="preserve">. Некоторые настраивают для этих целей </w:t>
      </w:r>
      <w:r w:rsidRPr="0050425C">
        <w:rPr>
          <w:i/>
          <w:lang w:eastAsia="x-none"/>
        </w:rPr>
        <w:t>Sublime Text</w:t>
      </w:r>
      <w:r w:rsidRPr="00A3440B">
        <w:rPr>
          <w:lang w:eastAsia="x-none"/>
        </w:rPr>
        <w:t>.</w:t>
      </w:r>
      <w:r w:rsidR="0036754A">
        <w:rPr>
          <w:lang w:eastAsia="x-none"/>
        </w:rPr>
        <w:t xml:space="preserve"> </w:t>
      </w:r>
    </w:p>
    <w:p w14:paraId="6F237D68" w14:textId="18903B62" w:rsidR="002526E1" w:rsidRDefault="00A3440B" w:rsidP="0036754A">
      <w:pPr>
        <w:spacing w:after="0" w:line="288" w:lineRule="auto"/>
        <w:ind w:firstLine="708"/>
        <w:rPr>
          <w:lang w:eastAsia="x-none"/>
        </w:rPr>
      </w:pPr>
      <w:r>
        <w:rPr>
          <w:lang w:eastAsia="x-none"/>
        </w:rPr>
        <w:t xml:space="preserve">Мощный плюс </w:t>
      </w:r>
      <w:r w:rsidR="0050425C" w:rsidRPr="0050425C">
        <w:rPr>
          <w:i/>
          <w:lang w:val="en-US" w:eastAsia="x-none"/>
        </w:rPr>
        <w:t>Unity</w:t>
      </w:r>
      <w:r>
        <w:rPr>
          <w:lang w:eastAsia="x-none"/>
        </w:rPr>
        <w:t xml:space="preserve"> </w:t>
      </w:r>
      <w:r w:rsidR="00DE66B1">
        <w:rPr>
          <w:lang w:eastAsia="x-none"/>
        </w:rPr>
        <w:t>–</w:t>
      </w:r>
      <w:r>
        <w:rPr>
          <w:lang w:eastAsia="x-none"/>
        </w:rPr>
        <w:t xml:space="preserve"> это ассеты. Все в игре, включая код, картинки</w:t>
      </w:r>
      <w:r w:rsidR="00360C4C">
        <w:rPr>
          <w:lang w:eastAsia="x-none"/>
        </w:rPr>
        <w:t>, представляется ассетам</w:t>
      </w:r>
      <w:r w:rsidR="0050425C">
        <w:rPr>
          <w:lang w:eastAsia="x-none"/>
        </w:rPr>
        <w:t>и</w:t>
      </w:r>
      <w:r>
        <w:rPr>
          <w:lang w:eastAsia="x-none"/>
        </w:rPr>
        <w:t>. Ассеты можно экспортировать, импортировать. Т</w:t>
      </w:r>
      <w:r>
        <w:rPr>
          <w:lang w:eastAsia="x-none"/>
        </w:rPr>
        <w:t>а</w:t>
      </w:r>
      <w:r>
        <w:rPr>
          <w:lang w:eastAsia="x-none"/>
        </w:rPr>
        <w:t>ким образом, сторонние разработчики могут д</w:t>
      </w:r>
      <w:r>
        <w:rPr>
          <w:lang w:eastAsia="x-none"/>
        </w:rPr>
        <w:t>е</w:t>
      </w:r>
      <w:r>
        <w:rPr>
          <w:lang w:eastAsia="x-none"/>
        </w:rPr>
        <w:t xml:space="preserve">лать целые заготовки для игр. </w:t>
      </w:r>
      <w:r>
        <w:rPr>
          <w:lang w:eastAsia="x-none"/>
        </w:rPr>
        <w:lastRenderedPageBreak/>
        <w:t xml:space="preserve">Все, что вам останется </w:t>
      </w:r>
      <w:r w:rsidR="00360C4C">
        <w:rPr>
          <w:lang w:eastAsia="x-none"/>
        </w:rPr>
        <w:t>–</w:t>
      </w:r>
      <w:r>
        <w:rPr>
          <w:lang w:eastAsia="x-none"/>
        </w:rPr>
        <w:t xml:space="preserve"> это заменить картинки, подправить скрипты </w:t>
      </w:r>
      <w:r w:rsidR="00360C4C">
        <w:rPr>
          <w:lang w:eastAsia="x-none"/>
        </w:rPr>
        <w:t>–</w:t>
      </w:r>
      <w:r>
        <w:rPr>
          <w:lang w:eastAsia="x-none"/>
        </w:rPr>
        <w:t xml:space="preserve"> и можно </w:t>
      </w:r>
      <w:r w:rsidR="0050425C">
        <w:rPr>
          <w:lang w:eastAsia="x-none"/>
        </w:rPr>
        <w:t>считать</w:t>
      </w:r>
      <w:r>
        <w:rPr>
          <w:lang w:eastAsia="x-none"/>
        </w:rPr>
        <w:t xml:space="preserve"> и</w:t>
      </w:r>
      <w:r>
        <w:rPr>
          <w:lang w:eastAsia="x-none"/>
        </w:rPr>
        <w:t>г</w:t>
      </w:r>
      <w:r>
        <w:rPr>
          <w:lang w:eastAsia="x-none"/>
        </w:rPr>
        <w:t>ру</w:t>
      </w:r>
      <w:r w:rsidR="0050425C">
        <w:rPr>
          <w:lang w:eastAsia="x-none"/>
        </w:rPr>
        <w:t xml:space="preserve"> уникальной</w:t>
      </w:r>
      <w:r>
        <w:rPr>
          <w:lang w:eastAsia="x-none"/>
        </w:rPr>
        <w:t xml:space="preserve">. </w:t>
      </w:r>
      <w:r w:rsidR="00360C4C">
        <w:rPr>
          <w:lang w:eastAsia="x-none"/>
        </w:rPr>
        <w:t>Нюансом является то, что р</w:t>
      </w:r>
      <w:r w:rsidRPr="00360C4C">
        <w:rPr>
          <w:lang w:eastAsia="x-none"/>
        </w:rPr>
        <w:t>азличные</w:t>
      </w:r>
      <w:r>
        <w:rPr>
          <w:lang w:eastAsia="x-none"/>
        </w:rPr>
        <w:t xml:space="preserve"> ассеты могут быть несовместимы между собой как в прямом смысле, так и не подходит</w:t>
      </w:r>
      <w:r w:rsidR="0036754A">
        <w:rPr>
          <w:lang w:eastAsia="x-none"/>
        </w:rPr>
        <w:t xml:space="preserve">ь по стилю. </w:t>
      </w:r>
      <w:r w:rsidR="00360C4C">
        <w:rPr>
          <w:lang w:eastAsia="x-none"/>
        </w:rPr>
        <w:t>Также е</w:t>
      </w:r>
      <w:r>
        <w:rPr>
          <w:lang w:eastAsia="x-none"/>
        </w:rPr>
        <w:t xml:space="preserve">сть специальный онлайн-магазин </w:t>
      </w:r>
      <w:r w:rsidR="00360C4C">
        <w:rPr>
          <w:lang w:eastAsia="x-none"/>
        </w:rPr>
        <w:t>–</w:t>
      </w:r>
      <w:r>
        <w:rPr>
          <w:lang w:eastAsia="x-none"/>
        </w:rPr>
        <w:t xml:space="preserve"> </w:t>
      </w:r>
      <w:r w:rsidRPr="0050425C">
        <w:rPr>
          <w:i/>
          <w:lang w:eastAsia="x-none"/>
        </w:rPr>
        <w:t>Unity Asset Store</w:t>
      </w:r>
      <w:r>
        <w:rPr>
          <w:lang w:eastAsia="x-none"/>
        </w:rPr>
        <w:t>. Там прод</w:t>
      </w:r>
      <w:r>
        <w:rPr>
          <w:lang w:eastAsia="x-none"/>
        </w:rPr>
        <w:t>а</w:t>
      </w:r>
      <w:r>
        <w:rPr>
          <w:lang w:eastAsia="x-none"/>
        </w:rPr>
        <w:t>ются готовые ассеты от сторонних разработчиков. Любой желающий может сделать свой ассет, и выложить его в продажу в этом магазине. Некоторые л</w:t>
      </w:r>
      <w:r>
        <w:rPr>
          <w:lang w:eastAsia="x-none"/>
        </w:rPr>
        <w:t>ю</w:t>
      </w:r>
      <w:r>
        <w:rPr>
          <w:lang w:eastAsia="x-none"/>
        </w:rPr>
        <w:t xml:space="preserve">ди сделали на этом целый бизнес, благодаря большому рынку </w:t>
      </w:r>
      <w:r w:rsidRPr="0050425C">
        <w:rPr>
          <w:i/>
          <w:lang w:eastAsia="x-none"/>
        </w:rPr>
        <w:t>Unity</w:t>
      </w:r>
      <w:r>
        <w:rPr>
          <w:lang w:eastAsia="x-none"/>
        </w:rPr>
        <w:t>-пользователей. Также важный момент, что магазин доступен прямо из редакт</w:t>
      </w:r>
      <w:r>
        <w:rPr>
          <w:lang w:eastAsia="x-none"/>
        </w:rPr>
        <w:t>о</w:t>
      </w:r>
      <w:r>
        <w:rPr>
          <w:lang w:eastAsia="x-none"/>
        </w:rPr>
        <w:t xml:space="preserve">ра </w:t>
      </w:r>
      <w:r w:rsidRPr="0050425C">
        <w:rPr>
          <w:i/>
          <w:lang w:eastAsia="x-none"/>
        </w:rPr>
        <w:t>Unity</w:t>
      </w:r>
      <w:r>
        <w:rPr>
          <w:lang w:eastAsia="x-none"/>
        </w:rPr>
        <w:t>. То есть, добавление новых ассетов максимлально упр</w:t>
      </w:r>
      <w:r>
        <w:rPr>
          <w:lang w:eastAsia="x-none"/>
        </w:rPr>
        <w:t>о</w:t>
      </w:r>
      <w:r>
        <w:rPr>
          <w:lang w:eastAsia="x-none"/>
        </w:rPr>
        <w:t xml:space="preserve">щается. </w:t>
      </w:r>
      <w:r w:rsidR="00360C4C">
        <w:rPr>
          <w:lang w:eastAsia="x-none"/>
        </w:rPr>
        <w:t>Можно</w:t>
      </w:r>
      <w:r>
        <w:rPr>
          <w:lang w:eastAsia="x-none"/>
        </w:rPr>
        <w:t xml:space="preserve"> </w:t>
      </w:r>
      <w:r w:rsidR="00360C4C">
        <w:rPr>
          <w:lang w:eastAsia="x-none"/>
        </w:rPr>
        <w:t>зайти</w:t>
      </w:r>
      <w:r>
        <w:rPr>
          <w:lang w:eastAsia="x-none"/>
        </w:rPr>
        <w:t xml:space="preserve"> в магазин, </w:t>
      </w:r>
      <w:r w:rsidR="00360C4C">
        <w:rPr>
          <w:lang w:eastAsia="x-none"/>
        </w:rPr>
        <w:t>кликнуть</w:t>
      </w:r>
      <w:r>
        <w:rPr>
          <w:lang w:eastAsia="x-none"/>
        </w:rPr>
        <w:t xml:space="preserve"> на нужный ассет, и он сразу </w:t>
      </w:r>
      <w:r w:rsidR="00360C4C">
        <w:rPr>
          <w:lang w:eastAsia="x-none"/>
        </w:rPr>
        <w:t>скачае</w:t>
      </w:r>
      <w:r w:rsidR="00360C4C">
        <w:rPr>
          <w:lang w:eastAsia="x-none"/>
        </w:rPr>
        <w:t>т</w:t>
      </w:r>
      <w:r w:rsidR="00360C4C">
        <w:rPr>
          <w:lang w:eastAsia="x-none"/>
        </w:rPr>
        <w:t>ся</w:t>
      </w:r>
      <w:r>
        <w:rPr>
          <w:lang w:eastAsia="x-none"/>
        </w:rPr>
        <w:t xml:space="preserve"> и </w:t>
      </w:r>
      <w:r w:rsidR="00360C4C">
        <w:rPr>
          <w:lang w:eastAsia="x-none"/>
        </w:rPr>
        <w:t>добавится</w:t>
      </w:r>
      <w:r>
        <w:rPr>
          <w:lang w:eastAsia="x-none"/>
        </w:rPr>
        <w:t xml:space="preserve"> в т</w:t>
      </w:r>
      <w:r w:rsidR="0036754A">
        <w:rPr>
          <w:lang w:eastAsia="x-none"/>
        </w:rPr>
        <w:t>екущий проект. Быстро и удобно</w:t>
      </w:r>
      <w:r w:rsidR="00E73D82">
        <w:rPr>
          <w:lang w:val="en-US" w:eastAsia="x-none"/>
        </w:rPr>
        <w:t xml:space="preserve"> [2]</w:t>
      </w:r>
      <w:r w:rsidR="0036754A">
        <w:rPr>
          <w:lang w:eastAsia="x-none"/>
        </w:rPr>
        <w:t xml:space="preserve">. </w:t>
      </w:r>
    </w:p>
    <w:p w14:paraId="1FB5677E" w14:textId="1B9039FE" w:rsidR="00A3440B" w:rsidRPr="007D7C2E" w:rsidRDefault="00360C4C" w:rsidP="0036754A">
      <w:pPr>
        <w:spacing w:after="0" w:line="288" w:lineRule="auto"/>
        <w:ind w:firstLine="708"/>
        <w:rPr>
          <w:lang w:eastAsia="x-none"/>
        </w:rPr>
      </w:pPr>
      <w:r>
        <w:rPr>
          <w:lang w:eastAsia="x-none"/>
        </w:rPr>
        <w:t xml:space="preserve">За счёт своей популярности </w:t>
      </w:r>
      <w:r w:rsidRPr="0050425C">
        <w:rPr>
          <w:i/>
          <w:lang w:val="en-US" w:eastAsia="x-none"/>
        </w:rPr>
        <w:t>Unity</w:t>
      </w:r>
      <w:r w:rsidRPr="00360C4C">
        <w:rPr>
          <w:lang w:eastAsia="x-none"/>
        </w:rPr>
        <w:t xml:space="preserve"> </w:t>
      </w:r>
      <w:r>
        <w:rPr>
          <w:lang w:eastAsia="x-none"/>
        </w:rPr>
        <w:t>имеет</w:t>
      </w:r>
      <w:r w:rsidR="00A3440B">
        <w:rPr>
          <w:lang w:eastAsia="x-none"/>
        </w:rPr>
        <w:t xml:space="preserve"> огромное</w:t>
      </w:r>
      <w:r>
        <w:rPr>
          <w:lang w:eastAsia="x-none"/>
        </w:rPr>
        <w:t xml:space="preserve"> комьюнити</w:t>
      </w:r>
      <w:r w:rsidR="00A3440B">
        <w:rPr>
          <w:lang w:eastAsia="x-none"/>
        </w:rPr>
        <w:t xml:space="preserve">. Если у </w:t>
      </w:r>
      <w:r>
        <w:rPr>
          <w:lang w:eastAsia="x-none"/>
        </w:rPr>
        <w:t>пользов</w:t>
      </w:r>
      <w:r>
        <w:rPr>
          <w:lang w:eastAsia="x-none"/>
        </w:rPr>
        <w:t>а</w:t>
      </w:r>
      <w:r>
        <w:rPr>
          <w:lang w:eastAsia="x-none"/>
        </w:rPr>
        <w:t>теля</w:t>
      </w:r>
      <w:r w:rsidR="00A3440B">
        <w:rPr>
          <w:lang w:eastAsia="x-none"/>
        </w:rPr>
        <w:t xml:space="preserve"> </w:t>
      </w:r>
      <w:r>
        <w:rPr>
          <w:lang w:eastAsia="x-none"/>
        </w:rPr>
        <w:t>возник</w:t>
      </w:r>
      <w:r w:rsidR="00A3440B">
        <w:rPr>
          <w:lang w:eastAsia="x-none"/>
        </w:rPr>
        <w:t xml:space="preserve"> какой-то вопрос</w:t>
      </w:r>
      <w:r>
        <w:rPr>
          <w:lang w:eastAsia="x-none"/>
        </w:rPr>
        <w:t xml:space="preserve"> в процессе разработки</w:t>
      </w:r>
      <w:r w:rsidR="00A3440B">
        <w:rPr>
          <w:lang w:eastAsia="x-none"/>
        </w:rPr>
        <w:t>, скорей всего, он уже много раз задавался, и столько же раз уже был решен. Информации</w:t>
      </w:r>
      <w:r>
        <w:rPr>
          <w:lang w:eastAsia="x-none"/>
        </w:rPr>
        <w:t xml:space="preserve"> по и</w:t>
      </w:r>
      <w:r>
        <w:rPr>
          <w:lang w:eastAsia="x-none"/>
        </w:rPr>
        <w:t>г</w:t>
      </w:r>
      <w:r>
        <w:rPr>
          <w:lang w:eastAsia="x-none"/>
        </w:rPr>
        <w:t>ровому движку очень много, в том числе и офиц</w:t>
      </w:r>
      <w:r>
        <w:rPr>
          <w:lang w:eastAsia="x-none"/>
        </w:rPr>
        <w:t>и</w:t>
      </w:r>
      <w:r>
        <w:rPr>
          <w:lang w:eastAsia="x-none"/>
        </w:rPr>
        <w:t xml:space="preserve">альной. </w:t>
      </w:r>
      <w:r w:rsidR="00A3440B">
        <w:rPr>
          <w:lang w:eastAsia="x-none"/>
        </w:rPr>
        <w:t xml:space="preserve">Это огромный плюс движка по сравнению с другими. </w:t>
      </w:r>
      <w:r>
        <w:rPr>
          <w:lang w:eastAsia="x-none"/>
        </w:rPr>
        <w:t>Разработчик не чувствует себя одиноким и при решении проблем ему</w:t>
      </w:r>
      <w:r w:rsidR="0036754A">
        <w:rPr>
          <w:lang w:eastAsia="x-none"/>
        </w:rPr>
        <w:t xml:space="preserve"> всегда помогут. </w:t>
      </w:r>
      <w:r w:rsidR="00A3440B" w:rsidRPr="00A3440B">
        <w:rPr>
          <w:lang w:eastAsia="x-none"/>
        </w:rPr>
        <w:t xml:space="preserve">Если </w:t>
      </w:r>
      <w:r>
        <w:rPr>
          <w:lang w:eastAsia="x-none"/>
        </w:rPr>
        <w:t>требуется</w:t>
      </w:r>
      <w:r w:rsidR="00A3440B" w:rsidRPr="00A3440B">
        <w:rPr>
          <w:lang w:eastAsia="x-none"/>
        </w:rPr>
        <w:t xml:space="preserve"> написать свою </w:t>
      </w:r>
      <w:r>
        <w:rPr>
          <w:lang w:eastAsia="x-none"/>
        </w:rPr>
        <w:t>игру</w:t>
      </w:r>
      <w:r w:rsidR="00A3440B" w:rsidRPr="00A3440B">
        <w:rPr>
          <w:lang w:eastAsia="x-none"/>
        </w:rPr>
        <w:t xml:space="preserve">, но не </w:t>
      </w:r>
      <w:r>
        <w:rPr>
          <w:lang w:eastAsia="x-none"/>
        </w:rPr>
        <w:t>хочется</w:t>
      </w:r>
      <w:r w:rsidR="00A3440B" w:rsidRPr="00A3440B">
        <w:rPr>
          <w:lang w:eastAsia="x-none"/>
        </w:rPr>
        <w:t xml:space="preserve"> сильно заморачиваться с</w:t>
      </w:r>
      <w:r>
        <w:rPr>
          <w:lang w:eastAsia="x-none"/>
        </w:rPr>
        <w:t xml:space="preserve"> программированием – движок</w:t>
      </w:r>
      <w:r w:rsidR="00A3440B" w:rsidRPr="00A3440B">
        <w:rPr>
          <w:lang w:eastAsia="x-none"/>
        </w:rPr>
        <w:t xml:space="preserve"> </w:t>
      </w:r>
      <w:r w:rsidR="00A3440B" w:rsidRPr="0050425C">
        <w:rPr>
          <w:i/>
          <w:lang w:eastAsia="x-none"/>
        </w:rPr>
        <w:t>Unity</w:t>
      </w:r>
      <w:r w:rsidR="00A3440B" w:rsidRPr="00A3440B">
        <w:rPr>
          <w:lang w:eastAsia="x-none"/>
        </w:rPr>
        <w:t xml:space="preserve"> </w:t>
      </w:r>
      <w:r>
        <w:rPr>
          <w:lang w:eastAsia="x-none"/>
        </w:rPr>
        <w:t>подходит лучше других</w:t>
      </w:r>
      <w:r w:rsidR="00A3440B" w:rsidRPr="00A3440B">
        <w:rPr>
          <w:lang w:eastAsia="x-none"/>
        </w:rPr>
        <w:t xml:space="preserve">. Набросать </w:t>
      </w:r>
      <w:r w:rsidR="00F1411E" w:rsidRPr="00A3440B">
        <w:rPr>
          <w:lang w:eastAsia="x-none"/>
        </w:rPr>
        <w:t>объектов</w:t>
      </w:r>
      <w:r>
        <w:rPr>
          <w:lang w:eastAsia="x-none"/>
        </w:rPr>
        <w:t xml:space="preserve"> на сцену</w:t>
      </w:r>
      <w:r w:rsidR="00A3440B" w:rsidRPr="00A3440B">
        <w:rPr>
          <w:lang w:eastAsia="x-none"/>
        </w:rPr>
        <w:t>, и связать их между с</w:t>
      </w:r>
      <w:r w:rsidR="00A3440B" w:rsidRPr="00A3440B">
        <w:rPr>
          <w:lang w:eastAsia="x-none"/>
        </w:rPr>
        <w:t>о</w:t>
      </w:r>
      <w:r w:rsidR="00A3440B" w:rsidRPr="00A3440B">
        <w:rPr>
          <w:lang w:eastAsia="x-none"/>
        </w:rPr>
        <w:t>бой получится и без знания языка программиров</w:t>
      </w:r>
      <w:r w:rsidR="00A3440B" w:rsidRPr="00A3440B">
        <w:rPr>
          <w:lang w:eastAsia="x-none"/>
        </w:rPr>
        <w:t>а</w:t>
      </w:r>
      <w:r w:rsidR="00A3440B" w:rsidRPr="00A3440B">
        <w:rPr>
          <w:lang w:eastAsia="x-none"/>
        </w:rPr>
        <w:t>ния. В случае</w:t>
      </w:r>
      <w:r w:rsidR="0050425C">
        <w:rPr>
          <w:lang w:eastAsia="x-none"/>
        </w:rPr>
        <w:t xml:space="preserve"> возникновения</w:t>
      </w:r>
      <w:r w:rsidR="00A3440B" w:rsidRPr="00A3440B">
        <w:rPr>
          <w:lang w:eastAsia="x-none"/>
        </w:rPr>
        <w:t xml:space="preserve"> проблем большое сообщество </w:t>
      </w:r>
      <w:r>
        <w:rPr>
          <w:lang w:eastAsia="x-none"/>
        </w:rPr>
        <w:t xml:space="preserve">пользователей и документация с официального сайта </w:t>
      </w:r>
      <w:r w:rsidR="001A69D0">
        <w:rPr>
          <w:lang w:eastAsia="x-none"/>
        </w:rPr>
        <w:t>помогут справиться с любыми трудност</w:t>
      </w:r>
      <w:r w:rsidR="001A69D0">
        <w:rPr>
          <w:lang w:eastAsia="x-none"/>
        </w:rPr>
        <w:t>я</w:t>
      </w:r>
      <w:r w:rsidR="001A69D0">
        <w:rPr>
          <w:lang w:eastAsia="x-none"/>
        </w:rPr>
        <w:t>ми</w:t>
      </w:r>
      <w:r w:rsidR="00A3440B" w:rsidRPr="00A3440B">
        <w:rPr>
          <w:lang w:eastAsia="x-none"/>
        </w:rPr>
        <w:t>.</w:t>
      </w:r>
    </w:p>
    <w:p w14:paraId="7BA83D83" w14:textId="77777777" w:rsidR="00430D30" w:rsidRPr="00430D30" w:rsidRDefault="00430D30" w:rsidP="00884967">
      <w:pPr>
        <w:spacing w:after="0" w:line="288" w:lineRule="auto"/>
        <w:rPr>
          <w:b/>
          <w:lang w:eastAsia="x-none"/>
        </w:rPr>
      </w:pPr>
    </w:p>
    <w:p w14:paraId="573C7C31" w14:textId="53287A33" w:rsidR="00430D30" w:rsidRPr="00010328" w:rsidRDefault="00711F54" w:rsidP="00010328">
      <w:pPr>
        <w:pStyle w:val="2"/>
        <w:numPr>
          <w:ilvl w:val="1"/>
          <w:numId w:val="37"/>
        </w:numPr>
      </w:pPr>
      <w:bookmarkStart w:id="10" w:name="_Toc53424234"/>
      <w:r>
        <w:t xml:space="preserve"> </w:t>
      </w:r>
      <w:r w:rsidR="00430D30" w:rsidRPr="00010328">
        <w:t xml:space="preserve">Обзор игрового движка </w:t>
      </w:r>
      <w:proofErr w:type="spellStart"/>
      <w:r w:rsidR="00430D30" w:rsidRPr="00010328">
        <w:rPr>
          <w:i/>
        </w:rPr>
        <w:t>Unreal</w:t>
      </w:r>
      <w:proofErr w:type="spellEnd"/>
      <w:r w:rsidR="00430D30" w:rsidRPr="00010328">
        <w:rPr>
          <w:i/>
        </w:rPr>
        <w:t xml:space="preserve"> Engine</w:t>
      </w:r>
      <w:r w:rsidR="00430D30" w:rsidRPr="00010328">
        <w:t xml:space="preserve"> 4</w:t>
      </w:r>
      <w:bookmarkEnd w:id="10"/>
    </w:p>
    <w:p w14:paraId="76369CFE" w14:textId="77777777" w:rsidR="002526E1" w:rsidRDefault="00574062" w:rsidP="0036754A">
      <w:pPr>
        <w:spacing w:after="0" w:line="288" w:lineRule="auto"/>
        <w:ind w:firstLine="708"/>
        <w:rPr>
          <w:lang w:eastAsia="x-none"/>
        </w:rPr>
      </w:pPr>
      <w:r w:rsidRPr="00574062">
        <w:rPr>
          <w:lang w:eastAsia="x-none"/>
        </w:rPr>
        <w:t>Фоторе</w:t>
      </w:r>
      <w:r w:rsidRPr="00574062">
        <w:rPr>
          <w:lang w:eastAsia="x-none"/>
        </w:rPr>
        <w:t>а</w:t>
      </w:r>
      <w:r w:rsidRPr="00574062">
        <w:rPr>
          <w:lang w:eastAsia="x-none"/>
        </w:rPr>
        <w:t>лизм</w:t>
      </w:r>
      <w:r w:rsidR="00B01EA4">
        <w:rPr>
          <w:lang w:eastAsia="x-none"/>
        </w:rPr>
        <w:t xml:space="preserve"> – </w:t>
      </w:r>
      <w:r w:rsidR="00606F74">
        <w:rPr>
          <w:lang w:eastAsia="x-none"/>
        </w:rPr>
        <w:t xml:space="preserve">это </w:t>
      </w:r>
      <w:r w:rsidRPr="00574062">
        <w:rPr>
          <w:lang w:eastAsia="x-none"/>
        </w:rPr>
        <w:t>первое слово, которое приходит на ум, когда думаешь о</w:t>
      </w:r>
      <w:r w:rsidR="00B01EA4">
        <w:rPr>
          <w:lang w:eastAsia="x-none"/>
        </w:rPr>
        <w:t>б</w:t>
      </w:r>
      <w:r w:rsidRPr="00574062">
        <w:rPr>
          <w:lang w:eastAsia="x-none"/>
        </w:rPr>
        <w:t xml:space="preserve"> </w:t>
      </w:r>
      <w:r w:rsidR="00B01EA4" w:rsidRPr="003C562B">
        <w:rPr>
          <w:i/>
          <w:lang w:val="en-US" w:eastAsia="x-none"/>
        </w:rPr>
        <w:t>Unreal</w:t>
      </w:r>
      <w:r w:rsidR="00B01EA4" w:rsidRPr="00B01EA4">
        <w:rPr>
          <w:lang w:eastAsia="x-none"/>
        </w:rPr>
        <w:t xml:space="preserve"> </w:t>
      </w:r>
      <w:r w:rsidR="00B01EA4" w:rsidRPr="003C562B">
        <w:rPr>
          <w:i/>
          <w:lang w:val="en-US" w:eastAsia="x-none"/>
        </w:rPr>
        <w:t>Engine</w:t>
      </w:r>
      <w:r w:rsidR="00606F74">
        <w:rPr>
          <w:lang w:eastAsia="x-none"/>
        </w:rPr>
        <w:t xml:space="preserve"> (</w:t>
      </w:r>
      <w:r w:rsidR="00606F74" w:rsidRPr="003C562B">
        <w:rPr>
          <w:i/>
          <w:lang w:val="en-US" w:eastAsia="x-none"/>
        </w:rPr>
        <w:t>UE</w:t>
      </w:r>
      <w:r w:rsidR="00606F74" w:rsidRPr="003C562B">
        <w:rPr>
          <w:lang w:eastAsia="x-none"/>
        </w:rPr>
        <w:t>4</w:t>
      </w:r>
      <w:r w:rsidR="00606F74">
        <w:rPr>
          <w:lang w:eastAsia="x-none"/>
        </w:rPr>
        <w:t>)</w:t>
      </w:r>
      <w:r w:rsidRPr="00574062">
        <w:rPr>
          <w:lang w:eastAsia="x-none"/>
        </w:rPr>
        <w:t>.</w:t>
      </w:r>
      <w:r w:rsidR="00B01EA4" w:rsidRPr="00B01EA4">
        <w:rPr>
          <w:lang w:eastAsia="x-none"/>
        </w:rPr>
        <w:t xml:space="preserve"> </w:t>
      </w:r>
      <w:r w:rsidR="00B01EA4">
        <w:rPr>
          <w:lang w:eastAsia="x-none"/>
        </w:rPr>
        <w:t xml:space="preserve">При использовании технологий студии разработки движка </w:t>
      </w:r>
      <w:r w:rsidR="00B01EA4">
        <w:rPr>
          <w:lang w:val="en-US" w:eastAsia="x-none"/>
        </w:rPr>
        <w:t>Epic</w:t>
      </w:r>
      <w:r w:rsidR="00B01EA4" w:rsidRPr="00B01EA4">
        <w:rPr>
          <w:lang w:eastAsia="x-none"/>
        </w:rPr>
        <w:t xml:space="preserve"> </w:t>
      </w:r>
      <w:r w:rsidR="00B01EA4">
        <w:rPr>
          <w:lang w:val="en-US" w:eastAsia="x-none"/>
        </w:rPr>
        <w:t>Games</w:t>
      </w:r>
      <w:r w:rsidR="00B01EA4" w:rsidRPr="00B01EA4">
        <w:rPr>
          <w:lang w:eastAsia="x-none"/>
        </w:rPr>
        <w:t xml:space="preserve"> </w:t>
      </w:r>
      <w:r w:rsidR="00B01EA4">
        <w:rPr>
          <w:lang w:eastAsia="x-none"/>
        </w:rPr>
        <w:t>получаются настолько реалистичные кат-сцены, что их сложно отличить от реальной съёмки</w:t>
      </w:r>
      <w:r w:rsidRPr="00574062">
        <w:rPr>
          <w:lang w:eastAsia="x-none"/>
        </w:rPr>
        <w:t>.</w:t>
      </w:r>
      <w:r w:rsidR="002D2E64">
        <w:rPr>
          <w:lang w:eastAsia="x-none"/>
        </w:rPr>
        <w:t xml:space="preserve"> </w:t>
      </w:r>
      <w:r w:rsidR="00606F74">
        <w:rPr>
          <w:lang w:eastAsia="x-none"/>
        </w:rPr>
        <w:t xml:space="preserve">Благодаря этому движок </w:t>
      </w:r>
      <w:r w:rsidR="00606F74" w:rsidRPr="00574062">
        <w:rPr>
          <w:lang w:eastAsia="x-none"/>
        </w:rPr>
        <w:t>широко испол</w:t>
      </w:r>
      <w:r w:rsidR="00606F74" w:rsidRPr="00574062">
        <w:rPr>
          <w:lang w:eastAsia="x-none"/>
        </w:rPr>
        <w:t>ь</w:t>
      </w:r>
      <w:r w:rsidR="00606F74" w:rsidRPr="00574062">
        <w:rPr>
          <w:lang w:eastAsia="x-none"/>
        </w:rPr>
        <w:t>зуется и за преде</w:t>
      </w:r>
      <w:r w:rsidR="00917F1A">
        <w:rPr>
          <w:lang w:eastAsia="x-none"/>
        </w:rPr>
        <w:t>лами игр</w:t>
      </w:r>
      <w:r w:rsidR="00917F1A" w:rsidRPr="00917F1A">
        <w:rPr>
          <w:lang w:eastAsia="x-none"/>
        </w:rPr>
        <w:t>,</w:t>
      </w:r>
      <w:r w:rsidR="00606F74" w:rsidRPr="00574062">
        <w:rPr>
          <w:lang w:eastAsia="x-none"/>
        </w:rPr>
        <w:t xml:space="preserve"> в таких секторах, как архитектура, дизайн продукта и кинопроизводство</w:t>
      </w:r>
      <w:r w:rsidR="00606F74" w:rsidRPr="002D2E64">
        <w:rPr>
          <w:lang w:eastAsia="x-none"/>
        </w:rPr>
        <w:t xml:space="preserve">. </w:t>
      </w:r>
      <w:r w:rsidR="00606F74">
        <w:rPr>
          <w:lang w:eastAsia="x-none"/>
        </w:rPr>
        <w:t>При помощи его возможностей создавались такие картины как «Звёздные во</w:t>
      </w:r>
      <w:r w:rsidR="00606F74">
        <w:rPr>
          <w:lang w:eastAsia="x-none"/>
        </w:rPr>
        <w:t>й</w:t>
      </w:r>
      <w:r w:rsidR="00606F74">
        <w:rPr>
          <w:lang w:eastAsia="x-none"/>
        </w:rPr>
        <w:t>ны» и «</w:t>
      </w:r>
      <w:r w:rsidR="00606F74" w:rsidRPr="00574062">
        <w:rPr>
          <w:lang w:eastAsia="x-none"/>
        </w:rPr>
        <w:t>Мандалорианец</w:t>
      </w:r>
      <w:r w:rsidR="00606F74">
        <w:rPr>
          <w:lang w:eastAsia="x-none"/>
        </w:rPr>
        <w:t>».</w:t>
      </w:r>
      <w:r w:rsidR="0050708B">
        <w:rPr>
          <w:lang w:eastAsia="x-none"/>
        </w:rPr>
        <w:t xml:space="preserve"> </w:t>
      </w:r>
    </w:p>
    <w:p w14:paraId="4D0E30DA" w14:textId="2831B4FC" w:rsidR="00574062" w:rsidRPr="0036754A" w:rsidRDefault="00606F74" w:rsidP="0036754A">
      <w:pPr>
        <w:spacing w:after="0" w:line="288" w:lineRule="auto"/>
        <w:ind w:firstLine="708"/>
        <w:rPr>
          <w:lang w:eastAsia="x-none"/>
        </w:rPr>
      </w:pPr>
      <w:r>
        <w:rPr>
          <w:lang w:eastAsia="x-none"/>
        </w:rPr>
        <w:t>С 1998-го года</w:t>
      </w:r>
      <w:r w:rsidR="00574062" w:rsidRPr="00574062">
        <w:rPr>
          <w:lang w:eastAsia="x-none"/>
        </w:rPr>
        <w:t xml:space="preserve"> </w:t>
      </w:r>
      <w:r w:rsidR="00574062" w:rsidRPr="003C562B">
        <w:rPr>
          <w:i/>
          <w:lang w:val="en-US" w:eastAsia="x-none"/>
        </w:rPr>
        <w:t>Epic</w:t>
      </w:r>
      <w:r w:rsidR="002D2E64">
        <w:rPr>
          <w:lang w:eastAsia="x-none"/>
        </w:rPr>
        <w:t xml:space="preserve"> </w:t>
      </w:r>
      <w:r w:rsidR="002D2E64" w:rsidRPr="003C562B">
        <w:rPr>
          <w:i/>
          <w:lang w:val="en-US" w:eastAsia="x-none"/>
        </w:rPr>
        <w:t>Games</w:t>
      </w:r>
      <w:r w:rsidR="00574062" w:rsidRPr="00574062">
        <w:rPr>
          <w:lang w:eastAsia="x-none"/>
        </w:rPr>
        <w:t xml:space="preserve"> </w:t>
      </w:r>
      <w:r>
        <w:rPr>
          <w:lang w:eastAsia="x-none"/>
        </w:rPr>
        <w:t>радует</w:t>
      </w:r>
      <w:r w:rsidR="00574062" w:rsidRPr="00574062">
        <w:rPr>
          <w:lang w:eastAsia="x-none"/>
        </w:rPr>
        <w:t xml:space="preserve"> </w:t>
      </w:r>
      <w:r w:rsidR="002D2E64">
        <w:rPr>
          <w:lang w:eastAsia="x-none"/>
        </w:rPr>
        <w:t>своих пользователей</w:t>
      </w:r>
      <w:r w:rsidR="00574062" w:rsidRPr="00574062">
        <w:rPr>
          <w:lang w:eastAsia="x-none"/>
        </w:rPr>
        <w:t xml:space="preserve"> техническими д</w:t>
      </w:r>
      <w:r w:rsidR="00574062" w:rsidRPr="00574062">
        <w:rPr>
          <w:lang w:eastAsia="x-none"/>
        </w:rPr>
        <w:t>е</w:t>
      </w:r>
      <w:r w:rsidR="00574062" w:rsidRPr="00574062">
        <w:rPr>
          <w:lang w:eastAsia="x-none"/>
        </w:rPr>
        <w:t>мо</w:t>
      </w:r>
      <w:r w:rsidR="00574062" w:rsidRPr="00574062">
        <w:rPr>
          <w:lang w:eastAsia="x-none"/>
        </w:rPr>
        <w:t>н</w:t>
      </w:r>
      <w:r w:rsidR="00574062" w:rsidRPr="00574062">
        <w:rPr>
          <w:lang w:eastAsia="x-none"/>
        </w:rPr>
        <w:t xml:space="preserve">страциями, показывающими, на что </w:t>
      </w:r>
      <w:r w:rsidR="002D2E64">
        <w:rPr>
          <w:lang w:eastAsia="x-none"/>
        </w:rPr>
        <w:t>способен</w:t>
      </w:r>
      <w:r w:rsidR="00574062" w:rsidRPr="00574062">
        <w:rPr>
          <w:lang w:eastAsia="x-none"/>
        </w:rPr>
        <w:t xml:space="preserve"> </w:t>
      </w:r>
      <w:r w:rsidR="00574062" w:rsidRPr="003C562B">
        <w:rPr>
          <w:i/>
          <w:lang w:val="en-US" w:eastAsia="x-none"/>
        </w:rPr>
        <w:t>Unreal</w:t>
      </w:r>
      <w:r w:rsidR="00B01EA4" w:rsidRPr="00B01EA4">
        <w:rPr>
          <w:lang w:eastAsia="x-none"/>
        </w:rPr>
        <w:t xml:space="preserve"> </w:t>
      </w:r>
      <w:r w:rsidR="00B01EA4" w:rsidRPr="003C562B">
        <w:rPr>
          <w:i/>
          <w:lang w:val="en-US" w:eastAsia="x-none"/>
        </w:rPr>
        <w:t>Engine</w:t>
      </w:r>
      <w:r w:rsidR="00574062" w:rsidRPr="00574062">
        <w:rPr>
          <w:lang w:eastAsia="x-none"/>
        </w:rPr>
        <w:t>, от трассировки лучей до технологий реального врем</w:t>
      </w:r>
      <w:r w:rsidR="00574062" w:rsidRPr="00574062">
        <w:rPr>
          <w:lang w:eastAsia="x-none"/>
        </w:rPr>
        <w:t>е</w:t>
      </w:r>
      <w:r w:rsidR="00574062" w:rsidRPr="00574062">
        <w:rPr>
          <w:lang w:eastAsia="x-none"/>
        </w:rPr>
        <w:t>ни, физики и систем разру</w:t>
      </w:r>
      <w:r w:rsidR="002D2E64">
        <w:rPr>
          <w:lang w:eastAsia="x-none"/>
        </w:rPr>
        <w:t>шений</w:t>
      </w:r>
      <w:r w:rsidR="00574062" w:rsidRPr="00574062">
        <w:rPr>
          <w:lang w:eastAsia="x-none"/>
        </w:rPr>
        <w:t>. Такие возможности делают его предпочт</w:t>
      </w:r>
      <w:r w:rsidR="00574062" w:rsidRPr="00574062">
        <w:rPr>
          <w:lang w:eastAsia="x-none"/>
        </w:rPr>
        <w:t>и</w:t>
      </w:r>
      <w:r w:rsidR="00574062" w:rsidRPr="00574062">
        <w:rPr>
          <w:lang w:eastAsia="x-none"/>
        </w:rPr>
        <w:t xml:space="preserve">тельным </w:t>
      </w:r>
      <w:r w:rsidR="00B01EA4">
        <w:rPr>
          <w:lang w:eastAsia="x-none"/>
        </w:rPr>
        <w:t>движком в разработке</w:t>
      </w:r>
      <w:r w:rsidR="00574062" w:rsidRPr="00574062">
        <w:rPr>
          <w:lang w:eastAsia="x-none"/>
        </w:rPr>
        <w:t xml:space="preserve"> </w:t>
      </w:r>
      <w:r w:rsidR="00574062" w:rsidRPr="003C562B">
        <w:rPr>
          <w:i/>
          <w:lang w:eastAsia="x-none"/>
        </w:rPr>
        <w:t>ААА</w:t>
      </w:r>
      <w:r w:rsidR="00B01EA4">
        <w:rPr>
          <w:lang w:eastAsia="x-none"/>
        </w:rPr>
        <w:t>-</w:t>
      </w:r>
      <w:r w:rsidR="002D2E64">
        <w:rPr>
          <w:lang w:eastAsia="x-none"/>
        </w:rPr>
        <w:t>игр</w:t>
      </w:r>
      <w:r w:rsidR="00574062" w:rsidRPr="00574062">
        <w:rPr>
          <w:lang w:eastAsia="x-none"/>
        </w:rPr>
        <w:t xml:space="preserve">. </w:t>
      </w:r>
      <w:r w:rsidR="0050708B">
        <w:rPr>
          <w:lang w:eastAsia="x-none"/>
        </w:rPr>
        <w:t>И по сегодняшний день</w:t>
      </w:r>
      <w:r w:rsidR="002D2E64">
        <w:rPr>
          <w:lang w:eastAsia="x-none"/>
        </w:rPr>
        <w:t xml:space="preserve"> </w:t>
      </w:r>
      <w:r w:rsidR="00574062" w:rsidRPr="003C562B">
        <w:rPr>
          <w:i/>
          <w:lang w:val="en-US" w:eastAsia="x-none"/>
        </w:rPr>
        <w:t>Unreal</w:t>
      </w:r>
      <w:r w:rsidR="00574062" w:rsidRPr="00574062">
        <w:rPr>
          <w:lang w:eastAsia="x-none"/>
        </w:rPr>
        <w:t xml:space="preserve"> </w:t>
      </w:r>
      <w:r w:rsidR="00574062" w:rsidRPr="003C562B">
        <w:rPr>
          <w:i/>
          <w:lang w:val="en-US" w:eastAsia="x-none"/>
        </w:rPr>
        <w:t>Engine</w:t>
      </w:r>
      <w:r w:rsidR="002D2E64">
        <w:rPr>
          <w:lang w:eastAsia="x-none"/>
        </w:rPr>
        <w:t xml:space="preserve"> доказыва</w:t>
      </w:r>
      <w:r w:rsidR="0050708B">
        <w:rPr>
          <w:lang w:eastAsia="x-none"/>
        </w:rPr>
        <w:t>ет</w:t>
      </w:r>
      <w:r w:rsidR="00574062" w:rsidRPr="00574062">
        <w:rPr>
          <w:lang w:eastAsia="x-none"/>
        </w:rPr>
        <w:t xml:space="preserve"> свою состоятельность в</w:t>
      </w:r>
      <w:r w:rsidR="002D2E64">
        <w:rPr>
          <w:lang w:eastAsia="x-none"/>
        </w:rPr>
        <w:t xml:space="preserve"> разр</w:t>
      </w:r>
      <w:r w:rsidR="002D2E64">
        <w:rPr>
          <w:lang w:eastAsia="x-none"/>
        </w:rPr>
        <w:t>а</w:t>
      </w:r>
      <w:r w:rsidR="002D2E64">
        <w:rPr>
          <w:lang w:eastAsia="x-none"/>
        </w:rPr>
        <w:lastRenderedPageBreak/>
        <w:t>ботке</w:t>
      </w:r>
      <w:r w:rsidR="00574062" w:rsidRPr="00574062">
        <w:rPr>
          <w:lang w:eastAsia="x-none"/>
        </w:rPr>
        <w:t xml:space="preserve"> различ</w:t>
      </w:r>
      <w:r w:rsidR="0050708B">
        <w:rPr>
          <w:lang w:eastAsia="x-none"/>
        </w:rPr>
        <w:t>ных жанров и стилей</w:t>
      </w:r>
      <w:r w:rsidR="00574062" w:rsidRPr="00574062">
        <w:rPr>
          <w:lang w:eastAsia="x-none"/>
        </w:rPr>
        <w:t xml:space="preserve"> игр,</w:t>
      </w:r>
      <w:r w:rsidR="002D2E64">
        <w:rPr>
          <w:lang w:eastAsia="x-none"/>
        </w:rPr>
        <w:t xml:space="preserve"> но </w:t>
      </w:r>
      <w:r w:rsidR="005B086F">
        <w:rPr>
          <w:lang w:eastAsia="x-none"/>
        </w:rPr>
        <w:t>его успех основан на проектах с ре</w:t>
      </w:r>
      <w:r w:rsidR="005B086F">
        <w:rPr>
          <w:lang w:eastAsia="x-none"/>
        </w:rPr>
        <w:t>а</w:t>
      </w:r>
      <w:r w:rsidR="005B086F">
        <w:rPr>
          <w:lang w:eastAsia="x-none"/>
        </w:rPr>
        <w:t>листичной графикой</w:t>
      </w:r>
      <w:r w:rsidR="00574062" w:rsidRPr="00574062">
        <w:rPr>
          <w:lang w:eastAsia="x-none"/>
        </w:rPr>
        <w:t>.</w:t>
      </w:r>
      <w:r w:rsidR="0036754A">
        <w:rPr>
          <w:lang w:eastAsia="x-none"/>
        </w:rPr>
        <w:t xml:space="preserve"> Возможности </w:t>
      </w:r>
      <w:r w:rsidR="0036754A">
        <w:rPr>
          <w:lang w:val="en-US" w:eastAsia="x-none"/>
        </w:rPr>
        <w:t>U</w:t>
      </w:r>
      <w:r w:rsidR="0036754A">
        <w:rPr>
          <w:lang w:val="en-US" w:eastAsia="x-none"/>
        </w:rPr>
        <w:t>n</w:t>
      </w:r>
      <w:r w:rsidR="0036754A">
        <w:rPr>
          <w:lang w:val="en-US" w:eastAsia="x-none"/>
        </w:rPr>
        <w:t xml:space="preserve">real Engine </w:t>
      </w:r>
      <w:r w:rsidR="0036754A">
        <w:rPr>
          <w:lang w:eastAsia="x-none"/>
        </w:rPr>
        <w:t>представлены на рисунке 1.</w:t>
      </w:r>
      <w:r w:rsidR="0036754A">
        <w:rPr>
          <w:lang w:val="en-US" w:eastAsia="x-none"/>
        </w:rPr>
        <w:t>2:</w:t>
      </w:r>
    </w:p>
    <w:p w14:paraId="4EA55B42" w14:textId="77777777" w:rsidR="0036754A" w:rsidRDefault="0036754A" w:rsidP="0036754A">
      <w:pPr>
        <w:spacing w:after="0" w:line="288" w:lineRule="auto"/>
        <w:ind w:firstLine="0"/>
        <w:rPr>
          <w:lang w:val="en-US" w:eastAsia="x-none"/>
        </w:rPr>
      </w:pPr>
    </w:p>
    <w:p w14:paraId="2D65C3BC" w14:textId="51DCEBA8" w:rsidR="0036754A" w:rsidRDefault="0036754A" w:rsidP="0036754A">
      <w:pPr>
        <w:spacing w:after="0" w:line="288" w:lineRule="auto"/>
        <w:ind w:firstLine="0"/>
        <w:jc w:val="center"/>
        <w:rPr>
          <w:lang w:val="en-US" w:eastAsia="x-none"/>
        </w:rPr>
      </w:pPr>
      <w:r>
        <w:rPr>
          <w:noProof/>
          <w:lang/>
        </w:rPr>
        <w:drawing>
          <wp:inline distT="0" distB="0" distL="0" distR="0" wp14:anchorId="4E68F7E6" wp14:editId="47BF0124">
            <wp:extent cx="6120130" cy="3445921"/>
            <wp:effectExtent l="0" t="0" r="0" b="2540"/>
            <wp:docPr id="1" name="Рисунок 1" descr="2018) - Photorealistic Forests with Unreal Engine 4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8) - Photorealistic Forests with Unreal Engine 4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D425" w14:textId="77777777" w:rsidR="0036754A" w:rsidRDefault="0036754A" w:rsidP="0036754A">
      <w:pPr>
        <w:spacing w:after="0" w:line="288" w:lineRule="auto"/>
        <w:ind w:firstLine="0"/>
        <w:rPr>
          <w:lang w:val="en-US" w:eastAsia="x-none"/>
        </w:rPr>
      </w:pPr>
    </w:p>
    <w:p w14:paraId="38AADC7A" w14:textId="6B5D2221" w:rsidR="0036754A" w:rsidRPr="0036754A" w:rsidRDefault="0036754A" w:rsidP="0036754A">
      <w:pPr>
        <w:spacing w:after="0" w:line="288" w:lineRule="auto"/>
        <w:ind w:firstLine="0"/>
        <w:jc w:val="center"/>
        <w:rPr>
          <w:lang w:eastAsia="x-none"/>
        </w:rPr>
      </w:pPr>
      <w:r>
        <w:rPr>
          <w:lang w:eastAsia="x-none"/>
        </w:rPr>
        <w:t xml:space="preserve">Рисунок 1.2 – Фотореализм игрового движка </w:t>
      </w:r>
      <w:r w:rsidRPr="0036754A">
        <w:rPr>
          <w:i/>
          <w:lang w:val="en-US" w:eastAsia="x-none"/>
        </w:rPr>
        <w:t>Unreal</w:t>
      </w:r>
      <w:r w:rsidRPr="0036754A">
        <w:rPr>
          <w:i/>
          <w:lang w:eastAsia="x-none"/>
        </w:rPr>
        <w:t xml:space="preserve"> </w:t>
      </w:r>
      <w:r w:rsidRPr="0036754A">
        <w:rPr>
          <w:i/>
          <w:lang w:val="en-US" w:eastAsia="x-none"/>
        </w:rPr>
        <w:t>Engine</w:t>
      </w:r>
    </w:p>
    <w:p w14:paraId="0DD90492" w14:textId="77777777" w:rsidR="0036754A" w:rsidRPr="0036754A" w:rsidRDefault="0036754A" w:rsidP="0036754A">
      <w:pPr>
        <w:spacing w:after="0" w:line="288" w:lineRule="auto"/>
        <w:ind w:firstLine="0"/>
        <w:rPr>
          <w:lang w:eastAsia="x-none"/>
        </w:rPr>
      </w:pPr>
    </w:p>
    <w:p w14:paraId="423A10DF" w14:textId="77777777" w:rsidR="002526E1" w:rsidRDefault="00574062" w:rsidP="0036754A">
      <w:pPr>
        <w:spacing w:after="0" w:line="288" w:lineRule="auto"/>
        <w:ind w:firstLine="708"/>
        <w:rPr>
          <w:lang w:eastAsia="x-none"/>
        </w:rPr>
      </w:pPr>
      <w:r w:rsidRPr="003C562B">
        <w:rPr>
          <w:i/>
          <w:lang w:val="en-US" w:eastAsia="x-none"/>
        </w:rPr>
        <w:t>UE</w:t>
      </w:r>
      <w:r w:rsidRPr="0036754A">
        <w:rPr>
          <w:lang w:val="en-US" w:eastAsia="x-none"/>
        </w:rPr>
        <w:t xml:space="preserve">4 </w:t>
      </w:r>
      <w:r w:rsidRPr="00606F74">
        <w:rPr>
          <w:lang w:eastAsia="x-none"/>
        </w:rPr>
        <w:t>поддерживает</w:t>
      </w:r>
      <w:r w:rsidRPr="0036754A">
        <w:rPr>
          <w:lang w:val="en-US" w:eastAsia="x-none"/>
        </w:rPr>
        <w:t xml:space="preserve"> </w:t>
      </w:r>
      <w:r w:rsidRPr="00606F74">
        <w:rPr>
          <w:lang w:eastAsia="x-none"/>
        </w:rPr>
        <w:t>широкий</w:t>
      </w:r>
      <w:r w:rsidRPr="0036754A">
        <w:rPr>
          <w:lang w:val="en-US" w:eastAsia="x-none"/>
        </w:rPr>
        <w:t xml:space="preserve"> </w:t>
      </w:r>
      <w:r w:rsidRPr="00606F74">
        <w:rPr>
          <w:lang w:eastAsia="x-none"/>
        </w:rPr>
        <w:t>спектр</w:t>
      </w:r>
      <w:r w:rsidRPr="0036754A">
        <w:rPr>
          <w:lang w:val="en-US" w:eastAsia="x-none"/>
        </w:rPr>
        <w:t xml:space="preserve"> </w:t>
      </w:r>
      <w:r w:rsidRPr="00606F74">
        <w:rPr>
          <w:lang w:eastAsia="x-none"/>
        </w:rPr>
        <w:t>платформ</w:t>
      </w:r>
      <w:r w:rsidRPr="0036754A">
        <w:rPr>
          <w:lang w:val="en-US" w:eastAsia="x-none"/>
        </w:rPr>
        <w:t xml:space="preserve">: </w:t>
      </w:r>
      <w:r w:rsidRPr="003C562B">
        <w:rPr>
          <w:i/>
          <w:lang w:val="en-US" w:eastAsia="x-none"/>
        </w:rPr>
        <w:t>Windows</w:t>
      </w:r>
      <w:r w:rsidRPr="0036754A">
        <w:rPr>
          <w:lang w:val="en-US" w:eastAsia="x-none"/>
        </w:rPr>
        <w:t xml:space="preserve"> </w:t>
      </w:r>
      <w:r w:rsidRPr="003C562B">
        <w:rPr>
          <w:i/>
          <w:lang w:val="en-US" w:eastAsia="x-none"/>
        </w:rPr>
        <w:t>PC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PlayStation</w:t>
      </w:r>
      <w:r w:rsidRPr="0036754A">
        <w:rPr>
          <w:lang w:val="en-US" w:eastAsia="x-none"/>
        </w:rPr>
        <w:t xml:space="preserve"> 4, </w:t>
      </w:r>
      <w:r w:rsidRPr="003C562B">
        <w:rPr>
          <w:i/>
          <w:lang w:val="en-US" w:eastAsia="x-none"/>
        </w:rPr>
        <w:t>Xbox</w:t>
      </w:r>
      <w:r w:rsidRPr="0036754A">
        <w:rPr>
          <w:lang w:val="en-US" w:eastAsia="x-none"/>
        </w:rPr>
        <w:t xml:space="preserve"> </w:t>
      </w:r>
      <w:r w:rsidRPr="003C562B">
        <w:rPr>
          <w:i/>
          <w:lang w:val="en-US" w:eastAsia="x-none"/>
        </w:rPr>
        <w:t>One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Mac</w:t>
      </w:r>
      <w:r w:rsidRPr="0036754A">
        <w:rPr>
          <w:lang w:val="en-US" w:eastAsia="x-none"/>
        </w:rPr>
        <w:t xml:space="preserve"> </w:t>
      </w:r>
      <w:r w:rsidRPr="003C562B">
        <w:rPr>
          <w:i/>
          <w:lang w:val="en-US" w:eastAsia="x-none"/>
        </w:rPr>
        <w:t>OS</w:t>
      </w:r>
      <w:r w:rsidRPr="0036754A">
        <w:rPr>
          <w:lang w:val="en-US" w:eastAsia="x-none"/>
        </w:rPr>
        <w:t xml:space="preserve"> </w:t>
      </w:r>
      <w:r w:rsidRPr="003C562B">
        <w:rPr>
          <w:i/>
          <w:lang w:val="en-US" w:eastAsia="x-none"/>
        </w:rPr>
        <w:t>X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iOS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Android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AR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VR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Linux</w:t>
      </w:r>
      <w:r w:rsidRPr="0036754A">
        <w:rPr>
          <w:lang w:val="en-US" w:eastAsia="x-none"/>
        </w:rPr>
        <w:t xml:space="preserve">, </w:t>
      </w:r>
      <w:r w:rsidRPr="003C562B">
        <w:rPr>
          <w:i/>
          <w:lang w:val="en-US" w:eastAsia="x-none"/>
        </w:rPr>
        <w:t>SteamOS</w:t>
      </w:r>
      <w:r w:rsidRPr="0036754A">
        <w:rPr>
          <w:lang w:val="en-US" w:eastAsia="x-none"/>
        </w:rPr>
        <w:t xml:space="preserve"> </w:t>
      </w:r>
      <w:r w:rsidRPr="00606F74">
        <w:rPr>
          <w:lang w:eastAsia="x-none"/>
        </w:rPr>
        <w:t>и</w:t>
      </w:r>
      <w:r w:rsidRPr="0036754A">
        <w:rPr>
          <w:lang w:val="en-US" w:eastAsia="x-none"/>
        </w:rPr>
        <w:t xml:space="preserve"> </w:t>
      </w:r>
      <w:r w:rsidRPr="003C562B">
        <w:rPr>
          <w:i/>
          <w:lang w:val="en-US" w:eastAsia="x-none"/>
        </w:rPr>
        <w:t>HTML</w:t>
      </w:r>
      <w:r w:rsidRPr="0036754A">
        <w:rPr>
          <w:lang w:val="en-US" w:eastAsia="x-none"/>
        </w:rPr>
        <w:t>5.</w:t>
      </w:r>
      <w:r w:rsidR="00606F74" w:rsidRPr="0036754A">
        <w:rPr>
          <w:lang w:val="en-US" w:eastAsia="x-none"/>
        </w:rPr>
        <w:t xml:space="preserve"> </w:t>
      </w:r>
      <w:r w:rsidR="00606F74">
        <w:rPr>
          <w:lang w:eastAsia="x-none"/>
        </w:rPr>
        <w:t xml:space="preserve">На </w:t>
      </w:r>
      <w:r w:rsidR="00606F74" w:rsidRPr="003C562B">
        <w:rPr>
          <w:i/>
          <w:lang w:val="en-US" w:eastAsia="x-none"/>
        </w:rPr>
        <w:t>U</w:t>
      </w:r>
      <w:r w:rsidR="00606F74" w:rsidRPr="003C562B">
        <w:rPr>
          <w:i/>
          <w:lang w:val="en-US" w:eastAsia="x-none"/>
        </w:rPr>
        <w:t>n</w:t>
      </w:r>
      <w:r w:rsidR="00606F74" w:rsidRPr="003C562B">
        <w:rPr>
          <w:i/>
          <w:lang w:val="en-US" w:eastAsia="x-none"/>
        </w:rPr>
        <w:t>real</w:t>
      </w:r>
      <w:r w:rsidR="00606F74" w:rsidRPr="00606F74">
        <w:rPr>
          <w:lang w:eastAsia="x-none"/>
        </w:rPr>
        <w:t xml:space="preserve"> </w:t>
      </w:r>
      <w:r w:rsidR="00606F74" w:rsidRPr="003C562B">
        <w:rPr>
          <w:i/>
          <w:lang w:val="en-US" w:eastAsia="x-none"/>
        </w:rPr>
        <w:t>Engine</w:t>
      </w:r>
      <w:r w:rsidR="00606F74" w:rsidRPr="00606F74">
        <w:rPr>
          <w:lang w:eastAsia="x-none"/>
        </w:rPr>
        <w:t xml:space="preserve"> </w:t>
      </w:r>
      <w:r w:rsidR="00606F74">
        <w:rPr>
          <w:lang w:eastAsia="x-none"/>
        </w:rPr>
        <w:t xml:space="preserve">разрабатывают свои проекты более чем </w:t>
      </w:r>
      <w:r w:rsidR="003C562B">
        <w:rPr>
          <w:lang w:eastAsia="x-none"/>
        </w:rPr>
        <w:t>семи с половиной</w:t>
      </w:r>
      <w:r w:rsidR="00917F1A">
        <w:rPr>
          <w:lang w:eastAsia="x-none"/>
        </w:rPr>
        <w:t xml:space="preserve"> миллионов</w:t>
      </w:r>
      <w:r w:rsidRPr="00574062">
        <w:rPr>
          <w:lang w:eastAsia="x-none"/>
        </w:rPr>
        <w:t xml:space="preserve"> разработчиков</w:t>
      </w:r>
      <w:r w:rsidR="00606F74" w:rsidRPr="00606F74">
        <w:rPr>
          <w:lang w:eastAsia="x-none"/>
        </w:rPr>
        <w:t xml:space="preserve">, </w:t>
      </w:r>
      <w:r w:rsidR="00606F74">
        <w:rPr>
          <w:lang w:eastAsia="x-none"/>
        </w:rPr>
        <w:t>из-за чего его можно считать популярным</w:t>
      </w:r>
      <w:r w:rsidRPr="00574062">
        <w:rPr>
          <w:lang w:eastAsia="x-none"/>
        </w:rPr>
        <w:t>.</w:t>
      </w:r>
      <w:r w:rsidR="0036754A">
        <w:rPr>
          <w:lang w:eastAsia="x-none"/>
        </w:rPr>
        <w:t xml:space="preserve"> </w:t>
      </w:r>
      <w:r w:rsidR="00D63B7A">
        <w:rPr>
          <w:lang w:eastAsia="x-none"/>
        </w:rPr>
        <w:t xml:space="preserve">На </w:t>
      </w:r>
      <w:r w:rsidR="006B47A1" w:rsidRPr="003C562B">
        <w:rPr>
          <w:i/>
          <w:lang w:eastAsia="x-none"/>
        </w:rPr>
        <w:t xml:space="preserve">Unreal Engine </w:t>
      </w:r>
      <w:r w:rsidR="00D63B7A">
        <w:rPr>
          <w:lang w:eastAsia="x-none"/>
        </w:rPr>
        <w:t>можно</w:t>
      </w:r>
      <w:r w:rsidR="006B47A1" w:rsidRPr="006B47A1">
        <w:rPr>
          <w:lang w:eastAsia="x-none"/>
        </w:rPr>
        <w:t xml:space="preserve"> </w:t>
      </w:r>
      <w:r w:rsidR="00D63B7A">
        <w:rPr>
          <w:lang w:eastAsia="x-none"/>
        </w:rPr>
        <w:t>разрабатывать</w:t>
      </w:r>
      <w:r w:rsidR="006B47A1" w:rsidRPr="006B47A1">
        <w:rPr>
          <w:lang w:eastAsia="x-none"/>
        </w:rPr>
        <w:t xml:space="preserve"> самые разнообразные проекты</w:t>
      </w:r>
      <w:r w:rsidR="00D63B7A">
        <w:rPr>
          <w:lang w:eastAsia="x-none"/>
        </w:rPr>
        <w:t xml:space="preserve">. </w:t>
      </w:r>
      <w:r w:rsidR="006B47A1" w:rsidRPr="006B47A1">
        <w:rPr>
          <w:lang w:eastAsia="x-none"/>
        </w:rPr>
        <w:t>Ги</w:t>
      </w:r>
      <w:r w:rsidR="006B47A1" w:rsidRPr="006B47A1">
        <w:rPr>
          <w:lang w:eastAsia="x-none"/>
        </w:rPr>
        <w:t>б</w:t>
      </w:r>
      <w:r w:rsidR="006B47A1" w:rsidRPr="006B47A1">
        <w:rPr>
          <w:lang w:eastAsia="x-none"/>
        </w:rPr>
        <w:t xml:space="preserve">кость </w:t>
      </w:r>
      <w:r w:rsidR="006B47A1" w:rsidRPr="003C562B">
        <w:rPr>
          <w:i/>
          <w:lang w:val="en-US" w:eastAsia="x-none"/>
        </w:rPr>
        <w:t>UE</w:t>
      </w:r>
      <w:r w:rsidR="006B47A1" w:rsidRPr="006B47A1">
        <w:rPr>
          <w:lang w:eastAsia="x-none"/>
        </w:rPr>
        <w:t>4 является одной из основных причин его популярности</w:t>
      </w:r>
      <w:r w:rsidR="00917F1A">
        <w:rPr>
          <w:lang w:eastAsia="x-none"/>
        </w:rPr>
        <w:t>. К</w:t>
      </w:r>
      <w:r w:rsidR="006B47A1" w:rsidRPr="006B47A1">
        <w:rPr>
          <w:lang w:eastAsia="x-none"/>
        </w:rPr>
        <w:t>аким бы ни был</w:t>
      </w:r>
      <w:r w:rsidR="00E50343">
        <w:rPr>
          <w:lang w:eastAsia="x-none"/>
        </w:rPr>
        <w:t xml:space="preserve"> </w:t>
      </w:r>
      <w:r w:rsidR="006B47A1" w:rsidRPr="006B47A1">
        <w:rPr>
          <w:lang w:eastAsia="x-none"/>
        </w:rPr>
        <w:t>проект</w:t>
      </w:r>
      <w:r w:rsidR="00DD646F" w:rsidRPr="00DD646F">
        <w:rPr>
          <w:lang w:eastAsia="x-none"/>
        </w:rPr>
        <w:t xml:space="preserve"> </w:t>
      </w:r>
      <w:r w:rsidR="00DD646F">
        <w:rPr>
          <w:lang w:eastAsia="x-none"/>
        </w:rPr>
        <w:t>неста</w:t>
      </w:r>
      <w:r w:rsidR="00DD646F">
        <w:rPr>
          <w:lang w:eastAsia="x-none"/>
        </w:rPr>
        <w:t>н</w:t>
      </w:r>
      <w:r w:rsidR="00DD646F">
        <w:rPr>
          <w:lang w:eastAsia="x-none"/>
        </w:rPr>
        <w:t>дартным</w:t>
      </w:r>
      <w:r w:rsidR="006B47A1" w:rsidRPr="006B47A1">
        <w:rPr>
          <w:lang w:eastAsia="x-none"/>
        </w:rPr>
        <w:t xml:space="preserve">, </w:t>
      </w:r>
      <w:r w:rsidR="00D63B7A">
        <w:rPr>
          <w:lang w:eastAsia="x-none"/>
        </w:rPr>
        <w:t>данный движок</w:t>
      </w:r>
      <w:r w:rsidR="006B47A1" w:rsidRPr="006B47A1">
        <w:rPr>
          <w:lang w:eastAsia="x-none"/>
        </w:rPr>
        <w:t xml:space="preserve"> </w:t>
      </w:r>
      <w:r w:rsidR="00DD646F">
        <w:rPr>
          <w:lang w:eastAsia="x-none"/>
        </w:rPr>
        <w:t>с</w:t>
      </w:r>
      <w:r w:rsidR="006B47A1" w:rsidRPr="006B47A1">
        <w:rPr>
          <w:lang w:eastAsia="x-none"/>
        </w:rPr>
        <w:t>м</w:t>
      </w:r>
      <w:r w:rsidR="00D63B7A">
        <w:rPr>
          <w:lang w:eastAsia="x-none"/>
        </w:rPr>
        <w:t>ожет справиться с этой зад</w:t>
      </w:r>
      <w:r w:rsidR="00D63B7A">
        <w:rPr>
          <w:lang w:eastAsia="x-none"/>
        </w:rPr>
        <w:t>а</w:t>
      </w:r>
      <w:r w:rsidR="00D63B7A">
        <w:rPr>
          <w:lang w:eastAsia="x-none"/>
        </w:rPr>
        <w:t xml:space="preserve">чей. </w:t>
      </w:r>
    </w:p>
    <w:p w14:paraId="5BA941A0" w14:textId="070D7887" w:rsidR="006B47A1" w:rsidRPr="005F3334" w:rsidRDefault="006B47A1" w:rsidP="0036754A">
      <w:pPr>
        <w:spacing w:after="0" w:line="288" w:lineRule="auto"/>
        <w:ind w:firstLine="708"/>
        <w:rPr>
          <w:lang w:eastAsia="x-none"/>
        </w:rPr>
      </w:pPr>
      <w:r w:rsidRPr="006B47A1">
        <w:rPr>
          <w:lang w:eastAsia="x-none"/>
        </w:rPr>
        <w:t xml:space="preserve">Доступ ко всему исходному коду </w:t>
      </w:r>
      <w:r w:rsidRPr="003C562B">
        <w:rPr>
          <w:i/>
          <w:lang w:val="en-US" w:eastAsia="x-none"/>
        </w:rPr>
        <w:t>C</w:t>
      </w:r>
      <w:r w:rsidRPr="006B47A1">
        <w:rPr>
          <w:lang w:eastAsia="x-none"/>
        </w:rPr>
        <w:t xml:space="preserve">++ для движка </w:t>
      </w:r>
      <w:r w:rsidR="00D63B7A">
        <w:rPr>
          <w:lang w:eastAsia="x-none"/>
        </w:rPr>
        <w:t>–</w:t>
      </w:r>
      <w:r w:rsidRPr="006B47A1">
        <w:rPr>
          <w:lang w:eastAsia="x-none"/>
        </w:rPr>
        <w:t xml:space="preserve"> одна из причин, по которым </w:t>
      </w:r>
      <w:r w:rsidRPr="003C562B">
        <w:rPr>
          <w:i/>
          <w:lang w:val="en-US" w:eastAsia="x-none"/>
        </w:rPr>
        <w:t>UE</w:t>
      </w:r>
      <w:r w:rsidRPr="006B47A1">
        <w:rPr>
          <w:lang w:eastAsia="x-none"/>
        </w:rPr>
        <w:t xml:space="preserve">4 настолько гибок. Код можно скачать с </w:t>
      </w:r>
      <w:r w:rsidRPr="003C562B">
        <w:rPr>
          <w:i/>
          <w:lang w:val="en-US" w:eastAsia="x-none"/>
        </w:rPr>
        <w:t>GitHub</w:t>
      </w:r>
      <w:r w:rsidRPr="006B47A1">
        <w:rPr>
          <w:lang w:eastAsia="x-none"/>
        </w:rPr>
        <w:t xml:space="preserve">, </w:t>
      </w:r>
      <w:r w:rsidR="00D63B7A">
        <w:rPr>
          <w:lang w:eastAsia="x-none"/>
        </w:rPr>
        <w:t>любой желающий</w:t>
      </w:r>
      <w:r w:rsidRPr="006B47A1">
        <w:rPr>
          <w:lang w:eastAsia="x-none"/>
        </w:rPr>
        <w:t xml:space="preserve"> може</w:t>
      </w:r>
      <w:r w:rsidR="00D63B7A">
        <w:rPr>
          <w:lang w:eastAsia="x-none"/>
        </w:rPr>
        <w:t>т</w:t>
      </w:r>
      <w:r w:rsidRPr="006B47A1">
        <w:rPr>
          <w:lang w:eastAsia="x-none"/>
        </w:rPr>
        <w:t xml:space="preserve"> настроить его</w:t>
      </w:r>
      <w:r w:rsidR="00D63B7A">
        <w:rPr>
          <w:lang w:eastAsia="x-none"/>
        </w:rPr>
        <w:t xml:space="preserve"> под себя, и это совершенно бесплатно</w:t>
      </w:r>
      <w:r w:rsidRPr="006B47A1">
        <w:rPr>
          <w:lang w:eastAsia="x-none"/>
        </w:rPr>
        <w:t xml:space="preserve">. Для сравнения, </w:t>
      </w:r>
      <w:r w:rsidRPr="006B47A1">
        <w:rPr>
          <w:lang w:val="en-US" w:eastAsia="x-none"/>
        </w:rPr>
        <w:t>Unity</w:t>
      </w:r>
      <w:r w:rsidRPr="006B47A1">
        <w:rPr>
          <w:lang w:eastAsia="x-none"/>
        </w:rPr>
        <w:t xml:space="preserve"> предоставляет только профессиональным и корпоративным клиентам д</w:t>
      </w:r>
      <w:r w:rsidRPr="006B47A1">
        <w:rPr>
          <w:lang w:eastAsia="x-none"/>
        </w:rPr>
        <w:t>о</w:t>
      </w:r>
      <w:r w:rsidRPr="006B47A1">
        <w:rPr>
          <w:lang w:eastAsia="x-none"/>
        </w:rPr>
        <w:t>ступ к своему исходному к</w:t>
      </w:r>
      <w:r w:rsidRPr="006B47A1">
        <w:rPr>
          <w:lang w:eastAsia="x-none"/>
        </w:rPr>
        <w:t>о</w:t>
      </w:r>
      <w:r w:rsidRPr="006B47A1">
        <w:rPr>
          <w:lang w:eastAsia="x-none"/>
        </w:rPr>
        <w:t>ду</w:t>
      </w:r>
      <w:r w:rsidR="005F3334">
        <w:rPr>
          <w:lang w:eastAsia="x-none"/>
        </w:rPr>
        <w:t xml:space="preserve"> – </w:t>
      </w:r>
      <w:r w:rsidRPr="006B47A1">
        <w:rPr>
          <w:lang w:eastAsia="x-none"/>
        </w:rPr>
        <w:t>и это стоит дорого.</w:t>
      </w:r>
      <w:r w:rsidR="005F3334">
        <w:rPr>
          <w:lang w:eastAsia="x-none"/>
        </w:rPr>
        <w:t xml:space="preserve"> </w:t>
      </w:r>
      <w:r w:rsidRPr="006B47A1">
        <w:rPr>
          <w:lang w:eastAsia="x-none"/>
        </w:rPr>
        <w:t xml:space="preserve">Разработка и выпуск игры, сделанной с помощью </w:t>
      </w:r>
      <w:r w:rsidRPr="003C562B">
        <w:rPr>
          <w:i/>
          <w:lang w:val="en-US" w:eastAsia="x-none"/>
        </w:rPr>
        <w:t>U</w:t>
      </w:r>
      <w:r w:rsidRPr="003C562B">
        <w:rPr>
          <w:i/>
          <w:lang w:val="en-US" w:eastAsia="x-none"/>
        </w:rPr>
        <w:t>n</w:t>
      </w:r>
      <w:r w:rsidRPr="003C562B">
        <w:rPr>
          <w:i/>
          <w:lang w:val="en-US" w:eastAsia="x-none"/>
        </w:rPr>
        <w:t>real</w:t>
      </w:r>
      <w:r w:rsidR="003C562B">
        <w:rPr>
          <w:i/>
          <w:lang w:eastAsia="x-none"/>
        </w:rPr>
        <w:t xml:space="preserve"> </w:t>
      </w:r>
      <w:r w:rsidR="003C562B">
        <w:rPr>
          <w:i/>
          <w:lang w:val="en-US" w:eastAsia="x-none"/>
        </w:rPr>
        <w:t>Engine</w:t>
      </w:r>
      <w:r w:rsidRPr="006B47A1">
        <w:rPr>
          <w:lang w:eastAsia="x-none"/>
        </w:rPr>
        <w:t>, полностью</w:t>
      </w:r>
      <w:r w:rsidR="00E50343">
        <w:rPr>
          <w:lang w:eastAsia="x-none"/>
        </w:rPr>
        <w:t xml:space="preserve"> бесплатны</w:t>
      </w:r>
      <w:r w:rsidR="00F1411E">
        <w:rPr>
          <w:lang w:eastAsia="x-none"/>
        </w:rPr>
        <w:t>й</w:t>
      </w:r>
      <w:r w:rsidR="00E50343">
        <w:rPr>
          <w:lang w:eastAsia="x-none"/>
        </w:rPr>
        <w:t>. П</w:t>
      </w:r>
      <w:r w:rsidR="005F3334">
        <w:rPr>
          <w:lang w:eastAsia="x-none"/>
        </w:rPr>
        <w:t xml:space="preserve">лата </w:t>
      </w:r>
      <w:r w:rsidRPr="006B47A1">
        <w:rPr>
          <w:lang w:eastAsia="x-none"/>
        </w:rPr>
        <w:t xml:space="preserve">в размере 5% выплачивается </w:t>
      </w:r>
      <w:r w:rsidRPr="003C562B">
        <w:rPr>
          <w:i/>
          <w:lang w:val="en-US" w:eastAsia="x-none"/>
        </w:rPr>
        <w:t>Epic</w:t>
      </w:r>
      <w:r w:rsidR="005F3334" w:rsidRPr="003C562B">
        <w:rPr>
          <w:i/>
          <w:lang w:eastAsia="x-none"/>
        </w:rPr>
        <w:t xml:space="preserve"> </w:t>
      </w:r>
      <w:r w:rsidR="005F3334" w:rsidRPr="003C562B">
        <w:rPr>
          <w:i/>
          <w:lang w:val="en-US" w:eastAsia="x-none"/>
        </w:rPr>
        <w:t>Games</w:t>
      </w:r>
      <w:r w:rsidRPr="006B47A1">
        <w:rPr>
          <w:lang w:eastAsia="x-none"/>
        </w:rPr>
        <w:t xml:space="preserve"> только тогда, когда игра приносит доход в ра</w:t>
      </w:r>
      <w:r w:rsidRPr="006B47A1">
        <w:rPr>
          <w:lang w:eastAsia="x-none"/>
        </w:rPr>
        <w:t>з</w:t>
      </w:r>
      <w:r w:rsidRPr="006B47A1">
        <w:rPr>
          <w:lang w:eastAsia="x-none"/>
        </w:rPr>
        <w:t xml:space="preserve">мере 3000 долларов в квартал. </w:t>
      </w:r>
    </w:p>
    <w:p w14:paraId="7ED81957" w14:textId="77777777" w:rsidR="00711F54" w:rsidRDefault="006B47A1" w:rsidP="0036754A">
      <w:pPr>
        <w:spacing w:after="0" w:line="288" w:lineRule="auto"/>
        <w:ind w:firstLine="708"/>
        <w:rPr>
          <w:lang w:eastAsia="x-none"/>
        </w:rPr>
      </w:pPr>
      <w:r w:rsidRPr="003C562B">
        <w:rPr>
          <w:i/>
          <w:lang w:val="en-US" w:eastAsia="x-none"/>
        </w:rPr>
        <w:t>Unreal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Engine</w:t>
      </w:r>
      <w:r w:rsidR="005F3334" w:rsidRPr="005F3334">
        <w:rPr>
          <w:lang w:eastAsia="x-none"/>
        </w:rPr>
        <w:t xml:space="preserve"> </w:t>
      </w:r>
      <w:r w:rsidR="005F3334">
        <w:rPr>
          <w:lang w:eastAsia="x-none"/>
        </w:rPr>
        <w:t xml:space="preserve">упрощает разработку игр для </w:t>
      </w:r>
      <w:r w:rsidRPr="006B47A1">
        <w:rPr>
          <w:lang w:eastAsia="x-none"/>
        </w:rPr>
        <w:t>нетехническ</w:t>
      </w:r>
      <w:r w:rsidR="005F3334">
        <w:rPr>
          <w:lang w:eastAsia="x-none"/>
        </w:rPr>
        <w:t>их польз</w:t>
      </w:r>
      <w:r w:rsidR="005F3334">
        <w:rPr>
          <w:lang w:eastAsia="x-none"/>
        </w:rPr>
        <w:t>о</w:t>
      </w:r>
      <w:r w:rsidR="005F3334">
        <w:rPr>
          <w:lang w:eastAsia="x-none"/>
        </w:rPr>
        <w:t>вателей</w:t>
      </w:r>
      <w:r w:rsidRPr="006B47A1">
        <w:rPr>
          <w:lang w:eastAsia="x-none"/>
        </w:rPr>
        <w:t xml:space="preserve"> с помощью </w:t>
      </w:r>
      <w:r w:rsidR="005F3334" w:rsidRPr="003C562B">
        <w:rPr>
          <w:i/>
          <w:lang w:val="en-US" w:eastAsia="x-none"/>
        </w:rPr>
        <w:t>Blueprint</w:t>
      </w:r>
      <w:r w:rsidR="005F3334" w:rsidRPr="005F3334">
        <w:rPr>
          <w:lang w:eastAsia="x-none"/>
        </w:rPr>
        <w:t xml:space="preserve">. </w:t>
      </w:r>
      <w:r w:rsidRPr="006B47A1">
        <w:rPr>
          <w:lang w:eastAsia="x-none"/>
        </w:rPr>
        <w:t xml:space="preserve">Визуальная скриптовая система </w:t>
      </w:r>
      <w:r w:rsidRPr="003C562B">
        <w:rPr>
          <w:i/>
          <w:lang w:val="en-US" w:eastAsia="x-none"/>
        </w:rPr>
        <w:t>UE</w:t>
      </w:r>
      <w:r w:rsidRPr="006B47A1">
        <w:rPr>
          <w:lang w:eastAsia="x-none"/>
        </w:rPr>
        <w:t xml:space="preserve">4, </w:t>
      </w:r>
      <w:r w:rsidRPr="003C562B">
        <w:rPr>
          <w:i/>
          <w:lang w:val="en-US" w:eastAsia="x-none"/>
        </w:rPr>
        <w:t>Blueprint</w:t>
      </w:r>
      <w:r w:rsidR="00DD646F">
        <w:rPr>
          <w:lang w:eastAsia="x-none"/>
        </w:rPr>
        <w:t>, предста</w:t>
      </w:r>
      <w:r w:rsidR="00DD646F">
        <w:rPr>
          <w:lang w:eastAsia="x-none"/>
        </w:rPr>
        <w:t>в</w:t>
      </w:r>
      <w:r w:rsidR="00DD646F">
        <w:rPr>
          <w:lang w:eastAsia="x-none"/>
        </w:rPr>
        <w:lastRenderedPageBreak/>
        <w:t>ленная на рисунке 1.</w:t>
      </w:r>
      <w:r w:rsidR="0036754A">
        <w:rPr>
          <w:lang w:eastAsia="x-none"/>
        </w:rPr>
        <w:t>3</w:t>
      </w:r>
      <w:r w:rsidRPr="006B47A1">
        <w:rPr>
          <w:lang w:eastAsia="x-none"/>
        </w:rPr>
        <w:t>, является основной причиной того, что движок является отличным инс</w:t>
      </w:r>
      <w:r w:rsidR="00702C1C">
        <w:rPr>
          <w:lang w:eastAsia="x-none"/>
        </w:rPr>
        <w:t xml:space="preserve">трументом для конструирования игровых </w:t>
      </w:r>
      <w:r w:rsidR="00F1411E">
        <w:rPr>
          <w:lang w:eastAsia="x-none"/>
        </w:rPr>
        <w:t>прототипов</w:t>
      </w:r>
      <w:r w:rsidRPr="006B47A1">
        <w:rPr>
          <w:lang w:eastAsia="x-none"/>
        </w:rPr>
        <w:t xml:space="preserve">. В </w:t>
      </w:r>
      <w:r w:rsidRPr="003C562B">
        <w:rPr>
          <w:i/>
          <w:lang w:val="en-US" w:eastAsia="x-none"/>
        </w:rPr>
        <w:t>Blu</w:t>
      </w:r>
      <w:r w:rsidRPr="003C562B">
        <w:rPr>
          <w:i/>
          <w:lang w:val="en-US" w:eastAsia="x-none"/>
        </w:rPr>
        <w:t>e</w:t>
      </w:r>
      <w:r w:rsidRPr="003C562B">
        <w:rPr>
          <w:i/>
          <w:lang w:val="en-US" w:eastAsia="x-none"/>
        </w:rPr>
        <w:t>print</w:t>
      </w:r>
      <w:r w:rsidRPr="006B47A1">
        <w:rPr>
          <w:lang w:eastAsia="x-none"/>
        </w:rPr>
        <w:t xml:space="preserve"> вы перетаскиваете узлы и добавляете </w:t>
      </w:r>
      <w:r w:rsidR="005F3334">
        <w:rPr>
          <w:lang w:eastAsia="x-none"/>
        </w:rPr>
        <w:t>связи</w:t>
      </w:r>
      <w:r w:rsidRPr="006B47A1">
        <w:rPr>
          <w:lang w:eastAsia="x-none"/>
        </w:rPr>
        <w:t>, чтобы соединить их и добавить л</w:t>
      </w:r>
      <w:r w:rsidRPr="006B47A1">
        <w:rPr>
          <w:lang w:eastAsia="x-none"/>
        </w:rPr>
        <w:t>о</w:t>
      </w:r>
      <w:r w:rsidRPr="006B47A1">
        <w:rPr>
          <w:lang w:eastAsia="x-none"/>
        </w:rPr>
        <w:t>гику. Этот узловой интерфейс позволяет дизайнерам, не имеющим те</w:t>
      </w:r>
      <w:r w:rsidRPr="006B47A1">
        <w:rPr>
          <w:lang w:eastAsia="x-none"/>
        </w:rPr>
        <w:t>х</w:t>
      </w:r>
      <w:r w:rsidRPr="006B47A1">
        <w:rPr>
          <w:lang w:eastAsia="x-none"/>
        </w:rPr>
        <w:t>нической подготовки, исследовать свои идеи без необходимости знать, как к</w:t>
      </w:r>
      <w:r w:rsidRPr="006B47A1">
        <w:rPr>
          <w:lang w:eastAsia="x-none"/>
        </w:rPr>
        <w:t>о</w:t>
      </w:r>
      <w:r w:rsidRPr="006B47A1">
        <w:rPr>
          <w:lang w:eastAsia="x-none"/>
        </w:rPr>
        <w:t>дировать.</w:t>
      </w:r>
      <w:r w:rsidR="005F3334">
        <w:rPr>
          <w:lang w:eastAsia="x-none"/>
        </w:rPr>
        <w:t xml:space="preserve"> </w:t>
      </w:r>
    </w:p>
    <w:p w14:paraId="490AFCB7" w14:textId="435118D0" w:rsidR="00DD646F" w:rsidRPr="00011D27" w:rsidRDefault="00702C1C" w:rsidP="0036754A">
      <w:pPr>
        <w:spacing w:after="0" w:line="288" w:lineRule="auto"/>
        <w:ind w:firstLine="708"/>
        <w:rPr>
          <w:lang w:eastAsia="x-none"/>
        </w:rPr>
      </w:pPr>
      <w:r w:rsidRPr="006B47A1">
        <w:rPr>
          <w:lang w:eastAsia="x-none"/>
        </w:rPr>
        <w:t xml:space="preserve">Движок </w:t>
      </w:r>
      <w:proofErr w:type="spellStart"/>
      <w:r w:rsidRPr="003C562B">
        <w:rPr>
          <w:i/>
          <w:lang w:eastAsia="x-none"/>
        </w:rPr>
        <w:t>Unreal</w:t>
      </w:r>
      <w:proofErr w:type="spellEnd"/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Engine</w:t>
      </w:r>
      <w:r w:rsidRPr="006B47A1">
        <w:rPr>
          <w:lang w:eastAsia="x-none"/>
        </w:rPr>
        <w:t xml:space="preserve"> отлично подходит для крупномасштабных игр</w:t>
      </w:r>
      <w:r>
        <w:rPr>
          <w:lang w:eastAsia="x-none"/>
        </w:rPr>
        <w:t xml:space="preserve">. </w:t>
      </w:r>
      <w:r w:rsidRPr="006B47A1">
        <w:rPr>
          <w:lang w:eastAsia="x-none"/>
        </w:rPr>
        <w:t>Как показ</w:t>
      </w:r>
      <w:r>
        <w:rPr>
          <w:lang w:eastAsia="x-none"/>
        </w:rPr>
        <w:t>ываю</w:t>
      </w:r>
      <w:r w:rsidRPr="006B47A1">
        <w:rPr>
          <w:lang w:eastAsia="x-none"/>
        </w:rPr>
        <w:t xml:space="preserve">т его </w:t>
      </w:r>
      <w:r>
        <w:rPr>
          <w:lang w:eastAsia="x-none"/>
        </w:rPr>
        <w:t>достижения</w:t>
      </w:r>
      <w:r w:rsidRPr="006B47A1">
        <w:rPr>
          <w:lang w:eastAsia="x-none"/>
        </w:rPr>
        <w:t xml:space="preserve"> в качестве развития </w:t>
      </w:r>
      <w:r w:rsidRPr="003C562B">
        <w:rPr>
          <w:i/>
          <w:lang w:val="en-US" w:eastAsia="x-none"/>
        </w:rPr>
        <w:t>AAA</w:t>
      </w:r>
      <w:r>
        <w:rPr>
          <w:lang w:eastAsia="x-none"/>
        </w:rPr>
        <w:t>-игр</w:t>
      </w:r>
      <w:r w:rsidRPr="006B47A1">
        <w:rPr>
          <w:lang w:eastAsia="x-none"/>
        </w:rPr>
        <w:t xml:space="preserve">, </w:t>
      </w:r>
      <w:r>
        <w:rPr>
          <w:lang w:eastAsia="x-none"/>
        </w:rPr>
        <w:t>движок</w:t>
      </w:r>
      <w:r w:rsidRPr="006B47A1">
        <w:rPr>
          <w:lang w:eastAsia="x-none"/>
        </w:rPr>
        <w:t xml:space="preserve"> хорошо ма</w:t>
      </w:r>
      <w:r w:rsidRPr="006B47A1">
        <w:rPr>
          <w:lang w:eastAsia="x-none"/>
        </w:rPr>
        <w:t>с</w:t>
      </w:r>
      <w:r w:rsidRPr="006B47A1">
        <w:rPr>
          <w:lang w:eastAsia="x-none"/>
        </w:rPr>
        <w:t xml:space="preserve">штабируется для больших команд и игр с большим </w:t>
      </w:r>
      <w:r>
        <w:rPr>
          <w:lang w:eastAsia="x-none"/>
        </w:rPr>
        <w:t>числом</w:t>
      </w:r>
      <w:r w:rsidRPr="006B47A1">
        <w:rPr>
          <w:lang w:eastAsia="x-none"/>
        </w:rPr>
        <w:t xml:space="preserve"> </w:t>
      </w:r>
      <w:r>
        <w:rPr>
          <w:lang w:eastAsia="x-none"/>
        </w:rPr>
        <w:t>игроков</w:t>
      </w:r>
      <w:r w:rsidRPr="006B47A1">
        <w:rPr>
          <w:lang w:eastAsia="x-none"/>
        </w:rPr>
        <w:t>.</w:t>
      </w:r>
      <w:r w:rsidR="0036754A">
        <w:rPr>
          <w:lang w:eastAsia="x-none"/>
        </w:rPr>
        <w:t xml:space="preserve"> </w:t>
      </w:r>
      <w:r w:rsidR="00DD646F" w:rsidRPr="003C562B">
        <w:rPr>
          <w:i/>
          <w:lang w:val="en-US" w:eastAsia="x-none"/>
        </w:rPr>
        <w:t>Unreal</w:t>
      </w:r>
      <w:r w:rsidR="00DD646F" w:rsidRPr="003C562B">
        <w:rPr>
          <w:i/>
          <w:lang w:eastAsia="x-none"/>
        </w:rPr>
        <w:t xml:space="preserve"> </w:t>
      </w:r>
      <w:r w:rsidR="00DD646F" w:rsidRPr="003C562B">
        <w:rPr>
          <w:i/>
          <w:lang w:val="en-US" w:eastAsia="x-none"/>
        </w:rPr>
        <w:t>E</w:t>
      </w:r>
      <w:r w:rsidR="00DD646F" w:rsidRPr="003C562B">
        <w:rPr>
          <w:i/>
          <w:lang w:val="en-US" w:eastAsia="x-none"/>
        </w:rPr>
        <w:t>n</w:t>
      </w:r>
      <w:r w:rsidR="00DD646F" w:rsidRPr="003C562B">
        <w:rPr>
          <w:i/>
          <w:lang w:val="en-US" w:eastAsia="x-none"/>
        </w:rPr>
        <w:t>gine</w:t>
      </w:r>
      <w:r w:rsidR="00DD646F" w:rsidRPr="006B47A1">
        <w:rPr>
          <w:lang w:eastAsia="x-none"/>
        </w:rPr>
        <w:t xml:space="preserve"> </w:t>
      </w:r>
      <w:r w:rsidR="00DD646F">
        <w:rPr>
          <w:lang w:eastAsia="x-none"/>
        </w:rPr>
        <w:t>опустила</w:t>
      </w:r>
      <w:r w:rsidR="00DD646F" w:rsidRPr="006B47A1">
        <w:rPr>
          <w:lang w:eastAsia="x-none"/>
        </w:rPr>
        <w:t xml:space="preserve"> планку до </w:t>
      </w:r>
      <w:r w:rsidR="00F1411E">
        <w:rPr>
          <w:lang w:eastAsia="x-none"/>
        </w:rPr>
        <w:t>кроссплатформенной</w:t>
      </w:r>
      <w:r w:rsidR="00DD646F" w:rsidRPr="006B47A1">
        <w:rPr>
          <w:lang w:eastAsia="x-none"/>
        </w:rPr>
        <w:t xml:space="preserve"> разработки</w:t>
      </w:r>
      <w:r w:rsidR="00DD646F">
        <w:rPr>
          <w:lang w:eastAsia="x-none"/>
        </w:rPr>
        <w:t xml:space="preserve">. </w:t>
      </w:r>
      <w:r w:rsidR="00DD646F" w:rsidRPr="003C562B">
        <w:rPr>
          <w:i/>
          <w:lang w:val="en-US" w:eastAsia="x-none"/>
        </w:rPr>
        <w:t>UE</w:t>
      </w:r>
      <w:r w:rsidR="00DD646F" w:rsidRPr="006B47A1">
        <w:rPr>
          <w:lang w:eastAsia="x-none"/>
        </w:rPr>
        <w:t xml:space="preserve">4 не только может </w:t>
      </w:r>
      <w:r w:rsidR="00DD646F">
        <w:rPr>
          <w:lang w:eastAsia="x-none"/>
        </w:rPr>
        <w:t>создавать</w:t>
      </w:r>
      <w:r w:rsidR="00DD646F" w:rsidRPr="006B47A1">
        <w:rPr>
          <w:lang w:eastAsia="x-none"/>
        </w:rPr>
        <w:t xml:space="preserve"> большие игры, но и его функции рендеринга </w:t>
      </w:r>
      <w:r w:rsidR="00DD646F">
        <w:rPr>
          <w:lang w:eastAsia="x-none"/>
        </w:rPr>
        <w:t>отлично показывают с</w:t>
      </w:r>
      <w:r w:rsidR="00DD646F">
        <w:rPr>
          <w:lang w:eastAsia="x-none"/>
        </w:rPr>
        <w:t>е</w:t>
      </w:r>
      <w:r w:rsidR="00DD646F">
        <w:rPr>
          <w:lang w:eastAsia="x-none"/>
        </w:rPr>
        <w:t xml:space="preserve">бя на разных платформах. </w:t>
      </w:r>
      <w:r w:rsidR="00DD646F" w:rsidRPr="006B47A1">
        <w:rPr>
          <w:lang w:eastAsia="x-none"/>
        </w:rPr>
        <w:t>Конвейер рендеринга является современ</w:t>
      </w:r>
      <w:r w:rsidR="00DD646F">
        <w:rPr>
          <w:lang w:eastAsia="x-none"/>
        </w:rPr>
        <w:t>ным</w:t>
      </w:r>
      <w:r w:rsidR="00DD646F" w:rsidRPr="006B47A1">
        <w:rPr>
          <w:lang w:eastAsia="x-none"/>
        </w:rPr>
        <w:t>, по</w:t>
      </w:r>
      <w:r w:rsidR="00DD646F" w:rsidRPr="006B47A1">
        <w:rPr>
          <w:lang w:eastAsia="x-none"/>
        </w:rPr>
        <w:t>д</w:t>
      </w:r>
      <w:r w:rsidR="00DD646F" w:rsidRPr="006B47A1">
        <w:rPr>
          <w:lang w:eastAsia="x-none"/>
        </w:rPr>
        <w:t>держивая огромное разнообразие платформ от мобильных до высококлассных компьют</w:t>
      </w:r>
      <w:r w:rsidR="00DD646F" w:rsidRPr="006B47A1">
        <w:rPr>
          <w:lang w:eastAsia="x-none"/>
        </w:rPr>
        <w:t>е</w:t>
      </w:r>
      <w:r w:rsidR="00DD646F">
        <w:rPr>
          <w:lang w:eastAsia="x-none"/>
        </w:rPr>
        <w:t>ров. Портирование проектов</w:t>
      </w:r>
      <w:r w:rsidR="00DD646F" w:rsidRPr="006B47A1">
        <w:rPr>
          <w:lang w:eastAsia="x-none"/>
        </w:rPr>
        <w:t xml:space="preserve"> </w:t>
      </w:r>
      <w:r w:rsidR="00DD646F" w:rsidRPr="003C562B">
        <w:rPr>
          <w:i/>
          <w:lang w:val="en-US" w:eastAsia="x-none"/>
        </w:rPr>
        <w:t>Unreal</w:t>
      </w:r>
      <w:r w:rsidR="00DD646F" w:rsidRPr="003C562B">
        <w:rPr>
          <w:i/>
          <w:lang w:eastAsia="x-none"/>
        </w:rPr>
        <w:t xml:space="preserve"> </w:t>
      </w:r>
      <w:r w:rsidR="00DD646F" w:rsidRPr="003C562B">
        <w:rPr>
          <w:i/>
          <w:lang w:val="en-US" w:eastAsia="x-none"/>
        </w:rPr>
        <w:t>Engine</w:t>
      </w:r>
      <w:r w:rsidR="00DD646F" w:rsidRPr="006B47A1">
        <w:rPr>
          <w:lang w:eastAsia="x-none"/>
        </w:rPr>
        <w:t xml:space="preserve"> на </w:t>
      </w:r>
      <w:r w:rsidR="00DD646F">
        <w:rPr>
          <w:lang w:eastAsia="x-none"/>
        </w:rPr>
        <w:t>различные</w:t>
      </w:r>
      <w:r w:rsidR="00DD646F" w:rsidRPr="006B47A1">
        <w:rPr>
          <w:lang w:eastAsia="x-none"/>
        </w:rPr>
        <w:t xml:space="preserve"> платформы особенно це</w:t>
      </w:r>
      <w:r w:rsidR="00DD646F" w:rsidRPr="006B47A1">
        <w:rPr>
          <w:lang w:eastAsia="x-none"/>
        </w:rPr>
        <w:t>н</w:t>
      </w:r>
      <w:r w:rsidR="00DD646F" w:rsidRPr="006B47A1">
        <w:rPr>
          <w:lang w:eastAsia="x-none"/>
        </w:rPr>
        <w:t xml:space="preserve">но при работе в виртуальной реальности, так как </w:t>
      </w:r>
      <w:r w:rsidR="00DD646F">
        <w:rPr>
          <w:lang w:eastAsia="x-none"/>
        </w:rPr>
        <w:t>при разработке требуется</w:t>
      </w:r>
      <w:r w:rsidR="00DD646F" w:rsidRPr="006B47A1">
        <w:rPr>
          <w:lang w:eastAsia="x-none"/>
        </w:rPr>
        <w:t xml:space="preserve"> уч</w:t>
      </w:r>
      <w:r w:rsidR="00DD646F" w:rsidRPr="006B47A1">
        <w:rPr>
          <w:lang w:eastAsia="x-none"/>
        </w:rPr>
        <w:t>и</w:t>
      </w:r>
      <w:r w:rsidR="00DD646F" w:rsidRPr="006B47A1">
        <w:rPr>
          <w:lang w:eastAsia="x-none"/>
        </w:rPr>
        <w:t>тывать комфорт</w:t>
      </w:r>
      <w:r w:rsidR="00DD646F">
        <w:rPr>
          <w:lang w:eastAsia="x-none"/>
        </w:rPr>
        <w:t xml:space="preserve"> пользователя</w:t>
      </w:r>
      <w:r w:rsidR="00DD646F" w:rsidRPr="006B47A1">
        <w:rPr>
          <w:lang w:eastAsia="x-none"/>
        </w:rPr>
        <w:t>.</w:t>
      </w:r>
    </w:p>
    <w:p w14:paraId="7DD755FE" w14:textId="77777777" w:rsidR="00DD646F" w:rsidRPr="00702C1C" w:rsidRDefault="00DD646F" w:rsidP="00702C1C">
      <w:pPr>
        <w:spacing w:after="0" w:line="288" w:lineRule="auto"/>
        <w:ind w:firstLine="708"/>
        <w:rPr>
          <w:lang w:eastAsia="x-none"/>
        </w:rPr>
      </w:pPr>
    </w:p>
    <w:p w14:paraId="749586E8" w14:textId="120B9034" w:rsidR="006B47A1" w:rsidRDefault="006B47A1" w:rsidP="006B47A1">
      <w:pPr>
        <w:spacing w:after="0" w:line="288" w:lineRule="auto"/>
        <w:ind w:firstLine="0"/>
        <w:rPr>
          <w:lang w:val="en-US" w:eastAsia="x-none"/>
        </w:rPr>
      </w:pPr>
      <w:r>
        <w:rPr>
          <w:noProof/>
          <w:lang/>
        </w:rPr>
        <w:drawing>
          <wp:inline distT="0" distB="0" distL="0" distR="0" wp14:anchorId="44B09F97" wp14:editId="01BFBEC2">
            <wp:extent cx="6120130" cy="3277761"/>
            <wp:effectExtent l="0" t="0" r="0" b="0"/>
            <wp:docPr id="5" name="Рисунок 5" descr="https://cdn.gamer-network.net/2020/articles/2020-01-13-17-56/Unreal_Blue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gamer-network.net/2020/articles/2020-01-13-17-56/Unreal_Blueprin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9A7BE" w14:textId="77777777" w:rsidR="005F3334" w:rsidRDefault="005F3334" w:rsidP="006B47A1">
      <w:pPr>
        <w:spacing w:after="0" w:line="288" w:lineRule="auto"/>
        <w:ind w:firstLine="0"/>
        <w:rPr>
          <w:lang w:val="en-US" w:eastAsia="x-none"/>
        </w:rPr>
      </w:pPr>
    </w:p>
    <w:p w14:paraId="59952A5E" w14:textId="02250676" w:rsidR="005F3334" w:rsidRPr="005F3334" w:rsidRDefault="005F3334" w:rsidP="005F3334">
      <w:pPr>
        <w:spacing w:after="0" w:line="288" w:lineRule="auto"/>
        <w:ind w:firstLine="0"/>
        <w:jc w:val="center"/>
        <w:rPr>
          <w:lang w:eastAsia="x-none"/>
        </w:rPr>
      </w:pPr>
      <w:r>
        <w:rPr>
          <w:lang w:eastAsia="x-none"/>
        </w:rPr>
        <w:t>Рисунок 1.</w:t>
      </w:r>
      <w:r w:rsidR="0036754A">
        <w:rPr>
          <w:lang w:eastAsia="x-none"/>
        </w:rPr>
        <w:t>3</w:t>
      </w:r>
      <w:r>
        <w:rPr>
          <w:lang w:eastAsia="x-none"/>
        </w:rPr>
        <w:t xml:space="preserve">  – Визуальная скриптовая система </w:t>
      </w:r>
      <w:r w:rsidRPr="003C562B">
        <w:rPr>
          <w:i/>
          <w:lang w:val="en-US" w:eastAsia="x-none"/>
        </w:rPr>
        <w:t>Blueprint</w:t>
      </w:r>
    </w:p>
    <w:p w14:paraId="6D01D85D" w14:textId="038E1C10" w:rsidR="006B47A1" w:rsidRPr="00011D27" w:rsidRDefault="006B47A1" w:rsidP="006B47A1">
      <w:pPr>
        <w:spacing w:after="0" w:line="288" w:lineRule="auto"/>
        <w:ind w:firstLine="0"/>
        <w:rPr>
          <w:lang w:eastAsia="x-none"/>
        </w:rPr>
      </w:pPr>
    </w:p>
    <w:p w14:paraId="4DFD649F" w14:textId="49BAA672" w:rsidR="00711F54" w:rsidRDefault="006B47A1" w:rsidP="0036754A">
      <w:pPr>
        <w:spacing w:after="0" w:line="288" w:lineRule="auto"/>
        <w:ind w:firstLine="708"/>
        <w:rPr>
          <w:lang w:eastAsia="x-none"/>
        </w:rPr>
      </w:pPr>
      <w:r w:rsidRPr="003C562B">
        <w:rPr>
          <w:i/>
          <w:lang w:val="en-US" w:eastAsia="x-none"/>
        </w:rPr>
        <w:t>Unreal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Engine</w:t>
      </w:r>
      <w:r w:rsidRPr="006B47A1">
        <w:rPr>
          <w:lang w:eastAsia="x-none"/>
        </w:rPr>
        <w:t xml:space="preserve"> име</w:t>
      </w:r>
      <w:r w:rsidR="000C386E">
        <w:rPr>
          <w:lang w:eastAsia="x-none"/>
        </w:rPr>
        <w:t xml:space="preserve">ет широкий набор инструментов и </w:t>
      </w:r>
      <w:r w:rsidR="006D33C0">
        <w:rPr>
          <w:lang w:eastAsia="x-none"/>
        </w:rPr>
        <w:t>отличный</w:t>
      </w:r>
      <w:r w:rsidRPr="006B47A1">
        <w:rPr>
          <w:lang w:eastAsia="x-none"/>
        </w:rPr>
        <w:t xml:space="preserve"> редактор</w:t>
      </w:r>
      <w:r w:rsidR="00011D27">
        <w:rPr>
          <w:lang w:eastAsia="x-none"/>
        </w:rPr>
        <w:t xml:space="preserve">. </w:t>
      </w:r>
      <w:r w:rsidRPr="006B47A1">
        <w:rPr>
          <w:lang w:eastAsia="x-none"/>
        </w:rPr>
        <w:t xml:space="preserve">Простота использования </w:t>
      </w:r>
      <w:r w:rsidR="00011D27">
        <w:rPr>
          <w:lang w:eastAsia="x-none"/>
        </w:rPr>
        <w:t>движка</w:t>
      </w:r>
      <w:r w:rsidRPr="006B47A1">
        <w:rPr>
          <w:lang w:eastAsia="x-none"/>
        </w:rPr>
        <w:t xml:space="preserve"> </w:t>
      </w:r>
      <w:r w:rsidR="00702C1C">
        <w:rPr>
          <w:lang w:eastAsia="x-none"/>
        </w:rPr>
        <w:t>демонстрируется</w:t>
      </w:r>
      <w:r w:rsidRPr="006B47A1">
        <w:rPr>
          <w:lang w:eastAsia="x-none"/>
        </w:rPr>
        <w:t xml:space="preserve"> широким спектром функций и инструментов в интуитивно понятном редакторе</w:t>
      </w:r>
      <w:r w:rsidR="00702C1C">
        <w:rPr>
          <w:lang w:eastAsia="x-none"/>
        </w:rPr>
        <w:t xml:space="preserve"> с дружелюбным интерфе</w:t>
      </w:r>
      <w:r w:rsidR="00702C1C">
        <w:rPr>
          <w:lang w:eastAsia="x-none"/>
        </w:rPr>
        <w:t>й</w:t>
      </w:r>
      <w:r w:rsidR="00702C1C">
        <w:rPr>
          <w:lang w:eastAsia="x-none"/>
        </w:rPr>
        <w:t>сом</w:t>
      </w:r>
      <w:r w:rsidRPr="006B47A1">
        <w:rPr>
          <w:lang w:eastAsia="x-none"/>
        </w:rPr>
        <w:t xml:space="preserve">, доступном для многих </w:t>
      </w:r>
      <w:r w:rsidR="00702C1C">
        <w:rPr>
          <w:lang w:eastAsia="x-none"/>
        </w:rPr>
        <w:t>настроек</w:t>
      </w:r>
      <w:r w:rsidRPr="006B47A1">
        <w:rPr>
          <w:lang w:eastAsia="x-none"/>
        </w:rPr>
        <w:t xml:space="preserve">. </w:t>
      </w:r>
      <w:r w:rsidR="00011D27">
        <w:rPr>
          <w:lang w:eastAsia="x-none"/>
        </w:rPr>
        <w:t>Широкий спект</w:t>
      </w:r>
      <w:r w:rsidR="000C386E">
        <w:rPr>
          <w:lang w:eastAsia="x-none"/>
        </w:rPr>
        <w:t>р</w:t>
      </w:r>
      <w:r w:rsidR="00011D27">
        <w:rPr>
          <w:lang w:eastAsia="x-none"/>
        </w:rPr>
        <w:t xml:space="preserve"> инструментов</w:t>
      </w:r>
      <w:r w:rsidR="00011D27" w:rsidRPr="006B47A1">
        <w:rPr>
          <w:lang w:eastAsia="x-none"/>
        </w:rPr>
        <w:t xml:space="preserve"> пред</w:t>
      </w:r>
      <w:r w:rsidR="00011D27" w:rsidRPr="006B47A1">
        <w:rPr>
          <w:lang w:eastAsia="x-none"/>
        </w:rPr>
        <w:t>о</w:t>
      </w:r>
      <w:r w:rsidR="00011D27" w:rsidRPr="006B47A1">
        <w:rPr>
          <w:lang w:eastAsia="x-none"/>
        </w:rPr>
        <w:t xml:space="preserve">ставляет решения практически для каждой </w:t>
      </w:r>
      <w:proofErr w:type="spellStart"/>
      <w:r w:rsidR="00011D27" w:rsidRPr="006B47A1">
        <w:rPr>
          <w:lang w:eastAsia="x-none"/>
        </w:rPr>
        <w:t>макрозадачи</w:t>
      </w:r>
      <w:proofErr w:type="spellEnd"/>
      <w:r w:rsidR="00011D27" w:rsidRPr="006B47A1">
        <w:rPr>
          <w:lang w:eastAsia="x-none"/>
        </w:rPr>
        <w:t>, которую придется р</w:t>
      </w:r>
      <w:r w:rsidR="00011D27" w:rsidRPr="006B47A1">
        <w:rPr>
          <w:lang w:eastAsia="x-none"/>
        </w:rPr>
        <w:t>е</w:t>
      </w:r>
      <w:r w:rsidR="00011D27" w:rsidRPr="006B47A1">
        <w:rPr>
          <w:lang w:eastAsia="x-none"/>
        </w:rPr>
        <w:lastRenderedPageBreak/>
        <w:t>шать: м</w:t>
      </w:r>
      <w:r w:rsidR="00011D27" w:rsidRPr="006B47A1">
        <w:rPr>
          <w:lang w:eastAsia="x-none"/>
        </w:rPr>
        <w:t>а</w:t>
      </w:r>
      <w:r w:rsidR="00011D27" w:rsidRPr="006B47A1">
        <w:rPr>
          <w:lang w:eastAsia="x-none"/>
        </w:rPr>
        <w:t>кет сцены, включая ландшафт и листву, кинематографию, визуальные сцен</w:t>
      </w:r>
      <w:r w:rsidR="00011D27" w:rsidRPr="006B47A1">
        <w:rPr>
          <w:lang w:eastAsia="x-none"/>
        </w:rPr>
        <w:t>а</w:t>
      </w:r>
      <w:r w:rsidR="00011D27" w:rsidRPr="006B47A1">
        <w:rPr>
          <w:lang w:eastAsia="x-none"/>
        </w:rPr>
        <w:t>рии, систему частиц, анимационную сеть, создание материа</w:t>
      </w:r>
      <w:r w:rsidR="00011D27">
        <w:rPr>
          <w:lang w:eastAsia="x-none"/>
        </w:rPr>
        <w:t>лов, световое ото</w:t>
      </w:r>
      <w:r w:rsidR="00011D27">
        <w:rPr>
          <w:lang w:eastAsia="x-none"/>
        </w:rPr>
        <w:t>б</w:t>
      </w:r>
      <w:r w:rsidR="00011D27">
        <w:rPr>
          <w:lang w:eastAsia="x-none"/>
        </w:rPr>
        <w:t xml:space="preserve">ражение, управление </w:t>
      </w:r>
      <w:r w:rsidR="000C386E">
        <w:rPr>
          <w:lang w:eastAsia="x-none"/>
        </w:rPr>
        <w:t>движением</w:t>
      </w:r>
      <w:r w:rsidR="00011D27" w:rsidRPr="006B47A1">
        <w:rPr>
          <w:lang w:eastAsia="x-none"/>
        </w:rPr>
        <w:t xml:space="preserve">, уровень детализации, физику, основные </w:t>
      </w:r>
      <w:r w:rsidR="00011D27">
        <w:rPr>
          <w:lang w:eastAsia="x-none"/>
        </w:rPr>
        <w:t>модели</w:t>
      </w:r>
      <w:r w:rsidR="00011D27" w:rsidRPr="006B47A1">
        <w:rPr>
          <w:lang w:eastAsia="x-none"/>
        </w:rPr>
        <w:t xml:space="preserve"> искусственного интеллекта, инструменты отслеживания производ</w:t>
      </w:r>
      <w:r w:rsidR="00011D27" w:rsidRPr="006B47A1">
        <w:rPr>
          <w:lang w:eastAsia="x-none"/>
        </w:rPr>
        <w:t>и</w:t>
      </w:r>
      <w:r w:rsidR="00011D27" w:rsidRPr="006B47A1">
        <w:rPr>
          <w:lang w:eastAsia="x-none"/>
        </w:rPr>
        <w:t>тельности и памяти для оптимизации</w:t>
      </w:r>
      <w:r w:rsidR="00E73D82" w:rsidRPr="00E73D82">
        <w:rPr>
          <w:lang w:eastAsia="x-none"/>
        </w:rPr>
        <w:t xml:space="preserve"> [3]</w:t>
      </w:r>
      <w:r w:rsidR="0036754A">
        <w:rPr>
          <w:lang w:eastAsia="x-none"/>
        </w:rPr>
        <w:t xml:space="preserve">. </w:t>
      </w:r>
    </w:p>
    <w:p w14:paraId="12AFECC0" w14:textId="0D09F88A" w:rsidR="000C386E" w:rsidRPr="000C386E" w:rsidRDefault="000C386E" w:rsidP="0036754A">
      <w:pPr>
        <w:spacing w:after="0" w:line="288" w:lineRule="auto"/>
        <w:ind w:firstLine="708"/>
        <w:rPr>
          <w:lang w:eastAsia="x-none"/>
        </w:rPr>
      </w:pPr>
      <w:proofErr w:type="gramStart"/>
      <w:r w:rsidRPr="003C562B">
        <w:rPr>
          <w:i/>
          <w:lang w:val="en-US" w:eastAsia="x-none"/>
        </w:rPr>
        <w:t>Unreal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Engine</w:t>
      </w:r>
      <w:r w:rsidRPr="006B47A1">
        <w:rPr>
          <w:lang w:eastAsia="x-none"/>
        </w:rPr>
        <w:t xml:space="preserve"> имеет хорошую официал</w:t>
      </w:r>
      <w:r w:rsidRPr="006B47A1">
        <w:rPr>
          <w:lang w:eastAsia="x-none"/>
        </w:rPr>
        <w:t>ь</w:t>
      </w:r>
      <w:r w:rsidRPr="006B47A1">
        <w:rPr>
          <w:lang w:eastAsia="x-none"/>
        </w:rPr>
        <w:t>ную и общественную поддержку</w:t>
      </w:r>
      <w:r>
        <w:rPr>
          <w:lang w:eastAsia="x-none"/>
        </w:rPr>
        <w:t>.</w:t>
      </w:r>
      <w:proofErr w:type="gramEnd"/>
      <w:r>
        <w:rPr>
          <w:lang w:eastAsia="x-none"/>
        </w:rPr>
        <w:t xml:space="preserve"> </w:t>
      </w:r>
      <w:r w:rsidRPr="006B47A1">
        <w:rPr>
          <w:lang w:eastAsia="x-none"/>
        </w:rPr>
        <w:t xml:space="preserve">Будучи широко используемым </w:t>
      </w:r>
      <w:r>
        <w:rPr>
          <w:lang w:eastAsia="x-none"/>
        </w:rPr>
        <w:t>движком</w:t>
      </w:r>
      <w:r w:rsidRPr="006B47A1">
        <w:rPr>
          <w:lang w:eastAsia="x-none"/>
        </w:rPr>
        <w:t xml:space="preserve">, </w:t>
      </w:r>
      <w:r>
        <w:rPr>
          <w:lang w:eastAsia="x-none"/>
        </w:rPr>
        <w:t>о</w:t>
      </w:r>
      <w:r>
        <w:rPr>
          <w:lang w:eastAsia="x-none"/>
        </w:rPr>
        <w:t>т</w:t>
      </w:r>
      <w:r>
        <w:rPr>
          <w:lang w:eastAsia="x-none"/>
        </w:rPr>
        <w:t xml:space="preserve">дача комьюнити производится на высшем уровне. </w:t>
      </w:r>
      <w:r w:rsidRPr="006B47A1">
        <w:rPr>
          <w:lang w:eastAsia="x-none"/>
        </w:rPr>
        <w:t>Стоит отметить, что уровень предоставляемой поддержки м</w:t>
      </w:r>
      <w:r w:rsidRPr="006B47A1">
        <w:rPr>
          <w:lang w:eastAsia="x-none"/>
        </w:rPr>
        <w:t>о</w:t>
      </w:r>
      <w:r w:rsidRPr="006B47A1">
        <w:rPr>
          <w:lang w:eastAsia="x-none"/>
        </w:rPr>
        <w:t>жет зав</w:t>
      </w:r>
      <w:r>
        <w:rPr>
          <w:lang w:eastAsia="x-none"/>
        </w:rPr>
        <w:t>исеть от того, какой разработчик имеет</w:t>
      </w:r>
      <w:r w:rsidRPr="006B47A1">
        <w:rPr>
          <w:lang w:eastAsia="x-none"/>
        </w:rPr>
        <w:t xml:space="preserve"> доступ к движку. Платящий польз</w:t>
      </w:r>
      <w:r w:rsidRPr="006B47A1">
        <w:rPr>
          <w:lang w:eastAsia="x-none"/>
        </w:rPr>
        <w:t>о</w:t>
      </w:r>
      <w:r w:rsidRPr="006B47A1">
        <w:rPr>
          <w:lang w:eastAsia="x-none"/>
        </w:rPr>
        <w:t xml:space="preserve">ватель </w:t>
      </w:r>
      <w:r w:rsidRPr="003C562B">
        <w:rPr>
          <w:i/>
          <w:lang w:val="en-US" w:eastAsia="x-none"/>
        </w:rPr>
        <w:t>UE</w:t>
      </w:r>
      <w:r w:rsidRPr="006B47A1">
        <w:rPr>
          <w:lang w:eastAsia="x-none"/>
        </w:rPr>
        <w:t xml:space="preserve">4 с пользовательской лицензией будет иметь непосредственное внимание команды разработчиков </w:t>
      </w:r>
      <w:r w:rsidRPr="003C562B">
        <w:rPr>
          <w:i/>
          <w:lang w:val="en-US" w:eastAsia="x-none"/>
        </w:rPr>
        <w:t>Epic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Games</w:t>
      </w:r>
      <w:r>
        <w:rPr>
          <w:lang w:eastAsia="x-none"/>
        </w:rPr>
        <w:t>, в то время как свободным</w:t>
      </w:r>
      <w:r w:rsidRPr="006B47A1">
        <w:rPr>
          <w:lang w:eastAsia="x-none"/>
        </w:rPr>
        <w:t xml:space="preserve"> пол</w:t>
      </w:r>
      <w:r w:rsidRPr="006B47A1">
        <w:rPr>
          <w:lang w:eastAsia="x-none"/>
        </w:rPr>
        <w:t>ь</w:t>
      </w:r>
      <w:r w:rsidRPr="006B47A1">
        <w:rPr>
          <w:lang w:eastAsia="x-none"/>
        </w:rPr>
        <w:t>зова</w:t>
      </w:r>
      <w:r>
        <w:rPr>
          <w:lang w:eastAsia="x-none"/>
        </w:rPr>
        <w:t xml:space="preserve">телям, </w:t>
      </w:r>
      <w:r w:rsidRPr="006B47A1">
        <w:rPr>
          <w:lang w:eastAsia="x-none"/>
        </w:rPr>
        <w:t>придется</w:t>
      </w:r>
      <w:r>
        <w:rPr>
          <w:lang w:eastAsia="x-none"/>
        </w:rPr>
        <w:t xml:space="preserve"> больше</w:t>
      </w:r>
      <w:r w:rsidRPr="006B47A1">
        <w:rPr>
          <w:lang w:eastAsia="x-none"/>
        </w:rPr>
        <w:t xml:space="preserve"> полагаться на бога</w:t>
      </w:r>
      <w:r w:rsidRPr="006B47A1">
        <w:rPr>
          <w:lang w:eastAsia="x-none"/>
        </w:rPr>
        <w:t>т</w:t>
      </w:r>
      <w:r w:rsidRPr="006B47A1">
        <w:rPr>
          <w:lang w:eastAsia="x-none"/>
        </w:rPr>
        <w:t>ство учеб</w:t>
      </w:r>
      <w:r>
        <w:rPr>
          <w:lang w:eastAsia="x-none"/>
        </w:rPr>
        <w:t>ников</w:t>
      </w:r>
      <w:r w:rsidRPr="006B47A1">
        <w:rPr>
          <w:lang w:eastAsia="x-none"/>
        </w:rPr>
        <w:t xml:space="preserve"> и интернет-ресурсов для поиска ответов.</w:t>
      </w:r>
      <w:r w:rsidRPr="000C386E">
        <w:rPr>
          <w:lang w:eastAsia="x-none"/>
        </w:rPr>
        <w:t xml:space="preserve"> </w:t>
      </w:r>
      <w:r>
        <w:rPr>
          <w:lang w:eastAsia="x-none"/>
        </w:rPr>
        <w:t xml:space="preserve">Пользовательский интерфейс </w:t>
      </w:r>
      <w:r w:rsidRPr="003C562B">
        <w:rPr>
          <w:i/>
          <w:lang w:val="en-US" w:eastAsia="x-none"/>
        </w:rPr>
        <w:t>Unreal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Engine</w:t>
      </w:r>
      <w:r w:rsidRPr="000C386E">
        <w:rPr>
          <w:lang w:eastAsia="x-none"/>
        </w:rPr>
        <w:t xml:space="preserve"> </w:t>
      </w:r>
      <w:r>
        <w:rPr>
          <w:lang w:eastAsia="x-none"/>
        </w:rPr>
        <w:t>пре</w:t>
      </w:r>
      <w:r>
        <w:rPr>
          <w:lang w:eastAsia="x-none"/>
        </w:rPr>
        <w:t>д</w:t>
      </w:r>
      <w:r>
        <w:rPr>
          <w:lang w:eastAsia="x-none"/>
        </w:rPr>
        <w:t>ставлен на р</w:t>
      </w:r>
      <w:r>
        <w:rPr>
          <w:lang w:eastAsia="x-none"/>
        </w:rPr>
        <w:t>и</w:t>
      </w:r>
      <w:r w:rsidR="0036754A">
        <w:rPr>
          <w:lang w:eastAsia="x-none"/>
        </w:rPr>
        <w:t>сунке 1.4</w:t>
      </w:r>
      <w:r w:rsidRPr="000C386E">
        <w:rPr>
          <w:lang w:eastAsia="x-none"/>
        </w:rPr>
        <w:t>:</w:t>
      </w:r>
    </w:p>
    <w:p w14:paraId="37CBB16D" w14:textId="77777777" w:rsidR="00011D27" w:rsidRDefault="00011D27" w:rsidP="00011D27">
      <w:pPr>
        <w:spacing w:after="0" w:line="288" w:lineRule="auto"/>
        <w:ind w:firstLine="0"/>
        <w:rPr>
          <w:lang w:eastAsia="x-none"/>
        </w:rPr>
      </w:pPr>
    </w:p>
    <w:p w14:paraId="1C62759F" w14:textId="77777777" w:rsidR="00011D27" w:rsidRDefault="00011D27" w:rsidP="00011D27">
      <w:pPr>
        <w:spacing w:after="0" w:line="288" w:lineRule="auto"/>
        <w:ind w:firstLine="0"/>
        <w:jc w:val="center"/>
        <w:rPr>
          <w:lang w:eastAsia="x-none"/>
        </w:rPr>
      </w:pPr>
      <w:r>
        <w:rPr>
          <w:noProof/>
          <w:lang/>
        </w:rPr>
        <w:drawing>
          <wp:inline distT="0" distB="0" distL="0" distR="0" wp14:anchorId="7980A755" wp14:editId="57A0678E">
            <wp:extent cx="6120130" cy="2886452"/>
            <wp:effectExtent l="0" t="0" r="0" b="9525"/>
            <wp:docPr id="10" name="Рисунок 10" descr="Туториал по Unreal Engine. Часть 4: UI / Хаб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Туториал по Unreal Engine. Часть 4: UI / Хаб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8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71222" w14:textId="77777777" w:rsidR="00011D27" w:rsidRPr="0050708B" w:rsidRDefault="00011D27" w:rsidP="00011D27">
      <w:pPr>
        <w:spacing w:after="0" w:line="288" w:lineRule="auto"/>
        <w:ind w:firstLine="0"/>
        <w:rPr>
          <w:lang w:eastAsia="x-none"/>
        </w:rPr>
      </w:pPr>
    </w:p>
    <w:p w14:paraId="3C50471D" w14:textId="6FCDB36B" w:rsidR="006B47A1" w:rsidRPr="00011D27" w:rsidRDefault="00011D27" w:rsidP="00011D27">
      <w:pPr>
        <w:spacing w:after="0" w:line="288" w:lineRule="auto"/>
        <w:ind w:firstLine="0"/>
        <w:jc w:val="center"/>
        <w:rPr>
          <w:lang w:eastAsia="x-none"/>
        </w:rPr>
      </w:pPr>
      <w:r>
        <w:rPr>
          <w:lang w:eastAsia="x-none"/>
        </w:rPr>
        <w:t>Рисунок 1.</w:t>
      </w:r>
      <w:r w:rsidR="0036754A">
        <w:rPr>
          <w:lang w:eastAsia="x-none"/>
        </w:rPr>
        <w:t>4</w:t>
      </w:r>
      <w:r>
        <w:rPr>
          <w:lang w:eastAsia="x-none"/>
        </w:rPr>
        <w:t xml:space="preserve"> – Пользовательский интерфейс </w:t>
      </w:r>
      <w:r w:rsidRPr="003C562B">
        <w:rPr>
          <w:i/>
          <w:lang w:val="en-US" w:eastAsia="x-none"/>
        </w:rPr>
        <w:t>Unreal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Engine</w:t>
      </w:r>
    </w:p>
    <w:p w14:paraId="6420306F" w14:textId="6DC4E471" w:rsidR="006B47A1" w:rsidRDefault="006B47A1" w:rsidP="000C386E">
      <w:pPr>
        <w:spacing w:after="0" w:line="288" w:lineRule="auto"/>
        <w:ind w:firstLine="0"/>
        <w:rPr>
          <w:lang w:eastAsia="x-none"/>
        </w:rPr>
      </w:pPr>
    </w:p>
    <w:p w14:paraId="3124CD43" w14:textId="13D42E35" w:rsidR="006B47A1" w:rsidRPr="006B47A1" w:rsidRDefault="006B47A1" w:rsidP="0036754A">
      <w:pPr>
        <w:spacing w:after="0" w:line="288" w:lineRule="auto"/>
        <w:ind w:firstLine="0"/>
        <w:rPr>
          <w:lang w:eastAsia="x-none"/>
        </w:rPr>
      </w:pPr>
      <w:r>
        <w:rPr>
          <w:lang w:eastAsia="x-none"/>
        </w:rPr>
        <w:tab/>
      </w:r>
      <w:r w:rsidR="00DE472B">
        <w:rPr>
          <w:lang w:eastAsia="x-none"/>
        </w:rPr>
        <w:t xml:space="preserve">Движку </w:t>
      </w:r>
      <w:r w:rsidR="00DE472B" w:rsidRPr="003C562B">
        <w:rPr>
          <w:i/>
          <w:lang w:eastAsia="x-none"/>
        </w:rPr>
        <w:t>Unreal Engine</w:t>
      </w:r>
      <w:r w:rsidR="00DE472B">
        <w:rPr>
          <w:lang w:eastAsia="x-none"/>
        </w:rPr>
        <w:t xml:space="preserve"> сложно</w:t>
      </w:r>
      <w:r w:rsidRPr="006B47A1">
        <w:rPr>
          <w:lang w:eastAsia="x-none"/>
        </w:rPr>
        <w:t xml:space="preserve"> бороться с большим количеством данных</w:t>
      </w:r>
      <w:r w:rsidR="00DE472B">
        <w:rPr>
          <w:lang w:eastAsia="x-none"/>
        </w:rPr>
        <w:t xml:space="preserve">. В момент </w:t>
      </w:r>
      <w:r w:rsidR="00F1411E">
        <w:rPr>
          <w:lang w:eastAsia="x-none"/>
        </w:rPr>
        <w:t>проектирования</w:t>
      </w:r>
      <w:r w:rsidR="00DE472B">
        <w:rPr>
          <w:lang w:eastAsia="x-none"/>
        </w:rPr>
        <w:t xml:space="preserve"> больших игровых уровней</w:t>
      </w:r>
      <w:r>
        <w:rPr>
          <w:lang w:eastAsia="x-none"/>
        </w:rPr>
        <w:t xml:space="preserve"> способность хорошо</w:t>
      </w:r>
      <w:r w:rsidR="00DE472B">
        <w:rPr>
          <w:lang w:eastAsia="x-none"/>
        </w:rPr>
        <w:t xml:space="preserve"> их</w:t>
      </w:r>
      <w:r>
        <w:rPr>
          <w:lang w:eastAsia="x-none"/>
        </w:rPr>
        <w:t xml:space="preserve"> редактировать </w:t>
      </w:r>
      <w:r w:rsidR="00DE472B">
        <w:rPr>
          <w:lang w:eastAsia="x-none"/>
        </w:rPr>
        <w:t>в р</w:t>
      </w:r>
      <w:r>
        <w:rPr>
          <w:lang w:eastAsia="x-none"/>
        </w:rPr>
        <w:t>едакторе начина</w:t>
      </w:r>
      <w:r w:rsidR="00DE472B">
        <w:rPr>
          <w:lang w:eastAsia="x-none"/>
        </w:rPr>
        <w:t>ет страдать, а во время отладки возникают</w:t>
      </w:r>
      <w:r>
        <w:rPr>
          <w:lang w:eastAsia="x-none"/>
        </w:rPr>
        <w:t xml:space="preserve"> проблемы с производител</w:t>
      </w:r>
      <w:r w:rsidR="00DE472B">
        <w:rPr>
          <w:lang w:eastAsia="x-none"/>
        </w:rPr>
        <w:t xml:space="preserve">ьностью, которые трудно решить. </w:t>
      </w:r>
      <w:r w:rsidRPr="003C562B">
        <w:rPr>
          <w:i/>
          <w:lang w:eastAsia="x-none"/>
        </w:rPr>
        <w:t>UE</w:t>
      </w:r>
      <w:r>
        <w:rPr>
          <w:lang w:eastAsia="x-none"/>
        </w:rPr>
        <w:t>4 не предназн</w:t>
      </w:r>
      <w:r>
        <w:rPr>
          <w:lang w:eastAsia="x-none"/>
        </w:rPr>
        <w:t>а</w:t>
      </w:r>
      <w:r>
        <w:rPr>
          <w:lang w:eastAsia="x-none"/>
        </w:rPr>
        <w:t>чен</w:t>
      </w:r>
      <w:r w:rsidR="00DE472B">
        <w:rPr>
          <w:lang w:eastAsia="x-none"/>
        </w:rPr>
        <w:t xml:space="preserve"> для </w:t>
      </w:r>
      <w:r w:rsidR="00DE472B" w:rsidRPr="003C562B">
        <w:rPr>
          <w:i/>
          <w:lang w:val="en-US" w:eastAsia="x-none"/>
        </w:rPr>
        <w:t>RPG</w:t>
      </w:r>
      <w:r w:rsidR="00DE472B" w:rsidRPr="003C562B">
        <w:rPr>
          <w:i/>
          <w:lang w:eastAsia="x-none"/>
        </w:rPr>
        <w:t xml:space="preserve"> </w:t>
      </w:r>
      <w:r w:rsidR="00DE472B">
        <w:rPr>
          <w:lang w:eastAsia="x-none"/>
        </w:rPr>
        <w:t>игр,</w:t>
      </w:r>
      <w:r>
        <w:rPr>
          <w:lang w:eastAsia="x-none"/>
        </w:rPr>
        <w:t xml:space="preserve"> визуализации и управления огромным количеством оружия, брони, расходн</w:t>
      </w:r>
      <w:r w:rsidR="00DE472B">
        <w:rPr>
          <w:lang w:eastAsia="x-none"/>
        </w:rPr>
        <w:t xml:space="preserve">ых материалов, разговоров и так далее. К примеру, игра </w:t>
      </w:r>
      <w:r w:rsidR="00DE472B" w:rsidRPr="003C562B">
        <w:rPr>
          <w:i/>
          <w:lang w:eastAsia="x-none"/>
        </w:rPr>
        <w:t>Fortnite</w:t>
      </w:r>
      <w:r w:rsidR="00DE472B">
        <w:rPr>
          <w:lang w:eastAsia="x-none"/>
        </w:rPr>
        <w:t xml:space="preserve">, разработанная на этом движке, представляет собой большую игру с открытым </w:t>
      </w:r>
      <w:r w:rsidR="00DE472B">
        <w:rPr>
          <w:lang w:eastAsia="x-none"/>
        </w:rPr>
        <w:lastRenderedPageBreak/>
        <w:t>миром</w:t>
      </w:r>
      <w:r>
        <w:rPr>
          <w:lang w:eastAsia="x-none"/>
        </w:rPr>
        <w:t xml:space="preserve">, но </w:t>
      </w:r>
      <w:r w:rsidR="000C386E">
        <w:rPr>
          <w:lang w:eastAsia="x-none"/>
        </w:rPr>
        <w:t>в ней</w:t>
      </w:r>
      <w:r>
        <w:rPr>
          <w:lang w:eastAsia="x-none"/>
        </w:rPr>
        <w:t xml:space="preserve"> намно</w:t>
      </w:r>
      <w:r w:rsidR="00DE472B">
        <w:rPr>
          <w:lang w:eastAsia="x-none"/>
        </w:rPr>
        <w:t>го меньше</w:t>
      </w:r>
      <w:r w:rsidR="000C386E">
        <w:rPr>
          <w:lang w:eastAsia="x-none"/>
        </w:rPr>
        <w:t xml:space="preserve"> данных</w:t>
      </w:r>
      <w:r>
        <w:rPr>
          <w:lang w:eastAsia="x-none"/>
        </w:rPr>
        <w:t>, чем</w:t>
      </w:r>
      <w:r w:rsidR="000C386E">
        <w:rPr>
          <w:lang w:eastAsia="x-none"/>
        </w:rPr>
        <w:t xml:space="preserve"> в большинстве</w:t>
      </w:r>
      <w:r>
        <w:rPr>
          <w:lang w:eastAsia="x-none"/>
        </w:rPr>
        <w:t xml:space="preserve"> проектов </w:t>
      </w:r>
      <w:r w:rsidR="00132396">
        <w:rPr>
          <w:lang w:eastAsia="x-none"/>
        </w:rPr>
        <w:t xml:space="preserve">своего жанра. Она не вызывает заметных </w:t>
      </w:r>
      <w:r w:rsidR="00F1411E">
        <w:rPr>
          <w:lang w:eastAsia="x-none"/>
        </w:rPr>
        <w:t>зависаний</w:t>
      </w:r>
      <w:r w:rsidR="00132396">
        <w:rPr>
          <w:lang w:eastAsia="x-none"/>
        </w:rPr>
        <w:t>, но стоит её ещё немного расш</w:t>
      </w:r>
      <w:r w:rsidR="00132396">
        <w:rPr>
          <w:lang w:eastAsia="x-none"/>
        </w:rPr>
        <w:t>и</w:t>
      </w:r>
      <w:r w:rsidR="000C386E">
        <w:rPr>
          <w:lang w:eastAsia="x-none"/>
        </w:rPr>
        <w:t>рить</w:t>
      </w:r>
      <w:r w:rsidR="00132396">
        <w:rPr>
          <w:lang w:eastAsia="x-none"/>
        </w:rPr>
        <w:t xml:space="preserve"> новым игровым контентом, как </w:t>
      </w:r>
      <w:r w:rsidR="001C6625">
        <w:rPr>
          <w:lang w:eastAsia="x-none"/>
        </w:rPr>
        <w:t>проблемы</w:t>
      </w:r>
      <w:r w:rsidR="00132396">
        <w:rPr>
          <w:lang w:eastAsia="x-none"/>
        </w:rPr>
        <w:t xml:space="preserve"> тут же дадут о себе знать.</w:t>
      </w:r>
      <w:r w:rsidR="0036754A">
        <w:rPr>
          <w:lang w:eastAsia="x-none"/>
        </w:rPr>
        <w:t xml:space="preserve"> </w:t>
      </w:r>
      <w:r w:rsidRPr="003C562B">
        <w:rPr>
          <w:i/>
          <w:lang w:eastAsia="x-none"/>
        </w:rPr>
        <w:t>Unreal Engine</w:t>
      </w:r>
      <w:r w:rsidRPr="006B47A1">
        <w:rPr>
          <w:lang w:eastAsia="x-none"/>
        </w:rPr>
        <w:t xml:space="preserve"> нуждается в</w:t>
      </w:r>
      <w:r w:rsidR="001C6625">
        <w:rPr>
          <w:lang w:eastAsia="x-none"/>
        </w:rPr>
        <w:t xml:space="preserve"> точной</w:t>
      </w:r>
      <w:r w:rsidRPr="006B47A1">
        <w:rPr>
          <w:lang w:eastAsia="x-none"/>
        </w:rPr>
        <w:t xml:space="preserve"> настройке для удовлетворения </w:t>
      </w:r>
      <w:r w:rsidR="001C6625">
        <w:rPr>
          <w:lang w:eastAsia="x-none"/>
        </w:rPr>
        <w:t>нестандар</w:t>
      </w:r>
      <w:r w:rsidR="001C6625">
        <w:rPr>
          <w:lang w:eastAsia="x-none"/>
        </w:rPr>
        <w:t>т</w:t>
      </w:r>
      <w:r w:rsidR="001C6625">
        <w:rPr>
          <w:lang w:eastAsia="x-none"/>
        </w:rPr>
        <w:t>ных</w:t>
      </w:r>
      <w:r w:rsidRPr="006B47A1">
        <w:rPr>
          <w:lang w:eastAsia="x-none"/>
        </w:rPr>
        <w:t xml:space="preserve"> по</w:t>
      </w:r>
      <w:r w:rsidR="001C6625">
        <w:rPr>
          <w:lang w:eastAsia="x-none"/>
        </w:rPr>
        <w:t>требностей разработчика, а ч</w:t>
      </w:r>
      <w:r>
        <w:rPr>
          <w:lang w:eastAsia="x-none"/>
        </w:rPr>
        <w:t xml:space="preserve">тобы правильно </w:t>
      </w:r>
      <w:r w:rsidR="001C6625">
        <w:rPr>
          <w:lang w:eastAsia="x-none"/>
        </w:rPr>
        <w:t>настроить движок</w:t>
      </w:r>
      <w:r>
        <w:rPr>
          <w:lang w:eastAsia="x-none"/>
        </w:rPr>
        <w:t>, потр</w:t>
      </w:r>
      <w:r>
        <w:rPr>
          <w:lang w:eastAsia="x-none"/>
        </w:rPr>
        <w:t>е</w:t>
      </w:r>
      <w:r>
        <w:rPr>
          <w:lang w:eastAsia="x-none"/>
        </w:rPr>
        <w:t xml:space="preserve">буется много </w:t>
      </w:r>
      <w:r w:rsidR="001C6625">
        <w:rPr>
          <w:lang w:eastAsia="x-none"/>
        </w:rPr>
        <w:t>времени и нервов</w:t>
      </w:r>
      <w:r>
        <w:rPr>
          <w:lang w:eastAsia="x-none"/>
        </w:rPr>
        <w:t>.</w:t>
      </w:r>
      <w:r w:rsidR="00711F54">
        <w:rPr>
          <w:lang w:eastAsia="x-none"/>
        </w:rPr>
        <w:t xml:space="preserve"> </w:t>
      </w:r>
      <w:r w:rsidR="005B086F">
        <w:rPr>
          <w:lang w:eastAsia="x-none"/>
        </w:rPr>
        <w:t xml:space="preserve">К тому же, это сложно будет сделать </w:t>
      </w:r>
      <w:r w:rsidRPr="006B47A1">
        <w:rPr>
          <w:lang w:eastAsia="x-none"/>
        </w:rPr>
        <w:t>бе</w:t>
      </w:r>
      <w:r w:rsidR="00E50343">
        <w:rPr>
          <w:lang w:eastAsia="x-none"/>
        </w:rPr>
        <w:t>з те</w:t>
      </w:r>
      <w:r w:rsidR="00E50343">
        <w:rPr>
          <w:lang w:eastAsia="x-none"/>
        </w:rPr>
        <w:t>х</w:t>
      </w:r>
      <w:r w:rsidR="00E50343">
        <w:rPr>
          <w:lang w:eastAsia="x-none"/>
        </w:rPr>
        <w:t xml:space="preserve">нического образования. </w:t>
      </w:r>
      <w:r>
        <w:rPr>
          <w:lang w:eastAsia="x-none"/>
        </w:rPr>
        <w:t xml:space="preserve">В то время как </w:t>
      </w:r>
      <w:r w:rsidRPr="003C562B">
        <w:rPr>
          <w:i/>
          <w:lang w:eastAsia="x-none"/>
        </w:rPr>
        <w:t>UE</w:t>
      </w:r>
      <w:r>
        <w:rPr>
          <w:lang w:eastAsia="x-none"/>
        </w:rPr>
        <w:t>4 обслуживает менее опытных разр</w:t>
      </w:r>
      <w:r>
        <w:rPr>
          <w:lang w:eastAsia="x-none"/>
        </w:rPr>
        <w:t>а</w:t>
      </w:r>
      <w:r>
        <w:rPr>
          <w:lang w:eastAsia="x-none"/>
        </w:rPr>
        <w:t>ботчиков благодаря</w:t>
      </w:r>
      <w:r w:rsidR="001C6625">
        <w:rPr>
          <w:lang w:eastAsia="x-none"/>
        </w:rPr>
        <w:t xml:space="preserve"> технологии</w:t>
      </w:r>
      <w:r>
        <w:rPr>
          <w:lang w:eastAsia="x-none"/>
        </w:rPr>
        <w:t xml:space="preserve"> </w:t>
      </w:r>
      <w:r w:rsidRPr="003C562B">
        <w:rPr>
          <w:i/>
          <w:lang w:eastAsia="x-none"/>
        </w:rPr>
        <w:t>Blueprint</w:t>
      </w:r>
      <w:r>
        <w:rPr>
          <w:lang w:eastAsia="x-none"/>
        </w:rPr>
        <w:t xml:space="preserve">, некоторые аспекты движка </w:t>
      </w:r>
      <w:r w:rsidR="001C6625">
        <w:rPr>
          <w:lang w:eastAsia="x-none"/>
        </w:rPr>
        <w:t>остаются</w:t>
      </w:r>
      <w:r>
        <w:rPr>
          <w:lang w:eastAsia="x-none"/>
        </w:rPr>
        <w:t xml:space="preserve"> трудными для понима</w:t>
      </w:r>
      <w:r w:rsidR="001C6625">
        <w:rPr>
          <w:lang w:eastAsia="x-none"/>
        </w:rPr>
        <w:t>ния</w:t>
      </w:r>
      <w:r w:rsidR="00550A3F">
        <w:rPr>
          <w:lang w:eastAsia="x-none"/>
        </w:rPr>
        <w:t xml:space="preserve"> пользователям</w:t>
      </w:r>
      <w:r w:rsidR="001C6625">
        <w:rPr>
          <w:lang w:eastAsia="x-none"/>
        </w:rPr>
        <w:t xml:space="preserve">, у которых отсутствует </w:t>
      </w:r>
      <w:r w:rsidR="00550A3F">
        <w:rPr>
          <w:lang w:eastAsia="x-none"/>
        </w:rPr>
        <w:t>хорошая те</w:t>
      </w:r>
      <w:r w:rsidR="00550A3F">
        <w:rPr>
          <w:lang w:eastAsia="x-none"/>
        </w:rPr>
        <w:t>х</w:t>
      </w:r>
      <w:r w:rsidR="00550A3F">
        <w:rPr>
          <w:lang w:eastAsia="x-none"/>
        </w:rPr>
        <w:t>ническая</w:t>
      </w:r>
      <w:r>
        <w:rPr>
          <w:lang w:eastAsia="x-none"/>
        </w:rPr>
        <w:t xml:space="preserve"> подготов</w:t>
      </w:r>
      <w:r w:rsidR="00550A3F">
        <w:rPr>
          <w:lang w:eastAsia="x-none"/>
        </w:rPr>
        <w:t>ка</w:t>
      </w:r>
      <w:r>
        <w:rPr>
          <w:lang w:eastAsia="x-none"/>
        </w:rPr>
        <w:t>.</w:t>
      </w:r>
      <w:r w:rsidR="00E50343">
        <w:rPr>
          <w:lang w:eastAsia="x-none"/>
        </w:rPr>
        <w:t xml:space="preserve"> </w:t>
      </w:r>
      <w:r>
        <w:rPr>
          <w:lang w:eastAsia="x-none"/>
        </w:rPr>
        <w:t xml:space="preserve">Наличие </w:t>
      </w:r>
      <w:r w:rsidR="00550A3F">
        <w:rPr>
          <w:lang w:eastAsia="x-none"/>
        </w:rPr>
        <w:t>серьёзного</w:t>
      </w:r>
      <w:r>
        <w:rPr>
          <w:lang w:eastAsia="x-none"/>
        </w:rPr>
        <w:t xml:space="preserve"> опыта </w:t>
      </w:r>
      <w:r w:rsidR="00E50343">
        <w:rPr>
          <w:lang w:eastAsia="x-none"/>
        </w:rPr>
        <w:t xml:space="preserve">программирования на </w:t>
      </w:r>
      <w:r w:rsidR="00E50343" w:rsidRPr="003C562B">
        <w:rPr>
          <w:i/>
          <w:lang w:eastAsia="x-none"/>
        </w:rPr>
        <w:t>С</w:t>
      </w:r>
      <w:r w:rsidR="00E50343">
        <w:rPr>
          <w:lang w:eastAsia="x-none"/>
        </w:rPr>
        <w:t>++</w:t>
      </w:r>
      <w:r>
        <w:rPr>
          <w:lang w:eastAsia="x-none"/>
        </w:rPr>
        <w:t xml:space="preserve"> п</w:t>
      </w:r>
      <w:r>
        <w:rPr>
          <w:lang w:eastAsia="x-none"/>
        </w:rPr>
        <w:t>о</w:t>
      </w:r>
      <w:r>
        <w:rPr>
          <w:lang w:eastAsia="x-none"/>
        </w:rPr>
        <w:t>может</w:t>
      </w:r>
      <w:r w:rsidR="005B086F">
        <w:rPr>
          <w:lang w:eastAsia="x-none"/>
        </w:rPr>
        <w:t xml:space="preserve"> с правильной настройкой окружения</w:t>
      </w:r>
      <w:r>
        <w:rPr>
          <w:lang w:eastAsia="x-none"/>
        </w:rPr>
        <w:t xml:space="preserve">, но даже с этим </w:t>
      </w:r>
      <w:r w:rsidR="00550A3F">
        <w:rPr>
          <w:lang w:eastAsia="x-none"/>
        </w:rPr>
        <w:t>багажом знаний</w:t>
      </w:r>
      <w:r>
        <w:rPr>
          <w:lang w:eastAsia="x-none"/>
        </w:rPr>
        <w:t xml:space="preserve"> </w:t>
      </w:r>
      <w:r w:rsidRPr="003C562B">
        <w:rPr>
          <w:i/>
          <w:lang w:eastAsia="x-none"/>
        </w:rPr>
        <w:t>UE</w:t>
      </w:r>
      <w:r>
        <w:rPr>
          <w:lang w:eastAsia="x-none"/>
        </w:rPr>
        <w:t>4 имеет д</w:t>
      </w:r>
      <w:r>
        <w:rPr>
          <w:lang w:eastAsia="x-none"/>
        </w:rPr>
        <w:t>о</w:t>
      </w:r>
      <w:r>
        <w:rPr>
          <w:lang w:eastAsia="x-none"/>
        </w:rPr>
        <w:t>вольно крутую кривую обучения.</w:t>
      </w:r>
    </w:p>
    <w:p w14:paraId="4757BB5A" w14:textId="77777777" w:rsidR="00430D30" w:rsidRPr="006B47A1" w:rsidRDefault="00430D30" w:rsidP="00884967">
      <w:pPr>
        <w:spacing w:after="0" w:line="288" w:lineRule="auto"/>
        <w:rPr>
          <w:b/>
          <w:lang w:eastAsia="x-none"/>
        </w:rPr>
      </w:pPr>
    </w:p>
    <w:p w14:paraId="64909E90" w14:textId="139C9DBF" w:rsidR="005B086F" w:rsidRPr="0036754A" w:rsidRDefault="00010328" w:rsidP="0036754A">
      <w:pPr>
        <w:pStyle w:val="1"/>
        <w:rPr>
          <w:lang w:val="ru-RU"/>
        </w:rPr>
      </w:pPr>
      <w:bookmarkStart w:id="11" w:name="_Toc53424235"/>
      <w:r w:rsidRPr="00010328">
        <w:rPr>
          <w:lang w:val="ru-RU"/>
        </w:rPr>
        <w:t>1.</w:t>
      </w:r>
      <w:r>
        <w:rPr>
          <w:lang w:val="ru-RU"/>
        </w:rPr>
        <w:t>3</w:t>
      </w:r>
      <w:r w:rsidRPr="00010328">
        <w:rPr>
          <w:lang w:val="ru-RU"/>
        </w:rPr>
        <w:t xml:space="preserve"> </w:t>
      </w:r>
      <w:r w:rsidR="00430D30" w:rsidRPr="00430D30">
        <w:t xml:space="preserve">Сравнение игровых движков </w:t>
      </w:r>
      <w:r w:rsidR="00430D30" w:rsidRPr="00430D30">
        <w:rPr>
          <w:i/>
          <w:lang w:val="en-US"/>
        </w:rPr>
        <w:t>Unity</w:t>
      </w:r>
      <w:r w:rsidR="00430D30" w:rsidRPr="00430D30">
        <w:rPr>
          <w:i/>
        </w:rPr>
        <w:t xml:space="preserve"> </w:t>
      </w:r>
      <w:r w:rsidR="00430D30" w:rsidRPr="00430D30">
        <w:t xml:space="preserve">и </w:t>
      </w:r>
      <w:r w:rsidR="00430D30" w:rsidRPr="00430D30">
        <w:rPr>
          <w:i/>
          <w:lang w:val="en-US"/>
        </w:rPr>
        <w:t>Unreal</w:t>
      </w:r>
      <w:r w:rsidR="00430D30" w:rsidRPr="00430D30">
        <w:rPr>
          <w:i/>
        </w:rPr>
        <w:t xml:space="preserve"> </w:t>
      </w:r>
      <w:r w:rsidR="00430D30" w:rsidRPr="00430D30">
        <w:rPr>
          <w:i/>
          <w:lang w:val="en-US"/>
        </w:rPr>
        <w:t>Engine</w:t>
      </w:r>
      <w:r w:rsidR="00430D30" w:rsidRPr="00430D30">
        <w:t xml:space="preserve"> 4</w:t>
      </w:r>
      <w:bookmarkEnd w:id="11"/>
    </w:p>
    <w:p w14:paraId="1B1FE52A" w14:textId="39C28E3E" w:rsidR="005B086F" w:rsidRDefault="005B086F" w:rsidP="005B086F">
      <w:pPr>
        <w:spacing w:after="0" w:line="288" w:lineRule="auto"/>
        <w:rPr>
          <w:lang w:eastAsia="x-none"/>
        </w:rPr>
      </w:pPr>
      <w:r>
        <w:rPr>
          <w:lang w:eastAsia="x-none"/>
        </w:rPr>
        <w:t>Для того чтобы подытожить и выяснить какой игровой движок оптимал</w:t>
      </w:r>
      <w:r>
        <w:rPr>
          <w:lang w:eastAsia="x-none"/>
        </w:rPr>
        <w:t>ь</w:t>
      </w:r>
      <w:r>
        <w:rPr>
          <w:lang w:eastAsia="x-none"/>
        </w:rPr>
        <w:t xml:space="preserve">нее использовать при разработке игрового приложения жанра «сетевой шутер» необходимо </w:t>
      </w:r>
      <w:r w:rsidR="00373F75">
        <w:rPr>
          <w:lang w:eastAsia="x-none"/>
        </w:rPr>
        <w:t>разобрать</w:t>
      </w:r>
      <w:r>
        <w:rPr>
          <w:lang w:eastAsia="x-none"/>
        </w:rPr>
        <w:t xml:space="preserve"> плюсы и минусы каждого по отдельности.</w:t>
      </w:r>
    </w:p>
    <w:p w14:paraId="106DDD42" w14:textId="387B6AE1" w:rsidR="006D33C0" w:rsidRDefault="006D33C0" w:rsidP="006D33C0">
      <w:pPr>
        <w:spacing w:after="0" w:line="288" w:lineRule="auto"/>
        <w:ind w:left="708" w:firstLine="0"/>
        <w:rPr>
          <w:lang w:eastAsia="x-none"/>
        </w:rPr>
      </w:pPr>
      <w:r>
        <w:rPr>
          <w:lang w:eastAsia="x-none"/>
        </w:rPr>
        <w:t xml:space="preserve">К плюсам игрового движка </w:t>
      </w:r>
      <w:r w:rsidRPr="003C562B">
        <w:rPr>
          <w:i/>
          <w:lang w:val="en-US" w:eastAsia="x-none"/>
        </w:rPr>
        <w:t>Unity</w:t>
      </w:r>
      <w:r w:rsidRPr="006D33C0">
        <w:rPr>
          <w:lang w:eastAsia="x-none"/>
        </w:rPr>
        <w:t xml:space="preserve"> </w:t>
      </w:r>
      <w:r>
        <w:rPr>
          <w:lang w:eastAsia="x-none"/>
        </w:rPr>
        <w:t>можно отнести следующее</w:t>
      </w:r>
      <w:r w:rsidRPr="006D33C0">
        <w:rPr>
          <w:lang w:eastAsia="x-none"/>
        </w:rPr>
        <w:t>:</w:t>
      </w:r>
    </w:p>
    <w:p w14:paraId="724A13EE" w14:textId="4A14C94C" w:rsidR="006D33C0" w:rsidRDefault="00F1411E" w:rsidP="00CF73FF">
      <w:pPr>
        <w:pStyle w:val="a5"/>
        <w:numPr>
          <w:ilvl w:val="0"/>
          <w:numId w:val="35"/>
        </w:numPr>
        <w:spacing w:after="0" w:line="288" w:lineRule="auto"/>
        <w:ind w:left="993"/>
        <w:rPr>
          <w:lang w:eastAsia="x-none"/>
        </w:rPr>
      </w:pPr>
      <w:r w:rsidRPr="00A3440B">
        <w:rPr>
          <w:lang w:eastAsia="x-none"/>
        </w:rPr>
        <w:t>кроссплатформенный</w:t>
      </w:r>
      <w:r w:rsidR="00CF73FF">
        <w:rPr>
          <w:lang w:val="en-US" w:eastAsia="x-none"/>
        </w:rPr>
        <w:t>;</w:t>
      </w:r>
    </w:p>
    <w:p w14:paraId="19343B2C" w14:textId="0E518F27" w:rsidR="00373F75" w:rsidRDefault="00373F75" w:rsidP="00373F75">
      <w:pPr>
        <w:pStyle w:val="a5"/>
        <w:numPr>
          <w:ilvl w:val="0"/>
          <w:numId w:val="35"/>
        </w:numPr>
        <w:tabs>
          <w:tab w:val="left" w:pos="993"/>
        </w:tabs>
        <w:spacing w:after="0" w:line="288" w:lineRule="auto"/>
        <w:ind w:left="0" w:firstLine="633"/>
        <w:rPr>
          <w:lang w:eastAsia="x-none"/>
        </w:rPr>
      </w:pPr>
      <w:r>
        <w:rPr>
          <w:lang w:eastAsia="x-none"/>
        </w:rPr>
        <w:t>позволяет быстро разрабатывать игры за счёт готовых шаблонов (асс</w:t>
      </w:r>
      <w:r>
        <w:rPr>
          <w:lang w:eastAsia="x-none"/>
        </w:rPr>
        <w:t>е</w:t>
      </w:r>
      <w:r>
        <w:rPr>
          <w:lang w:eastAsia="x-none"/>
        </w:rPr>
        <w:t>тов)</w:t>
      </w:r>
      <w:r w:rsidRPr="00373F75">
        <w:rPr>
          <w:lang w:eastAsia="x-none"/>
        </w:rPr>
        <w:t>;</w:t>
      </w:r>
    </w:p>
    <w:p w14:paraId="504F16E8" w14:textId="6ACB9202" w:rsidR="00373F75" w:rsidRPr="00CF73FF" w:rsidRDefault="00373F75" w:rsidP="00CF73FF">
      <w:pPr>
        <w:pStyle w:val="a5"/>
        <w:numPr>
          <w:ilvl w:val="0"/>
          <w:numId w:val="35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содержит встроенный магазин</w:t>
      </w:r>
      <w:r>
        <w:rPr>
          <w:lang w:val="en-US" w:eastAsia="x-none"/>
        </w:rPr>
        <w:t xml:space="preserve"> </w:t>
      </w:r>
      <w:r>
        <w:rPr>
          <w:lang w:eastAsia="x-none"/>
        </w:rPr>
        <w:t>ассетов</w:t>
      </w:r>
      <w:r>
        <w:rPr>
          <w:lang w:val="en-US" w:eastAsia="x-none"/>
        </w:rPr>
        <w:t>;</w:t>
      </w:r>
    </w:p>
    <w:p w14:paraId="71E416B8" w14:textId="2769998B" w:rsidR="00CF73FF" w:rsidRPr="00CF73FF" w:rsidRDefault="00CF73FF" w:rsidP="00CF73FF">
      <w:pPr>
        <w:pStyle w:val="a5"/>
        <w:numPr>
          <w:ilvl w:val="0"/>
          <w:numId w:val="35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хорошо подходит для создания небольших проектов</w:t>
      </w:r>
      <w:r w:rsidRPr="00CF73FF">
        <w:rPr>
          <w:lang w:eastAsia="x-none"/>
        </w:rPr>
        <w:t>;</w:t>
      </w:r>
    </w:p>
    <w:p w14:paraId="35D7EECD" w14:textId="2397C24F" w:rsidR="00CF73FF" w:rsidRPr="00CF73FF" w:rsidRDefault="00CF73FF" w:rsidP="00CF73FF">
      <w:pPr>
        <w:pStyle w:val="a5"/>
        <w:numPr>
          <w:ilvl w:val="0"/>
          <w:numId w:val="35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имеет низкий порог вхождения</w:t>
      </w:r>
      <w:r>
        <w:rPr>
          <w:lang w:val="en-US" w:eastAsia="x-none"/>
        </w:rPr>
        <w:t>;</w:t>
      </w:r>
    </w:p>
    <w:p w14:paraId="6952ABDA" w14:textId="0594BA20" w:rsidR="00CF73FF" w:rsidRPr="00CF73FF" w:rsidRDefault="00CF73FF" w:rsidP="00CF73FF">
      <w:pPr>
        <w:pStyle w:val="a5"/>
        <w:numPr>
          <w:ilvl w:val="0"/>
          <w:numId w:val="35"/>
        </w:numPr>
        <w:tabs>
          <w:tab w:val="left" w:pos="993"/>
        </w:tabs>
        <w:spacing w:after="0" w:line="288" w:lineRule="auto"/>
        <w:ind w:left="0" w:firstLine="633"/>
        <w:rPr>
          <w:lang w:eastAsia="x-none"/>
        </w:rPr>
      </w:pPr>
      <w:r>
        <w:rPr>
          <w:lang w:eastAsia="x-none"/>
        </w:rPr>
        <w:t>реализует конструктивное создание объектов, что значительно упрощ</w:t>
      </w:r>
      <w:r>
        <w:rPr>
          <w:lang w:eastAsia="x-none"/>
        </w:rPr>
        <w:t>а</w:t>
      </w:r>
      <w:r>
        <w:rPr>
          <w:lang w:eastAsia="x-none"/>
        </w:rPr>
        <w:t>ет разработку</w:t>
      </w:r>
      <w:r w:rsidRPr="00CF73FF">
        <w:rPr>
          <w:lang w:eastAsia="x-none"/>
        </w:rPr>
        <w:t>;</w:t>
      </w:r>
    </w:p>
    <w:p w14:paraId="7B3C4E13" w14:textId="54EF864A" w:rsidR="00CF73FF" w:rsidRDefault="00CF73FF" w:rsidP="00CF73FF">
      <w:pPr>
        <w:pStyle w:val="a5"/>
        <w:numPr>
          <w:ilvl w:val="0"/>
          <w:numId w:val="35"/>
        </w:numPr>
        <w:tabs>
          <w:tab w:val="left" w:pos="993"/>
        </w:tabs>
        <w:spacing w:after="0" w:line="288" w:lineRule="auto"/>
        <w:ind w:left="0" w:firstLine="633"/>
        <w:rPr>
          <w:lang w:eastAsia="x-none"/>
        </w:rPr>
      </w:pPr>
      <w:r>
        <w:rPr>
          <w:lang w:eastAsia="x-none"/>
        </w:rPr>
        <w:t>наличие большого комьюнити, видеоуроков и документации</w:t>
      </w:r>
      <w:r w:rsidRPr="00CF73FF">
        <w:rPr>
          <w:lang w:eastAsia="x-none"/>
        </w:rPr>
        <w:t>;</w:t>
      </w:r>
    </w:p>
    <w:p w14:paraId="03FF9D74" w14:textId="4B3A35D9" w:rsidR="00CF73FF" w:rsidRPr="00373F75" w:rsidRDefault="00373F75" w:rsidP="00CF73FF">
      <w:pPr>
        <w:pStyle w:val="a5"/>
        <w:numPr>
          <w:ilvl w:val="0"/>
          <w:numId w:val="35"/>
        </w:numPr>
        <w:tabs>
          <w:tab w:val="left" w:pos="993"/>
        </w:tabs>
        <w:spacing w:after="0" w:line="288" w:lineRule="auto"/>
        <w:ind w:left="0" w:firstLine="633"/>
        <w:rPr>
          <w:lang w:eastAsia="x-none"/>
        </w:rPr>
      </w:pPr>
      <w:r>
        <w:rPr>
          <w:lang w:eastAsia="x-none"/>
        </w:rPr>
        <w:t>имеет дружелюбный интерфейс</w:t>
      </w:r>
      <w:r>
        <w:rPr>
          <w:lang w:val="en-US" w:eastAsia="x-none"/>
        </w:rPr>
        <w:t>;</w:t>
      </w:r>
    </w:p>
    <w:p w14:paraId="5411D58C" w14:textId="1330A572" w:rsidR="00373F75" w:rsidRPr="006D33C0" w:rsidRDefault="00373F75" w:rsidP="00CF73FF">
      <w:pPr>
        <w:pStyle w:val="a5"/>
        <w:numPr>
          <w:ilvl w:val="0"/>
          <w:numId w:val="35"/>
        </w:numPr>
        <w:tabs>
          <w:tab w:val="left" w:pos="993"/>
        </w:tabs>
        <w:spacing w:after="0" w:line="288" w:lineRule="auto"/>
        <w:ind w:left="0" w:firstLine="633"/>
        <w:rPr>
          <w:lang w:eastAsia="x-none"/>
        </w:rPr>
      </w:pPr>
      <w:r>
        <w:rPr>
          <w:lang w:eastAsia="x-none"/>
        </w:rPr>
        <w:t>является условно бесплатным.</w:t>
      </w:r>
    </w:p>
    <w:p w14:paraId="08919EB7" w14:textId="7974F5EC" w:rsidR="005B086F" w:rsidRDefault="005B086F" w:rsidP="005B086F">
      <w:pPr>
        <w:spacing w:after="0" w:line="288" w:lineRule="auto"/>
        <w:rPr>
          <w:lang w:eastAsia="x-none"/>
        </w:rPr>
      </w:pPr>
      <w:r>
        <w:rPr>
          <w:lang w:eastAsia="x-none"/>
        </w:rPr>
        <w:t xml:space="preserve">Минусы игрового движка </w:t>
      </w:r>
      <w:r w:rsidRPr="003C562B">
        <w:rPr>
          <w:i/>
          <w:lang w:val="en-US" w:eastAsia="x-none"/>
        </w:rPr>
        <w:t>Unity</w:t>
      </w:r>
      <w:r w:rsidRPr="00DD646F">
        <w:rPr>
          <w:lang w:eastAsia="x-none"/>
        </w:rPr>
        <w:t>:</w:t>
      </w:r>
    </w:p>
    <w:p w14:paraId="673BF913" w14:textId="1D7D17D4" w:rsidR="00CF73FF" w:rsidRDefault="00CF73FF" w:rsidP="00CF73FF">
      <w:pPr>
        <w:pStyle w:val="a5"/>
        <w:numPr>
          <w:ilvl w:val="0"/>
          <w:numId w:val="35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закрытый исходный код</w:t>
      </w:r>
      <w:r>
        <w:rPr>
          <w:lang w:val="en-US" w:eastAsia="x-none"/>
        </w:rPr>
        <w:t>;</w:t>
      </w:r>
    </w:p>
    <w:p w14:paraId="4C47B133" w14:textId="4525A59B" w:rsidR="00373F75" w:rsidRPr="00DD646F" w:rsidRDefault="00373F75" w:rsidP="00373F75">
      <w:pPr>
        <w:pStyle w:val="a5"/>
        <w:numPr>
          <w:ilvl w:val="0"/>
          <w:numId w:val="35"/>
        </w:numPr>
        <w:tabs>
          <w:tab w:val="left" w:pos="993"/>
        </w:tabs>
        <w:spacing w:after="0" w:line="288" w:lineRule="auto"/>
        <w:ind w:left="0" w:firstLine="633"/>
        <w:rPr>
          <w:lang w:eastAsia="x-none"/>
        </w:rPr>
      </w:pPr>
      <w:r>
        <w:rPr>
          <w:lang w:eastAsia="x-none"/>
        </w:rPr>
        <w:t>плохо оптимизирован для разработки больших игровых проектов с о</w:t>
      </w:r>
      <w:r>
        <w:rPr>
          <w:lang w:eastAsia="x-none"/>
        </w:rPr>
        <w:t>т</w:t>
      </w:r>
      <w:r>
        <w:rPr>
          <w:lang w:eastAsia="x-none"/>
        </w:rPr>
        <w:t>крытым миром.</w:t>
      </w:r>
    </w:p>
    <w:p w14:paraId="45709B5F" w14:textId="7122725E" w:rsidR="006D33C0" w:rsidRDefault="00CF73FF" w:rsidP="006D33C0">
      <w:pPr>
        <w:spacing w:after="0" w:line="288" w:lineRule="auto"/>
        <w:rPr>
          <w:lang w:eastAsia="x-none"/>
        </w:rPr>
      </w:pPr>
      <w:r>
        <w:rPr>
          <w:lang w:eastAsia="x-none"/>
        </w:rPr>
        <w:t>К плюсам</w:t>
      </w:r>
      <w:r w:rsidR="006D33C0">
        <w:rPr>
          <w:lang w:eastAsia="x-none"/>
        </w:rPr>
        <w:t xml:space="preserve"> игрового движка </w:t>
      </w:r>
      <w:r w:rsidR="006D33C0" w:rsidRPr="003C562B">
        <w:rPr>
          <w:i/>
          <w:lang w:val="en-US" w:eastAsia="x-none"/>
        </w:rPr>
        <w:t>Unreal</w:t>
      </w:r>
      <w:r w:rsidR="006D33C0" w:rsidRPr="003C562B">
        <w:rPr>
          <w:i/>
          <w:lang w:eastAsia="x-none"/>
        </w:rPr>
        <w:t xml:space="preserve"> </w:t>
      </w:r>
      <w:r w:rsidR="006D33C0" w:rsidRPr="003C562B">
        <w:rPr>
          <w:i/>
          <w:lang w:val="en-US" w:eastAsia="x-none"/>
        </w:rPr>
        <w:t>Engine</w:t>
      </w:r>
      <w:r>
        <w:rPr>
          <w:lang w:eastAsia="x-none"/>
        </w:rPr>
        <w:t xml:space="preserve"> можно отнести</w:t>
      </w:r>
      <w:r w:rsidR="006D33C0" w:rsidRPr="005B086F">
        <w:rPr>
          <w:lang w:eastAsia="x-none"/>
        </w:rPr>
        <w:t>:</w:t>
      </w:r>
    </w:p>
    <w:p w14:paraId="0C05541F" w14:textId="77777777" w:rsidR="006D33C0" w:rsidRDefault="006D33C0" w:rsidP="006D33C0">
      <w:pPr>
        <w:pStyle w:val="a5"/>
        <w:numPr>
          <w:ilvl w:val="0"/>
          <w:numId w:val="33"/>
        </w:numPr>
        <w:spacing w:after="0" w:line="288" w:lineRule="auto"/>
        <w:ind w:left="993"/>
        <w:rPr>
          <w:lang w:val="en-US" w:eastAsia="x-none"/>
        </w:rPr>
      </w:pPr>
      <w:r>
        <w:rPr>
          <w:lang w:eastAsia="x-none"/>
        </w:rPr>
        <w:t>возможность создавать фотореалистичные проекты</w:t>
      </w:r>
      <w:r>
        <w:rPr>
          <w:lang w:val="en-US" w:eastAsia="x-none"/>
        </w:rPr>
        <w:t>;</w:t>
      </w:r>
    </w:p>
    <w:p w14:paraId="0EC76FB0" w14:textId="347BAACF" w:rsidR="006D33C0" w:rsidRDefault="006D33C0" w:rsidP="00373F75">
      <w:pPr>
        <w:pStyle w:val="a5"/>
        <w:numPr>
          <w:ilvl w:val="0"/>
          <w:numId w:val="33"/>
        </w:numPr>
        <w:spacing w:after="0" w:line="288" w:lineRule="auto"/>
        <w:ind w:left="993"/>
        <w:rPr>
          <w:lang w:val="en-US" w:eastAsia="x-none"/>
        </w:rPr>
      </w:pPr>
      <w:r>
        <w:rPr>
          <w:lang w:eastAsia="x-none"/>
        </w:rPr>
        <w:t>кроссплатформенная разработка</w:t>
      </w:r>
      <w:r>
        <w:rPr>
          <w:lang w:val="en-US" w:eastAsia="x-none"/>
        </w:rPr>
        <w:t>;</w:t>
      </w:r>
    </w:p>
    <w:p w14:paraId="141477BA" w14:textId="77777777" w:rsidR="006D33C0" w:rsidRDefault="006D33C0" w:rsidP="006D33C0">
      <w:pPr>
        <w:pStyle w:val="a5"/>
        <w:numPr>
          <w:ilvl w:val="0"/>
          <w:numId w:val="33"/>
        </w:numPr>
        <w:spacing w:after="0" w:line="288" w:lineRule="auto"/>
        <w:ind w:left="993"/>
        <w:rPr>
          <w:lang w:val="en-US" w:eastAsia="x-none"/>
        </w:rPr>
      </w:pPr>
      <w:r>
        <w:rPr>
          <w:lang w:eastAsia="x-none"/>
        </w:rPr>
        <w:lastRenderedPageBreak/>
        <w:t>открытый исходный код</w:t>
      </w:r>
      <w:r>
        <w:rPr>
          <w:lang w:val="en-US" w:eastAsia="x-none"/>
        </w:rPr>
        <w:t>;</w:t>
      </w:r>
    </w:p>
    <w:p w14:paraId="7041C44E" w14:textId="77777777" w:rsidR="006D33C0" w:rsidRDefault="006D33C0" w:rsidP="006D33C0">
      <w:pPr>
        <w:pStyle w:val="a5"/>
        <w:numPr>
          <w:ilvl w:val="0"/>
          <w:numId w:val="33"/>
        </w:numPr>
        <w:spacing w:after="0" w:line="288" w:lineRule="auto"/>
        <w:ind w:left="993"/>
        <w:rPr>
          <w:lang w:val="en-US" w:eastAsia="x-none"/>
        </w:rPr>
      </w:pPr>
      <w:r>
        <w:rPr>
          <w:lang w:eastAsia="x-none"/>
        </w:rPr>
        <w:t>бесплатный</w:t>
      </w:r>
      <w:r>
        <w:rPr>
          <w:lang w:val="en-US" w:eastAsia="x-none"/>
        </w:rPr>
        <w:t>;</w:t>
      </w:r>
    </w:p>
    <w:p w14:paraId="2614C4D8" w14:textId="46B4EB09" w:rsidR="006D33C0" w:rsidRPr="00DD646F" w:rsidRDefault="006D33C0" w:rsidP="006D33C0">
      <w:pPr>
        <w:pStyle w:val="a5"/>
        <w:numPr>
          <w:ilvl w:val="0"/>
          <w:numId w:val="33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 xml:space="preserve">наличие технологии </w:t>
      </w:r>
      <w:r w:rsidR="00373F75">
        <w:rPr>
          <w:lang w:eastAsia="x-none"/>
        </w:rPr>
        <w:t>конструктивной</w:t>
      </w:r>
      <w:r>
        <w:rPr>
          <w:lang w:eastAsia="x-none"/>
        </w:rPr>
        <w:t xml:space="preserve"> разработки игр</w:t>
      </w:r>
      <w:r w:rsidRPr="00DD646F">
        <w:rPr>
          <w:lang w:eastAsia="x-none"/>
        </w:rPr>
        <w:t xml:space="preserve"> </w:t>
      </w:r>
      <w:r w:rsidRPr="003C562B">
        <w:rPr>
          <w:i/>
          <w:lang w:val="en-US" w:eastAsia="x-none"/>
        </w:rPr>
        <w:t>Blueprint</w:t>
      </w:r>
      <w:r w:rsidRPr="00DD646F">
        <w:rPr>
          <w:lang w:eastAsia="x-none"/>
        </w:rPr>
        <w:t>;</w:t>
      </w:r>
    </w:p>
    <w:p w14:paraId="05D06A83" w14:textId="77777777" w:rsidR="006D33C0" w:rsidRPr="006D33C0" w:rsidRDefault="006D33C0" w:rsidP="006D33C0">
      <w:pPr>
        <w:pStyle w:val="a5"/>
        <w:numPr>
          <w:ilvl w:val="0"/>
          <w:numId w:val="33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дружелюбный интерфейс</w:t>
      </w:r>
      <w:r>
        <w:rPr>
          <w:lang w:val="en-US" w:eastAsia="x-none"/>
        </w:rPr>
        <w:t>;</w:t>
      </w:r>
    </w:p>
    <w:p w14:paraId="2792E77A" w14:textId="77777777" w:rsidR="006D33C0" w:rsidRPr="006D33C0" w:rsidRDefault="006D33C0" w:rsidP="006D33C0">
      <w:pPr>
        <w:pStyle w:val="a5"/>
        <w:numPr>
          <w:ilvl w:val="0"/>
          <w:numId w:val="33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наличие большого комьюнити</w:t>
      </w:r>
      <w:r>
        <w:rPr>
          <w:lang w:val="en-US" w:eastAsia="x-none"/>
        </w:rPr>
        <w:t>.</w:t>
      </w:r>
    </w:p>
    <w:p w14:paraId="31DC463F" w14:textId="684DE27F" w:rsidR="005B086F" w:rsidRPr="006D33C0" w:rsidRDefault="006D33C0" w:rsidP="006D33C0">
      <w:pPr>
        <w:spacing w:after="0" w:line="288" w:lineRule="auto"/>
        <w:rPr>
          <w:lang w:eastAsia="x-none"/>
        </w:rPr>
      </w:pPr>
      <w:r>
        <w:rPr>
          <w:lang w:eastAsia="x-none"/>
        </w:rPr>
        <w:t xml:space="preserve">Помимо многочисленных плюсов </w:t>
      </w:r>
      <w:r w:rsidRPr="003C562B">
        <w:rPr>
          <w:i/>
          <w:lang w:val="en-US" w:eastAsia="x-none"/>
        </w:rPr>
        <w:t>Unreal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Engine</w:t>
      </w:r>
      <w:r w:rsidRPr="006D33C0">
        <w:rPr>
          <w:lang w:eastAsia="x-none"/>
        </w:rPr>
        <w:t xml:space="preserve"> </w:t>
      </w:r>
      <w:r>
        <w:rPr>
          <w:lang w:eastAsia="x-none"/>
        </w:rPr>
        <w:t>также имеет ряд серьё</w:t>
      </w:r>
      <w:r>
        <w:rPr>
          <w:lang w:eastAsia="x-none"/>
        </w:rPr>
        <w:t>з</w:t>
      </w:r>
      <w:r>
        <w:rPr>
          <w:lang w:eastAsia="x-none"/>
        </w:rPr>
        <w:t>ных недостатков</w:t>
      </w:r>
      <w:r w:rsidRPr="006D33C0">
        <w:rPr>
          <w:lang w:eastAsia="x-none"/>
        </w:rPr>
        <w:t>:</w:t>
      </w:r>
    </w:p>
    <w:p w14:paraId="527D0F44" w14:textId="63F2CF1E" w:rsidR="006D33C0" w:rsidRDefault="007A0A33" w:rsidP="006D33C0">
      <w:pPr>
        <w:pStyle w:val="a5"/>
        <w:numPr>
          <w:ilvl w:val="0"/>
          <w:numId w:val="34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проседание</w:t>
      </w:r>
      <w:r w:rsidR="006D33C0">
        <w:rPr>
          <w:lang w:eastAsia="x-none"/>
        </w:rPr>
        <w:t xml:space="preserve"> в производительности при большой нагрузке данными</w:t>
      </w:r>
      <w:r w:rsidR="006D33C0" w:rsidRPr="006D33C0">
        <w:rPr>
          <w:lang w:eastAsia="x-none"/>
        </w:rPr>
        <w:t>;</w:t>
      </w:r>
    </w:p>
    <w:p w14:paraId="7500AD61" w14:textId="76EF863F" w:rsidR="007A0A33" w:rsidRPr="006D33C0" w:rsidRDefault="007A0A33" w:rsidP="006D33C0">
      <w:pPr>
        <w:pStyle w:val="a5"/>
        <w:numPr>
          <w:ilvl w:val="0"/>
          <w:numId w:val="34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наличие проблем с отладкой больших игр</w:t>
      </w:r>
      <w:r w:rsidRPr="007A0A33">
        <w:rPr>
          <w:lang w:eastAsia="x-none"/>
        </w:rPr>
        <w:t>;</w:t>
      </w:r>
    </w:p>
    <w:p w14:paraId="3569A944" w14:textId="72EB9328" w:rsidR="006D33C0" w:rsidRPr="00CF73FF" w:rsidRDefault="006D33C0" w:rsidP="006D33C0">
      <w:pPr>
        <w:pStyle w:val="a5"/>
        <w:numPr>
          <w:ilvl w:val="0"/>
          <w:numId w:val="34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высокий порог вхождения</w:t>
      </w:r>
      <w:r>
        <w:rPr>
          <w:lang w:val="en-US" w:eastAsia="x-none"/>
        </w:rPr>
        <w:t>;</w:t>
      </w:r>
    </w:p>
    <w:p w14:paraId="572F63FA" w14:textId="53CF8DF4" w:rsidR="00CF73FF" w:rsidRPr="006D33C0" w:rsidRDefault="00CF73FF" w:rsidP="00CF73FF">
      <w:pPr>
        <w:pStyle w:val="a5"/>
        <w:numPr>
          <w:ilvl w:val="0"/>
          <w:numId w:val="34"/>
        </w:numPr>
        <w:tabs>
          <w:tab w:val="left" w:pos="993"/>
        </w:tabs>
        <w:spacing w:after="0" w:line="288" w:lineRule="auto"/>
        <w:ind w:left="0" w:firstLine="633"/>
        <w:rPr>
          <w:lang w:eastAsia="x-none"/>
        </w:rPr>
      </w:pPr>
      <w:r>
        <w:rPr>
          <w:lang w:eastAsia="x-none"/>
        </w:rPr>
        <w:t>движок имеет избыточное число инструментов для разработки мален</w:t>
      </w:r>
      <w:r>
        <w:rPr>
          <w:lang w:eastAsia="x-none"/>
        </w:rPr>
        <w:t>ь</w:t>
      </w:r>
      <w:r>
        <w:rPr>
          <w:lang w:eastAsia="x-none"/>
        </w:rPr>
        <w:t>ких проектов</w:t>
      </w:r>
      <w:r w:rsidRPr="00CF73FF">
        <w:rPr>
          <w:lang w:eastAsia="x-none"/>
        </w:rPr>
        <w:t>;</w:t>
      </w:r>
    </w:p>
    <w:p w14:paraId="7CB62663" w14:textId="527954A6" w:rsidR="006D33C0" w:rsidRPr="006D33C0" w:rsidRDefault="006D33C0" w:rsidP="006D33C0">
      <w:pPr>
        <w:pStyle w:val="a5"/>
        <w:numPr>
          <w:ilvl w:val="0"/>
          <w:numId w:val="34"/>
        </w:numPr>
        <w:spacing w:after="0" w:line="288" w:lineRule="auto"/>
        <w:ind w:left="993"/>
        <w:rPr>
          <w:lang w:eastAsia="x-none"/>
        </w:rPr>
      </w:pPr>
      <w:r>
        <w:rPr>
          <w:lang w:eastAsia="x-none"/>
        </w:rPr>
        <w:t>сложная индивидуальная настройка редактора и функций движка.</w:t>
      </w:r>
    </w:p>
    <w:p w14:paraId="69ED88D5" w14:textId="06A3DA07" w:rsidR="00373F75" w:rsidRPr="003C562B" w:rsidRDefault="007A0A33" w:rsidP="003C562B">
      <w:pPr>
        <w:spacing w:after="0" w:line="288" w:lineRule="auto"/>
        <w:ind w:firstLine="633"/>
        <w:rPr>
          <w:lang w:eastAsia="x-none"/>
        </w:rPr>
      </w:pPr>
      <w:r w:rsidRPr="007A0A33">
        <w:rPr>
          <w:lang w:eastAsia="x-none"/>
        </w:rPr>
        <w:t xml:space="preserve">Из перечисленных положительных и </w:t>
      </w:r>
      <w:r>
        <w:rPr>
          <w:lang w:eastAsia="x-none"/>
        </w:rPr>
        <w:t xml:space="preserve">отрицательных сторон </w:t>
      </w:r>
      <w:r w:rsidR="006F0493">
        <w:rPr>
          <w:lang w:eastAsia="x-none"/>
        </w:rPr>
        <w:t>рассматрив</w:t>
      </w:r>
      <w:r w:rsidR="006F0493">
        <w:rPr>
          <w:lang w:eastAsia="x-none"/>
        </w:rPr>
        <w:t>а</w:t>
      </w:r>
      <w:r w:rsidR="006F0493">
        <w:rPr>
          <w:lang w:eastAsia="x-none"/>
        </w:rPr>
        <w:t xml:space="preserve">емых игровых </w:t>
      </w:r>
      <w:r>
        <w:rPr>
          <w:lang w:eastAsia="x-none"/>
        </w:rPr>
        <w:t xml:space="preserve">движков можно сделать вывод, </w:t>
      </w:r>
      <w:r w:rsidR="006F0493">
        <w:rPr>
          <w:lang w:eastAsia="x-none"/>
        </w:rPr>
        <w:t>что для разработки простой н</w:t>
      </w:r>
      <w:r w:rsidR="006F0493">
        <w:rPr>
          <w:lang w:eastAsia="x-none"/>
        </w:rPr>
        <w:t>е</w:t>
      </w:r>
      <w:r w:rsidR="006F0493">
        <w:rPr>
          <w:lang w:eastAsia="x-none"/>
        </w:rPr>
        <w:t>коммерческой игры в рамках курсового проекта оптимальнее будет использ</w:t>
      </w:r>
      <w:r w:rsidR="006F0493">
        <w:rPr>
          <w:lang w:eastAsia="x-none"/>
        </w:rPr>
        <w:t>о</w:t>
      </w:r>
      <w:r w:rsidR="006F0493">
        <w:rPr>
          <w:lang w:eastAsia="x-none"/>
        </w:rPr>
        <w:t>вать движок</w:t>
      </w:r>
      <w:r w:rsidR="006F0493" w:rsidRPr="006F0493">
        <w:rPr>
          <w:lang w:eastAsia="x-none"/>
        </w:rPr>
        <w:t xml:space="preserve"> </w:t>
      </w:r>
      <w:r w:rsidR="006F0493" w:rsidRPr="003C562B">
        <w:rPr>
          <w:i/>
          <w:lang w:val="en-US" w:eastAsia="x-none"/>
        </w:rPr>
        <w:t>Unity</w:t>
      </w:r>
      <w:r w:rsidR="006F0493">
        <w:rPr>
          <w:lang w:eastAsia="x-none"/>
        </w:rPr>
        <w:t>, так как он позволяет больше времени уделить проектиров</w:t>
      </w:r>
      <w:r w:rsidR="006F0493">
        <w:rPr>
          <w:lang w:eastAsia="x-none"/>
        </w:rPr>
        <w:t>а</w:t>
      </w:r>
      <w:r w:rsidR="006F0493">
        <w:rPr>
          <w:lang w:eastAsia="x-none"/>
        </w:rPr>
        <w:t xml:space="preserve">нию игры и непосредственно её дизайну, нежели настройке движка и редактора под собственные нужды. К тому же, большинство инструментов </w:t>
      </w:r>
      <w:r w:rsidR="006F0493" w:rsidRPr="003C562B">
        <w:rPr>
          <w:i/>
          <w:lang w:val="en-US" w:eastAsia="x-none"/>
        </w:rPr>
        <w:t>Unreal</w:t>
      </w:r>
      <w:r w:rsidR="006F0493" w:rsidRPr="003C562B">
        <w:rPr>
          <w:i/>
          <w:lang w:eastAsia="x-none"/>
        </w:rPr>
        <w:t xml:space="preserve"> </w:t>
      </w:r>
      <w:r w:rsidR="006F0493" w:rsidRPr="003C562B">
        <w:rPr>
          <w:i/>
          <w:lang w:val="en-US" w:eastAsia="x-none"/>
        </w:rPr>
        <w:t>Engine</w:t>
      </w:r>
      <w:r w:rsidR="006F0493" w:rsidRPr="006F0493">
        <w:rPr>
          <w:lang w:eastAsia="x-none"/>
        </w:rPr>
        <w:t xml:space="preserve"> </w:t>
      </w:r>
      <w:r w:rsidR="006F0493">
        <w:rPr>
          <w:lang w:eastAsia="x-none"/>
        </w:rPr>
        <w:t>будут излишними для ра</w:t>
      </w:r>
      <w:r w:rsidR="006F0493">
        <w:rPr>
          <w:lang w:eastAsia="x-none"/>
        </w:rPr>
        <w:t>з</w:t>
      </w:r>
      <w:r w:rsidR="006F0493">
        <w:rPr>
          <w:lang w:eastAsia="x-none"/>
        </w:rPr>
        <w:t>работки мелкой сетевой игры.</w:t>
      </w:r>
    </w:p>
    <w:p w14:paraId="58A74006" w14:textId="77777777" w:rsidR="00373F75" w:rsidRPr="00430D30" w:rsidRDefault="00373F75" w:rsidP="00884967">
      <w:pPr>
        <w:spacing w:after="0" w:line="288" w:lineRule="auto"/>
        <w:ind w:left="709" w:firstLine="0"/>
        <w:rPr>
          <w:b/>
          <w:lang w:eastAsia="x-none"/>
        </w:rPr>
      </w:pPr>
    </w:p>
    <w:p w14:paraId="7EDFB501" w14:textId="7E84113C" w:rsidR="00430D30" w:rsidRPr="00430D30" w:rsidRDefault="00430D30" w:rsidP="00010328">
      <w:pPr>
        <w:pStyle w:val="a5"/>
        <w:numPr>
          <w:ilvl w:val="1"/>
          <w:numId w:val="37"/>
        </w:numPr>
        <w:spacing w:after="0" w:line="288" w:lineRule="auto"/>
        <w:rPr>
          <w:b/>
          <w:lang w:eastAsia="x-none"/>
        </w:rPr>
      </w:pPr>
      <w:r w:rsidRPr="00430D30">
        <w:rPr>
          <w:b/>
          <w:szCs w:val="28"/>
        </w:rPr>
        <w:t>Актуальность разработки компьютерных игр в настоящее время</w:t>
      </w:r>
    </w:p>
    <w:p w14:paraId="5A6DADC3" w14:textId="77777777" w:rsidR="00430D30" w:rsidRPr="00430D30" w:rsidRDefault="00430D30" w:rsidP="00884967">
      <w:pPr>
        <w:pStyle w:val="a5"/>
        <w:spacing w:after="0" w:line="288" w:lineRule="auto"/>
        <w:ind w:left="993" w:hanging="284"/>
        <w:rPr>
          <w:b/>
          <w:lang w:eastAsia="x-none"/>
        </w:rPr>
      </w:pPr>
    </w:p>
    <w:p w14:paraId="0D432770" w14:textId="77777777" w:rsidR="00711F54" w:rsidRDefault="00430D30" w:rsidP="0036754A">
      <w:pPr>
        <w:spacing w:after="0" w:line="288" w:lineRule="auto"/>
        <w:ind w:firstLine="708"/>
        <w:rPr>
          <w:lang w:eastAsia="x-none"/>
        </w:rPr>
      </w:pPr>
      <w:r w:rsidRPr="00430D30">
        <w:rPr>
          <w:lang w:eastAsia="x-none"/>
        </w:rPr>
        <w:t>С каждым годом популярность компьютерных игр растет, все больше и больше люд</w:t>
      </w:r>
      <w:r w:rsidR="0036754A">
        <w:rPr>
          <w:lang w:eastAsia="x-none"/>
        </w:rPr>
        <w:t xml:space="preserve">ей играют в компьютерные игры. </w:t>
      </w:r>
      <w:r w:rsidRPr="00430D30">
        <w:rPr>
          <w:lang w:eastAsia="x-none"/>
        </w:rPr>
        <w:t>Результатом технологического развити</w:t>
      </w:r>
      <w:r w:rsidR="00F1411E">
        <w:rPr>
          <w:lang w:eastAsia="x-none"/>
        </w:rPr>
        <w:t>я, а также массового распростра</w:t>
      </w:r>
      <w:r w:rsidRPr="00430D30">
        <w:rPr>
          <w:lang w:eastAsia="x-none"/>
        </w:rPr>
        <w:t>нения персональных компьютеров, планшетов и мобильных устройств, стал все более расширяющийся рынок ра</w:t>
      </w:r>
      <w:r w:rsidRPr="00430D30">
        <w:rPr>
          <w:lang w:eastAsia="x-none"/>
        </w:rPr>
        <w:t>з</w:t>
      </w:r>
      <w:r w:rsidRPr="00430D30">
        <w:rPr>
          <w:lang w:eastAsia="x-none"/>
        </w:rPr>
        <w:t>влечений, что является веским аргументом в пользу проектов по созданию н</w:t>
      </w:r>
      <w:r w:rsidRPr="00430D30">
        <w:rPr>
          <w:lang w:eastAsia="x-none"/>
        </w:rPr>
        <w:t>о</w:t>
      </w:r>
      <w:r w:rsidRPr="00430D30">
        <w:rPr>
          <w:lang w:eastAsia="x-none"/>
        </w:rPr>
        <w:t>вых игр.</w:t>
      </w:r>
      <w:r w:rsidR="0036754A">
        <w:rPr>
          <w:lang w:eastAsia="x-none"/>
        </w:rPr>
        <w:t xml:space="preserve"> </w:t>
      </w:r>
    </w:p>
    <w:p w14:paraId="3F22AB61" w14:textId="644CBACB" w:rsidR="002526E1" w:rsidRDefault="00430D30" w:rsidP="0036754A">
      <w:pPr>
        <w:spacing w:after="0" w:line="288" w:lineRule="auto"/>
        <w:ind w:firstLine="708"/>
        <w:rPr>
          <w:lang w:eastAsia="x-none"/>
        </w:rPr>
      </w:pPr>
      <w:r w:rsidRPr="00430D30">
        <w:rPr>
          <w:lang w:eastAsia="x-none"/>
        </w:rPr>
        <w:t xml:space="preserve">Актуальность разработки игр становится все </w:t>
      </w:r>
      <w:proofErr w:type="gramStart"/>
      <w:r w:rsidRPr="00430D30">
        <w:rPr>
          <w:lang w:eastAsia="x-none"/>
        </w:rPr>
        <w:t>более неоспоримой</w:t>
      </w:r>
      <w:proofErr w:type="gramEnd"/>
      <w:r w:rsidRPr="00430D30">
        <w:rPr>
          <w:lang w:eastAsia="x-none"/>
        </w:rPr>
        <w:t>, рынок игр увеличивается в геометрической прогрессии. Самые удачные проекты пр</w:t>
      </w:r>
      <w:r w:rsidRPr="00430D30">
        <w:rPr>
          <w:lang w:eastAsia="x-none"/>
        </w:rPr>
        <w:t>о</w:t>
      </w:r>
      <w:r w:rsidRPr="00430D30">
        <w:rPr>
          <w:lang w:eastAsia="x-none"/>
        </w:rPr>
        <w:t xml:space="preserve">даются миллионными тиражами. Зарождение игровой индустрии началось в 1970-х годах одновременно с продажей первых компьютеров, рассчитанных на массового потребителя. </w:t>
      </w:r>
    </w:p>
    <w:p w14:paraId="1931C74B" w14:textId="54F4ADC1" w:rsidR="00711F54" w:rsidRDefault="00430D30" w:rsidP="0036754A">
      <w:pPr>
        <w:spacing w:after="0" w:line="288" w:lineRule="auto"/>
        <w:ind w:firstLine="708"/>
        <w:rPr>
          <w:lang w:eastAsia="x-none"/>
        </w:rPr>
      </w:pPr>
      <w:r w:rsidRPr="00430D30">
        <w:rPr>
          <w:lang w:eastAsia="x-none"/>
        </w:rPr>
        <w:t>За 40 с небольшим лет индустрия компьютерных игр ра</w:t>
      </w:r>
      <w:r w:rsidRPr="00430D30">
        <w:rPr>
          <w:lang w:eastAsia="x-none"/>
        </w:rPr>
        <w:t>з</w:t>
      </w:r>
      <w:r w:rsidRPr="00430D30">
        <w:rPr>
          <w:lang w:eastAsia="x-none"/>
        </w:rPr>
        <w:t>вилась до таких масштабов, что уже во многом опережает своих ближайших конкурентов: к</w:t>
      </w:r>
      <w:r w:rsidRPr="00430D30">
        <w:rPr>
          <w:lang w:eastAsia="x-none"/>
        </w:rPr>
        <w:t>и</w:t>
      </w:r>
      <w:r w:rsidRPr="00430D30">
        <w:rPr>
          <w:lang w:eastAsia="x-none"/>
        </w:rPr>
        <w:t>ноиндустрию, музыкальную индустрию, шоу-бизнес.</w:t>
      </w:r>
      <w:r w:rsidR="0036754A">
        <w:rPr>
          <w:lang w:eastAsia="x-none"/>
        </w:rPr>
        <w:t xml:space="preserve"> </w:t>
      </w:r>
      <w:r w:rsidRPr="00430D30">
        <w:rPr>
          <w:lang w:eastAsia="x-none"/>
        </w:rPr>
        <w:t xml:space="preserve">Многие разработчики </w:t>
      </w:r>
      <w:r w:rsidRPr="00430D30">
        <w:rPr>
          <w:lang w:eastAsia="x-none"/>
        </w:rPr>
        <w:lastRenderedPageBreak/>
        <w:t>рассматривают индустрию компьютерных игр лишь как сектор экономики, в котором можно неплохо зарабо</w:t>
      </w:r>
      <w:r w:rsidR="00F1411E">
        <w:rPr>
          <w:lang w:eastAsia="x-none"/>
        </w:rPr>
        <w:t>тать. Но, на са</w:t>
      </w:r>
      <w:r w:rsidRPr="00430D30">
        <w:rPr>
          <w:lang w:eastAsia="x-none"/>
        </w:rPr>
        <w:t>мом деле, создание игр – это ещё и инструмент культуры.</w:t>
      </w:r>
      <w:r w:rsidR="0036754A">
        <w:rPr>
          <w:lang w:eastAsia="x-none"/>
        </w:rPr>
        <w:t xml:space="preserve"> </w:t>
      </w:r>
      <w:r w:rsidRPr="00430D30">
        <w:rPr>
          <w:lang w:eastAsia="x-none"/>
        </w:rPr>
        <w:t xml:space="preserve">Ретро игры были придуманы много лет назад, но и сейчас они пользуются большой востребованностью. Яркий пример – </w:t>
      </w:r>
      <w:r w:rsidRPr="003C562B">
        <w:rPr>
          <w:i/>
          <w:lang w:val="en-US" w:eastAsia="x-none"/>
        </w:rPr>
        <w:t>Mario</w:t>
      </w:r>
      <w:r w:rsidRPr="00430D30">
        <w:rPr>
          <w:lang w:eastAsia="x-none"/>
        </w:rPr>
        <w:t>, серия компьютерных аркад, в которые с удовольствием играют пол</w:t>
      </w:r>
      <w:r w:rsidRPr="00430D30">
        <w:rPr>
          <w:lang w:eastAsia="x-none"/>
        </w:rPr>
        <w:t>ь</w:t>
      </w:r>
      <w:r w:rsidRPr="00430D30">
        <w:rPr>
          <w:lang w:eastAsia="x-none"/>
        </w:rPr>
        <w:t>зователи нескольких поколений. Но она бы не была такой популярной, если бы не имела развитие. «</w:t>
      </w:r>
      <w:r w:rsidRPr="003C562B">
        <w:rPr>
          <w:i/>
          <w:lang w:val="en-US" w:eastAsia="x-none"/>
        </w:rPr>
        <w:t>Super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Mario</w:t>
      </w:r>
      <w:r w:rsidRPr="003C562B">
        <w:rPr>
          <w:i/>
          <w:lang w:eastAsia="x-none"/>
        </w:rPr>
        <w:t xml:space="preserve"> </w:t>
      </w:r>
      <w:r w:rsidRPr="003C562B">
        <w:rPr>
          <w:i/>
          <w:lang w:val="en-US" w:eastAsia="x-none"/>
        </w:rPr>
        <w:t>Maker</w:t>
      </w:r>
      <w:r w:rsidRPr="00430D30">
        <w:rPr>
          <w:lang w:eastAsia="x-none"/>
        </w:rPr>
        <w:t>» – игра, в которой игрок имеет возмо</w:t>
      </w:r>
      <w:r w:rsidRPr="00430D30">
        <w:rPr>
          <w:lang w:eastAsia="x-none"/>
        </w:rPr>
        <w:t>ж</w:t>
      </w:r>
      <w:r w:rsidRPr="00430D30">
        <w:rPr>
          <w:lang w:eastAsia="x-none"/>
        </w:rPr>
        <w:t>ность не только проходить уровни, но и создавать свои собственные</w:t>
      </w:r>
      <w:r w:rsidR="00E73D82">
        <w:rPr>
          <w:lang w:eastAsia="x-none"/>
        </w:rPr>
        <w:t xml:space="preserve"> </w:t>
      </w:r>
      <w:r w:rsidR="00E73D82" w:rsidRPr="00E73D82">
        <w:rPr>
          <w:lang w:eastAsia="x-none"/>
        </w:rPr>
        <w:t>[4]</w:t>
      </w:r>
      <w:r w:rsidRPr="00430D30">
        <w:rPr>
          <w:lang w:eastAsia="x-none"/>
        </w:rPr>
        <w:t>.</w:t>
      </w:r>
      <w:r w:rsidR="0036754A">
        <w:rPr>
          <w:lang w:eastAsia="x-none"/>
        </w:rPr>
        <w:t xml:space="preserve"> </w:t>
      </w:r>
    </w:p>
    <w:p w14:paraId="17BACBE9" w14:textId="25B75905" w:rsidR="00430D30" w:rsidRPr="00430D30" w:rsidRDefault="00430D30" w:rsidP="0036754A">
      <w:pPr>
        <w:spacing w:after="0" w:line="288" w:lineRule="auto"/>
        <w:ind w:firstLine="708"/>
        <w:rPr>
          <w:lang w:eastAsia="x-none"/>
        </w:rPr>
      </w:pPr>
      <w:r w:rsidRPr="00430D30">
        <w:rPr>
          <w:lang w:eastAsia="x-none"/>
        </w:rPr>
        <w:t>На сегодняшний день возрождение старых иг</w:t>
      </w:r>
      <w:r w:rsidR="00F1411E">
        <w:rPr>
          <w:lang w:eastAsia="x-none"/>
        </w:rPr>
        <w:t>р может являться актуал</w:t>
      </w:r>
      <w:r w:rsidR="00F1411E">
        <w:rPr>
          <w:lang w:eastAsia="x-none"/>
        </w:rPr>
        <w:t>ь</w:t>
      </w:r>
      <w:r w:rsidRPr="00430D30">
        <w:rPr>
          <w:lang w:eastAsia="x-none"/>
        </w:rPr>
        <w:t>ным и в</w:t>
      </w:r>
      <w:r w:rsidR="0036754A">
        <w:rPr>
          <w:lang w:eastAsia="x-none"/>
        </w:rPr>
        <w:t>ыгодным проектом. На рисунке 1.5</w:t>
      </w:r>
      <w:r w:rsidRPr="00430D30">
        <w:rPr>
          <w:lang w:eastAsia="x-none"/>
        </w:rPr>
        <w:t xml:space="preserve"> представлена текущая динамика д</w:t>
      </w:r>
      <w:r w:rsidRPr="00430D30">
        <w:rPr>
          <w:lang w:eastAsia="x-none"/>
        </w:rPr>
        <w:t>о</w:t>
      </w:r>
      <w:r w:rsidRPr="00430D30">
        <w:rPr>
          <w:lang w:eastAsia="x-none"/>
        </w:rPr>
        <w:t>ходов игровой индустрии, а также приблизительные планы развития на бл</w:t>
      </w:r>
      <w:r w:rsidRPr="00430D30">
        <w:rPr>
          <w:lang w:eastAsia="x-none"/>
        </w:rPr>
        <w:t>и</w:t>
      </w:r>
      <w:r w:rsidRPr="00430D30">
        <w:rPr>
          <w:lang w:eastAsia="x-none"/>
        </w:rPr>
        <w:t>жайшую пару лет:</w:t>
      </w:r>
    </w:p>
    <w:p w14:paraId="742D63AC" w14:textId="77777777" w:rsidR="00430D30" w:rsidRPr="00430D30" w:rsidRDefault="00430D30" w:rsidP="00884967">
      <w:pPr>
        <w:spacing w:after="0" w:line="288" w:lineRule="auto"/>
        <w:ind w:firstLine="0"/>
        <w:rPr>
          <w:lang w:eastAsia="x-none"/>
        </w:rPr>
      </w:pPr>
    </w:p>
    <w:p w14:paraId="0C55C49F" w14:textId="65E947FB" w:rsidR="00430D30" w:rsidRPr="00430D30" w:rsidRDefault="007D7C2E" w:rsidP="007D7C2E">
      <w:pPr>
        <w:spacing w:after="0" w:line="288" w:lineRule="auto"/>
        <w:ind w:firstLine="0"/>
        <w:jc w:val="center"/>
        <w:rPr>
          <w:lang w:eastAsia="x-none"/>
        </w:rPr>
      </w:pPr>
      <w:r>
        <w:rPr>
          <w:noProof/>
          <w:lang/>
        </w:rPr>
        <w:drawing>
          <wp:inline distT="0" distB="0" distL="0" distR="0" wp14:anchorId="1305C532" wp14:editId="093C52FE">
            <wp:extent cx="6120130" cy="3769526"/>
            <wp:effectExtent l="0" t="0" r="0" b="2540"/>
            <wp:docPr id="3" name="Рисунок 3" descr="https://pbs.twimg.com/media/D0jlonMU8AEnDw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bs.twimg.com/media/D0jlonMU8AEnDw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BEAF" w14:textId="77777777" w:rsidR="00430D30" w:rsidRPr="00430D30" w:rsidRDefault="00430D30" w:rsidP="00884967">
      <w:pPr>
        <w:spacing w:after="0" w:line="288" w:lineRule="auto"/>
        <w:ind w:firstLine="0"/>
        <w:rPr>
          <w:lang w:eastAsia="x-none"/>
        </w:rPr>
      </w:pPr>
    </w:p>
    <w:p w14:paraId="20F41EE3" w14:textId="4F35801E" w:rsidR="00430D30" w:rsidRPr="00430D30" w:rsidRDefault="0036754A" w:rsidP="007D7C2E">
      <w:pPr>
        <w:spacing w:after="0" w:line="288" w:lineRule="auto"/>
        <w:ind w:firstLine="0"/>
        <w:jc w:val="center"/>
        <w:rPr>
          <w:lang w:eastAsia="x-none"/>
        </w:rPr>
      </w:pPr>
      <w:r>
        <w:rPr>
          <w:lang w:eastAsia="x-none"/>
        </w:rPr>
        <w:t>Рисунок 1.5</w:t>
      </w:r>
      <w:r w:rsidR="00430D30" w:rsidRPr="00430D30">
        <w:rPr>
          <w:lang w:eastAsia="x-none"/>
        </w:rPr>
        <w:t xml:space="preserve"> – Динамика доходов игровой индустрии по категориям в мире</w:t>
      </w:r>
    </w:p>
    <w:p w14:paraId="50519FBD" w14:textId="77777777" w:rsidR="00430D30" w:rsidRPr="00430D30" w:rsidRDefault="00430D30" w:rsidP="00884967">
      <w:pPr>
        <w:spacing w:after="0" w:line="288" w:lineRule="auto"/>
        <w:ind w:firstLine="0"/>
        <w:rPr>
          <w:lang w:eastAsia="x-none"/>
        </w:rPr>
      </w:pPr>
    </w:p>
    <w:p w14:paraId="2C669AC7" w14:textId="4F459A35" w:rsidR="00430D30" w:rsidRDefault="00430D30" w:rsidP="002526E1">
      <w:pPr>
        <w:spacing w:after="0" w:line="288" w:lineRule="auto"/>
        <w:ind w:firstLine="708"/>
        <w:rPr>
          <w:lang w:eastAsia="x-none"/>
        </w:rPr>
      </w:pPr>
      <w:proofErr w:type="gramStart"/>
      <w:r w:rsidRPr="00430D30">
        <w:rPr>
          <w:lang w:eastAsia="x-none"/>
        </w:rPr>
        <w:t>Исходя из данных представленных на диаграмме можно сделать</w:t>
      </w:r>
      <w:proofErr w:type="gramEnd"/>
      <w:r w:rsidRPr="00430D30">
        <w:rPr>
          <w:lang w:eastAsia="x-none"/>
        </w:rPr>
        <w:t xml:space="preserve"> вывод, что разработка новых игровых приложений будет актуальна и прибыльна ещё долгие годы, а производство новой и более мощной вычислительной техники позволит не только удовлетворить все потребности потребителей, но и удеш</w:t>
      </w:r>
      <w:r w:rsidR="00F1411E">
        <w:rPr>
          <w:lang w:eastAsia="x-none"/>
        </w:rPr>
        <w:t>е</w:t>
      </w:r>
      <w:r w:rsidRPr="00430D30">
        <w:rPr>
          <w:lang w:eastAsia="x-none"/>
        </w:rPr>
        <w:t>вить разработку игр, что, в свою очередь, увеличит доход игровых разработч</w:t>
      </w:r>
      <w:r w:rsidRPr="00430D30">
        <w:rPr>
          <w:lang w:eastAsia="x-none"/>
        </w:rPr>
        <w:t>и</w:t>
      </w:r>
      <w:r w:rsidR="002526E1">
        <w:rPr>
          <w:lang w:eastAsia="x-none"/>
        </w:rPr>
        <w:t xml:space="preserve">ков. </w:t>
      </w:r>
    </w:p>
    <w:p w14:paraId="48803DBF" w14:textId="77777777" w:rsidR="006D782D" w:rsidRPr="00A4526D" w:rsidRDefault="006D782D" w:rsidP="00884967">
      <w:pPr>
        <w:pStyle w:val="1"/>
        <w:spacing w:line="288" w:lineRule="auto"/>
        <w:ind w:hanging="919"/>
        <w:jc w:val="center"/>
        <w:rPr>
          <w:shd w:val="clear" w:color="auto" w:fill="FFFFFF"/>
        </w:rPr>
      </w:pPr>
      <w:bookmarkStart w:id="12" w:name="_Toc40207550"/>
      <w:bookmarkStart w:id="13" w:name="_Toc53424236"/>
      <w:r w:rsidRPr="004D5E8F">
        <w:rPr>
          <w:shd w:val="clear" w:color="auto" w:fill="FFFFFF"/>
        </w:rPr>
        <w:lastRenderedPageBreak/>
        <w:t>С</w:t>
      </w:r>
      <w:r>
        <w:rPr>
          <w:shd w:val="clear" w:color="auto" w:fill="FFFFFF"/>
          <w:lang w:val="ru-RU"/>
        </w:rPr>
        <w:t>писок</w:t>
      </w:r>
      <w:r w:rsidRPr="004D5E8F">
        <w:rPr>
          <w:shd w:val="clear" w:color="auto" w:fill="FFFFFF"/>
        </w:rPr>
        <w:t xml:space="preserve"> </w:t>
      </w:r>
      <w:r>
        <w:rPr>
          <w:shd w:val="clear" w:color="auto" w:fill="FFFFFF"/>
          <w:lang w:val="ru-RU"/>
        </w:rPr>
        <w:t>используемых источников</w:t>
      </w:r>
      <w:bookmarkEnd w:id="12"/>
      <w:bookmarkEnd w:id="13"/>
    </w:p>
    <w:p w14:paraId="7ACDB3AE" w14:textId="2689DED6" w:rsidR="006D782D" w:rsidRPr="007771E2" w:rsidRDefault="00293A05" w:rsidP="00293A05">
      <w:pPr>
        <w:pStyle w:val="a0"/>
        <w:rPr>
          <w:rFonts w:eastAsia="Calibri"/>
        </w:rPr>
      </w:pPr>
      <w:proofErr w:type="spellStart"/>
      <w:r>
        <w:t>Хокинг</w:t>
      </w:r>
      <w:proofErr w:type="spellEnd"/>
      <w:r>
        <w:t xml:space="preserve"> Д</w:t>
      </w:r>
      <w:r w:rsidR="000B3A20">
        <w:t>.</w:t>
      </w:r>
      <w:r w:rsidR="006D782D" w:rsidRPr="007771E2">
        <w:t xml:space="preserve"> </w:t>
      </w:r>
      <w:r w:rsidRPr="00293A05">
        <w:rPr>
          <w:lang w:val="en-US"/>
        </w:rPr>
        <w:t>Unity</w:t>
      </w:r>
      <w:r w:rsidRPr="00293A05">
        <w:t xml:space="preserve"> в действии. </w:t>
      </w:r>
      <w:proofErr w:type="spellStart"/>
      <w:r w:rsidRPr="00293A05">
        <w:t>Мультиплатформенная</w:t>
      </w:r>
      <w:proofErr w:type="spellEnd"/>
      <w:r w:rsidRPr="00293A05">
        <w:t xml:space="preserve"> разработка на </w:t>
      </w:r>
      <w:r w:rsidRPr="00293A05">
        <w:rPr>
          <w:lang w:val="en-US"/>
        </w:rPr>
        <w:t>C</w:t>
      </w:r>
      <w:r w:rsidRPr="00293A05">
        <w:t>#</w:t>
      </w:r>
      <w:r w:rsidR="006D782D">
        <w:t> </w:t>
      </w:r>
      <w:r w:rsidR="006D782D" w:rsidRPr="007771E2">
        <w:t xml:space="preserve">/ </w:t>
      </w:r>
      <w:proofErr w:type="spellStart"/>
      <w:r>
        <w:t>Хокинг</w:t>
      </w:r>
      <w:proofErr w:type="spellEnd"/>
      <w:r w:rsidR="006D782D" w:rsidRPr="007771E2">
        <w:t xml:space="preserve">, </w:t>
      </w:r>
      <w:r>
        <w:t>Д</w:t>
      </w:r>
      <w:r w:rsidR="006D782D">
        <w:t xml:space="preserve">. – М.: </w:t>
      </w:r>
      <w:r>
        <w:t>СПб</w:t>
      </w:r>
      <w:r w:rsidR="006D782D">
        <w:t xml:space="preserve">: </w:t>
      </w:r>
      <w:r>
        <w:t>Питер, 2019</w:t>
      </w:r>
      <w:r w:rsidR="006D782D">
        <w:t>. –</w:t>
      </w:r>
      <w:r w:rsidR="006D782D" w:rsidRPr="007771E2">
        <w:t xml:space="preserve"> </w:t>
      </w:r>
      <w:r w:rsidR="000B3A20">
        <w:t>5</w:t>
      </w:r>
      <w:r>
        <w:t>8</w:t>
      </w:r>
      <w:r w:rsidR="006D782D" w:rsidRPr="007771E2">
        <w:t xml:space="preserve"> c.</w:t>
      </w:r>
    </w:p>
    <w:p w14:paraId="2E6033C3" w14:textId="2F0F4502" w:rsidR="000B3A20" w:rsidRPr="007771E2" w:rsidRDefault="004E43C4" w:rsidP="004E43C4">
      <w:pPr>
        <w:pStyle w:val="a0"/>
        <w:rPr>
          <w:rFonts w:eastAsia="Calibri"/>
        </w:rPr>
      </w:pPr>
      <w:proofErr w:type="spellStart"/>
      <w:r>
        <w:t>Гибсон</w:t>
      </w:r>
      <w:proofErr w:type="spellEnd"/>
      <w:r>
        <w:t xml:space="preserve"> Б</w:t>
      </w:r>
      <w:r w:rsidR="000B3A20">
        <w:t>.</w:t>
      </w:r>
      <w:r>
        <w:t xml:space="preserve"> Д.</w:t>
      </w:r>
      <w:r w:rsidR="000B3A20" w:rsidRPr="007771E2">
        <w:t xml:space="preserve"> </w:t>
      </w:r>
      <w:r w:rsidRPr="004E43C4">
        <w:rPr>
          <w:lang w:val="en-US"/>
        </w:rPr>
        <w:t>Unity</w:t>
      </w:r>
      <w:r w:rsidRPr="004E43C4">
        <w:t xml:space="preserve"> и </w:t>
      </w:r>
      <w:r w:rsidRPr="004E43C4">
        <w:rPr>
          <w:lang w:val="en-US"/>
        </w:rPr>
        <w:t>C</w:t>
      </w:r>
      <w:r w:rsidRPr="004E43C4">
        <w:t xml:space="preserve">#. </w:t>
      </w:r>
      <w:proofErr w:type="spellStart"/>
      <w:r w:rsidRPr="004E43C4">
        <w:t>Геймдев</w:t>
      </w:r>
      <w:proofErr w:type="spellEnd"/>
      <w:r w:rsidRPr="004E43C4">
        <w:t xml:space="preserve"> от идеи до реализации</w:t>
      </w:r>
      <w:r w:rsidR="000B3A20">
        <w:t> </w:t>
      </w:r>
      <w:r w:rsidR="000B3A20" w:rsidRPr="007771E2">
        <w:t xml:space="preserve">/ </w:t>
      </w:r>
      <w:proofErr w:type="spellStart"/>
      <w:r>
        <w:t>Гибсон</w:t>
      </w:r>
      <w:proofErr w:type="spellEnd"/>
      <w:r>
        <w:t>, Б. Д</w:t>
      </w:r>
      <w:r w:rsidR="000B3A20">
        <w:t xml:space="preserve">. – М.: </w:t>
      </w:r>
      <w:r>
        <w:t>СПб</w:t>
      </w:r>
      <w:r w:rsidRPr="004E43C4">
        <w:t xml:space="preserve">: </w:t>
      </w:r>
      <w:r>
        <w:t>Питер, 2019</w:t>
      </w:r>
      <w:r w:rsidR="000B3A20">
        <w:t>. –</w:t>
      </w:r>
      <w:r w:rsidR="000B3A20" w:rsidRPr="007771E2">
        <w:t xml:space="preserve"> </w:t>
      </w:r>
      <w:r>
        <w:t>112</w:t>
      </w:r>
      <w:r w:rsidR="000B3A20" w:rsidRPr="007771E2">
        <w:t xml:space="preserve"> c.</w:t>
      </w:r>
    </w:p>
    <w:p w14:paraId="16CFF780" w14:textId="7C38D3BB" w:rsidR="00006FCA" w:rsidRPr="000B3A20" w:rsidRDefault="004E43C4" w:rsidP="004E43C4">
      <w:pPr>
        <w:pStyle w:val="a0"/>
        <w:rPr>
          <w:rFonts w:eastAsia="Calibri"/>
        </w:rPr>
      </w:pPr>
      <w:proofErr w:type="spellStart"/>
      <w:r>
        <w:t>Куксон</w:t>
      </w:r>
      <w:proofErr w:type="spellEnd"/>
      <w:r w:rsidR="000B3A20">
        <w:t xml:space="preserve"> А.</w:t>
      </w:r>
      <w:r w:rsidR="000B3A20" w:rsidRPr="007771E2">
        <w:t xml:space="preserve"> </w:t>
      </w:r>
      <w:r w:rsidRPr="004E43C4">
        <w:t xml:space="preserve">Разработка игр на </w:t>
      </w:r>
      <w:r w:rsidRPr="004E43C4">
        <w:rPr>
          <w:lang w:val="en-US"/>
        </w:rPr>
        <w:t>Unreal</w:t>
      </w:r>
      <w:r w:rsidRPr="004E43C4">
        <w:t xml:space="preserve"> </w:t>
      </w:r>
      <w:r w:rsidRPr="004E43C4">
        <w:rPr>
          <w:lang w:val="en-US"/>
        </w:rPr>
        <w:t>Engine</w:t>
      </w:r>
      <w:r w:rsidRPr="004E43C4">
        <w:t xml:space="preserve"> 4 за 24 часа</w:t>
      </w:r>
      <w:r w:rsidR="000B3A20">
        <w:t> </w:t>
      </w:r>
      <w:r w:rsidR="000B3A20" w:rsidRPr="007771E2">
        <w:t xml:space="preserve">/ </w:t>
      </w:r>
      <w:proofErr w:type="spellStart"/>
      <w:r>
        <w:t>Куксон</w:t>
      </w:r>
      <w:proofErr w:type="spellEnd"/>
      <w:r w:rsidR="002F0FD6">
        <w:t>,</w:t>
      </w:r>
      <w:r w:rsidR="000B3A20">
        <w:t xml:space="preserve"> А. – М.: </w:t>
      </w:r>
      <w:proofErr w:type="spellStart"/>
      <w:r>
        <w:t>Бомбора</w:t>
      </w:r>
      <w:proofErr w:type="spellEnd"/>
      <w:r>
        <w:t>, 201</w:t>
      </w:r>
      <w:r w:rsidR="002F0FD6">
        <w:t>9</w:t>
      </w:r>
      <w:r w:rsidR="000B3A20">
        <w:t>. –</w:t>
      </w:r>
      <w:r w:rsidR="000B3A20" w:rsidRPr="007771E2">
        <w:t xml:space="preserve"> </w:t>
      </w:r>
      <w:r w:rsidR="002F0FD6">
        <w:t>98</w:t>
      </w:r>
      <w:r w:rsidR="000B3A20" w:rsidRPr="007771E2">
        <w:t xml:space="preserve"> c.</w:t>
      </w:r>
    </w:p>
    <w:p w14:paraId="1515802F" w14:textId="58039C01" w:rsidR="00884967" w:rsidRDefault="004E43C4" w:rsidP="004E43C4">
      <w:pPr>
        <w:pStyle w:val="a0"/>
      </w:pPr>
      <w:r>
        <w:t>Костер Р</w:t>
      </w:r>
      <w:r w:rsidR="000B3A20">
        <w:t>.</w:t>
      </w:r>
      <w:r w:rsidR="000B3A20" w:rsidRPr="007771E2">
        <w:t xml:space="preserve"> </w:t>
      </w:r>
      <w:r w:rsidRPr="004E43C4">
        <w:t>Разработка игр и теория развлечений</w:t>
      </w:r>
      <w:r w:rsidR="000B3A20">
        <w:t> </w:t>
      </w:r>
      <w:r w:rsidR="000B3A20" w:rsidRPr="007771E2">
        <w:t xml:space="preserve">/ </w:t>
      </w:r>
      <w:r>
        <w:t>Костер</w:t>
      </w:r>
      <w:r w:rsidR="002F0FD6">
        <w:t>,</w:t>
      </w:r>
      <w:r>
        <w:t xml:space="preserve"> Р</w:t>
      </w:r>
      <w:r w:rsidR="000B3A20">
        <w:t xml:space="preserve">. – М.: </w:t>
      </w:r>
      <w:r>
        <w:t>ДМК, 2018</w:t>
      </w:r>
      <w:r w:rsidR="000B3A20">
        <w:t>. –</w:t>
      </w:r>
      <w:r w:rsidR="000B3A20" w:rsidRPr="007771E2">
        <w:t xml:space="preserve"> </w:t>
      </w:r>
      <w:r w:rsidR="002F0FD6">
        <w:t>113</w:t>
      </w:r>
      <w:r w:rsidR="000B3A20" w:rsidRPr="007771E2">
        <w:t xml:space="preserve"> c.</w:t>
      </w:r>
    </w:p>
    <w:sectPr w:rsidR="00884967" w:rsidSect="003F0714">
      <w:footerReference w:type="default" r:id="rId14"/>
      <w:pgSz w:w="11906" w:h="16838"/>
      <w:pgMar w:top="1134" w:right="567" w:bottom="1134" w:left="1701" w:header="142" w:footer="40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A3B25F" w14:textId="77777777" w:rsidR="006B15A7" w:rsidRDefault="006B15A7" w:rsidP="00866017">
      <w:r>
        <w:separator/>
      </w:r>
    </w:p>
  </w:endnote>
  <w:endnote w:type="continuationSeparator" w:id="0">
    <w:p w14:paraId="75DE0616" w14:textId="77777777" w:rsidR="006B15A7" w:rsidRDefault="006B15A7" w:rsidP="00866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946467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EBE1983" w14:textId="0A2144F9" w:rsidR="00D01BA1" w:rsidRPr="008909B7" w:rsidRDefault="00D01BA1">
        <w:pPr>
          <w:pStyle w:val="af0"/>
          <w:jc w:val="right"/>
          <w:rPr>
            <w:sz w:val="24"/>
            <w:szCs w:val="24"/>
          </w:rPr>
        </w:pPr>
        <w:r w:rsidRPr="008909B7">
          <w:rPr>
            <w:sz w:val="24"/>
            <w:szCs w:val="24"/>
          </w:rPr>
          <w:fldChar w:fldCharType="begin"/>
        </w:r>
        <w:r w:rsidRPr="008909B7">
          <w:rPr>
            <w:sz w:val="24"/>
            <w:szCs w:val="24"/>
          </w:rPr>
          <w:instrText>PAGE   \* MERGEFORMAT</w:instrText>
        </w:r>
        <w:r w:rsidRPr="008909B7">
          <w:rPr>
            <w:sz w:val="24"/>
            <w:szCs w:val="24"/>
          </w:rPr>
          <w:fldChar w:fldCharType="separate"/>
        </w:r>
        <w:r w:rsidR="00E73D82" w:rsidRPr="00E73D82">
          <w:rPr>
            <w:noProof/>
            <w:sz w:val="24"/>
            <w:szCs w:val="24"/>
            <w:lang w:val="ru-RU"/>
          </w:rPr>
          <w:t>5</w:t>
        </w:r>
        <w:r w:rsidRPr="008909B7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D1B3F" w14:textId="77777777" w:rsidR="006B15A7" w:rsidRDefault="006B15A7" w:rsidP="00866017">
      <w:r>
        <w:separator/>
      </w:r>
    </w:p>
  </w:footnote>
  <w:footnote w:type="continuationSeparator" w:id="0">
    <w:p w14:paraId="622643B6" w14:textId="77777777" w:rsidR="006B15A7" w:rsidRDefault="006B15A7" w:rsidP="00866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6F33"/>
    <w:multiLevelType w:val="hybridMultilevel"/>
    <w:tmpl w:val="E79A7AD2"/>
    <w:lvl w:ilvl="0" w:tplc="44D6158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D439D"/>
    <w:multiLevelType w:val="hybridMultilevel"/>
    <w:tmpl w:val="DC02DAA8"/>
    <w:lvl w:ilvl="0" w:tplc="653C07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86695B"/>
    <w:multiLevelType w:val="hybridMultilevel"/>
    <w:tmpl w:val="C4824FCA"/>
    <w:lvl w:ilvl="0" w:tplc="C0C4A6A6">
      <w:start w:val="2"/>
      <w:numFmt w:val="bullet"/>
      <w:lvlText w:val="–"/>
      <w:lvlJc w:val="left"/>
      <w:pPr>
        <w:ind w:left="93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0B6B413E"/>
    <w:multiLevelType w:val="hybridMultilevel"/>
    <w:tmpl w:val="13829F2C"/>
    <w:lvl w:ilvl="0" w:tplc="E0665ABA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BA56272"/>
    <w:multiLevelType w:val="hybridMultilevel"/>
    <w:tmpl w:val="B804E34C"/>
    <w:lvl w:ilvl="0" w:tplc="CA5A99A4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790" w:hanging="360"/>
      </w:pPr>
    </w:lvl>
    <w:lvl w:ilvl="2" w:tplc="0419001B">
      <w:start w:val="1"/>
      <w:numFmt w:val="lowerRoman"/>
      <w:lvlText w:val="%3."/>
      <w:lvlJc w:val="right"/>
      <w:pPr>
        <w:ind w:left="2510" w:hanging="180"/>
      </w:pPr>
    </w:lvl>
    <w:lvl w:ilvl="3" w:tplc="0419000F">
      <w:start w:val="1"/>
      <w:numFmt w:val="decimal"/>
      <w:lvlText w:val="%4."/>
      <w:lvlJc w:val="left"/>
      <w:pPr>
        <w:ind w:left="3230" w:hanging="360"/>
      </w:pPr>
    </w:lvl>
    <w:lvl w:ilvl="4" w:tplc="04190019">
      <w:start w:val="1"/>
      <w:numFmt w:val="lowerLetter"/>
      <w:lvlText w:val="%5."/>
      <w:lvlJc w:val="left"/>
      <w:pPr>
        <w:ind w:left="3950" w:hanging="360"/>
      </w:pPr>
    </w:lvl>
    <w:lvl w:ilvl="5" w:tplc="0419001B">
      <w:start w:val="1"/>
      <w:numFmt w:val="lowerRoman"/>
      <w:lvlText w:val="%6."/>
      <w:lvlJc w:val="right"/>
      <w:pPr>
        <w:ind w:left="4670" w:hanging="180"/>
      </w:pPr>
    </w:lvl>
    <w:lvl w:ilvl="6" w:tplc="0419000F">
      <w:start w:val="1"/>
      <w:numFmt w:val="decimal"/>
      <w:lvlText w:val="%7."/>
      <w:lvlJc w:val="left"/>
      <w:pPr>
        <w:ind w:left="5390" w:hanging="360"/>
      </w:pPr>
    </w:lvl>
    <w:lvl w:ilvl="7" w:tplc="04190019">
      <w:start w:val="1"/>
      <w:numFmt w:val="lowerLetter"/>
      <w:lvlText w:val="%8."/>
      <w:lvlJc w:val="left"/>
      <w:pPr>
        <w:ind w:left="6110" w:hanging="360"/>
      </w:pPr>
    </w:lvl>
    <w:lvl w:ilvl="8" w:tplc="0419001B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3FE2DA5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164F7F79"/>
    <w:multiLevelType w:val="hybridMultilevel"/>
    <w:tmpl w:val="2B967AB2"/>
    <w:lvl w:ilvl="0" w:tplc="6C2C69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CC20457"/>
    <w:multiLevelType w:val="hybridMultilevel"/>
    <w:tmpl w:val="5BAE9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9662C5"/>
    <w:multiLevelType w:val="hybridMultilevel"/>
    <w:tmpl w:val="E48A246A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C134AC"/>
    <w:multiLevelType w:val="hybridMultilevel"/>
    <w:tmpl w:val="059ECAB6"/>
    <w:lvl w:ilvl="0" w:tplc="1A2A22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3A94197"/>
    <w:multiLevelType w:val="hybridMultilevel"/>
    <w:tmpl w:val="0A0004CE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5445890"/>
    <w:multiLevelType w:val="hybridMultilevel"/>
    <w:tmpl w:val="D3945B18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279F410F"/>
    <w:multiLevelType w:val="hybridMultilevel"/>
    <w:tmpl w:val="CC56B14E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85919B0"/>
    <w:multiLevelType w:val="hybridMultilevel"/>
    <w:tmpl w:val="457E5BB4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5094CA6"/>
    <w:multiLevelType w:val="hybridMultilevel"/>
    <w:tmpl w:val="06A8C784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5233419"/>
    <w:multiLevelType w:val="hybridMultilevel"/>
    <w:tmpl w:val="C4BCEED8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39C61960"/>
    <w:multiLevelType w:val="hybridMultilevel"/>
    <w:tmpl w:val="55529EA8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A5B7A31"/>
    <w:multiLevelType w:val="hybridMultilevel"/>
    <w:tmpl w:val="F01E6824"/>
    <w:lvl w:ilvl="0" w:tplc="1152FE6A">
      <w:start w:val="1"/>
      <w:numFmt w:val="bullet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9D6E10F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B514234"/>
    <w:multiLevelType w:val="hybridMultilevel"/>
    <w:tmpl w:val="FC4E0214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D580BFD"/>
    <w:multiLevelType w:val="hybridMultilevel"/>
    <w:tmpl w:val="CE3C93F4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46F184E"/>
    <w:multiLevelType w:val="hybridMultilevel"/>
    <w:tmpl w:val="51B87B90"/>
    <w:lvl w:ilvl="0" w:tplc="1A2A2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445CBE"/>
    <w:multiLevelType w:val="hybridMultilevel"/>
    <w:tmpl w:val="35320BFE"/>
    <w:lvl w:ilvl="0" w:tplc="6C2C69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5185E"/>
    <w:multiLevelType w:val="hybridMultilevel"/>
    <w:tmpl w:val="40E29B56"/>
    <w:lvl w:ilvl="0" w:tplc="ED9AE718">
      <w:start w:val="1"/>
      <w:numFmt w:val="decimal"/>
      <w:pStyle w:val="a0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50EA63F7"/>
    <w:multiLevelType w:val="hybridMultilevel"/>
    <w:tmpl w:val="75E0A274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21C3425"/>
    <w:multiLevelType w:val="multilevel"/>
    <w:tmpl w:val="39B66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>
    <w:nsid w:val="52275CC7"/>
    <w:multiLevelType w:val="hybridMultilevel"/>
    <w:tmpl w:val="EB6AD91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3EF499B"/>
    <w:multiLevelType w:val="hybridMultilevel"/>
    <w:tmpl w:val="CE8E96C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17173F7"/>
    <w:multiLevelType w:val="hybridMultilevel"/>
    <w:tmpl w:val="20DE2EE6"/>
    <w:lvl w:ilvl="0" w:tplc="1A2A228E">
      <w:start w:val="1"/>
      <w:numFmt w:val="bullet"/>
      <w:lvlText w:val=""/>
      <w:lvlJc w:val="left"/>
      <w:pPr>
        <w:ind w:left="142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9">
    <w:nsid w:val="63A0462F"/>
    <w:multiLevelType w:val="hybridMultilevel"/>
    <w:tmpl w:val="9D647A82"/>
    <w:lvl w:ilvl="0" w:tplc="1A2A22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B8242B"/>
    <w:multiLevelType w:val="hybridMultilevel"/>
    <w:tmpl w:val="358ED7F6"/>
    <w:lvl w:ilvl="0" w:tplc="94B8E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E2C66E8"/>
    <w:multiLevelType w:val="hybridMultilevel"/>
    <w:tmpl w:val="1A2EDA04"/>
    <w:lvl w:ilvl="0" w:tplc="F6E40B3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2796EA9"/>
    <w:multiLevelType w:val="hybridMultilevel"/>
    <w:tmpl w:val="37CAAB22"/>
    <w:lvl w:ilvl="0" w:tplc="6C2C6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7FA1400"/>
    <w:multiLevelType w:val="hybridMultilevel"/>
    <w:tmpl w:val="F17E1C6C"/>
    <w:lvl w:ilvl="0" w:tplc="1A2A2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11566"/>
    <w:multiLevelType w:val="hybridMultilevel"/>
    <w:tmpl w:val="1E52A178"/>
    <w:lvl w:ilvl="0" w:tplc="1A2A228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>
    <w:nsid w:val="7F8C7372"/>
    <w:multiLevelType w:val="hybridMultilevel"/>
    <w:tmpl w:val="5420C2DA"/>
    <w:lvl w:ilvl="0" w:tplc="1A2A2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8"/>
  </w:num>
  <w:num w:numId="8">
    <w:abstractNumId w:val="26"/>
  </w:num>
  <w:num w:numId="9">
    <w:abstractNumId w:val="27"/>
  </w:num>
  <w:num w:numId="10">
    <w:abstractNumId w:val="11"/>
  </w:num>
  <w:num w:numId="11">
    <w:abstractNumId w:val="20"/>
  </w:num>
  <w:num w:numId="12">
    <w:abstractNumId w:val="22"/>
  </w:num>
  <w:num w:numId="13">
    <w:abstractNumId w:val="13"/>
  </w:num>
  <w:num w:numId="14">
    <w:abstractNumId w:val="15"/>
  </w:num>
  <w:num w:numId="15">
    <w:abstractNumId w:val="16"/>
  </w:num>
  <w:num w:numId="16">
    <w:abstractNumId w:val="1"/>
  </w:num>
  <w:num w:numId="17">
    <w:abstractNumId w:val="6"/>
  </w:num>
  <w:num w:numId="18">
    <w:abstractNumId w:val="32"/>
  </w:num>
  <w:num w:numId="19">
    <w:abstractNumId w:val="19"/>
  </w:num>
  <w:num w:numId="20">
    <w:abstractNumId w:val="24"/>
  </w:num>
  <w:num w:numId="21">
    <w:abstractNumId w:val="10"/>
  </w:num>
  <w:num w:numId="22">
    <w:abstractNumId w:val="7"/>
  </w:num>
  <w:num w:numId="23">
    <w:abstractNumId w:val="0"/>
  </w:num>
  <w:num w:numId="24">
    <w:abstractNumId w:val="29"/>
  </w:num>
  <w:num w:numId="25">
    <w:abstractNumId w:val="3"/>
  </w:num>
  <w:num w:numId="26">
    <w:abstractNumId w:val="14"/>
  </w:num>
  <w:num w:numId="27">
    <w:abstractNumId w:val="33"/>
  </w:num>
  <w:num w:numId="28">
    <w:abstractNumId w:val="17"/>
  </w:num>
  <w:num w:numId="29">
    <w:abstractNumId w:val="35"/>
  </w:num>
  <w:num w:numId="30">
    <w:abstractNumId w:val="21"/>
  </w:num>
  <w:num w:numId="31">
    <w:abstractNumId w:val="8"/>
  </w:num>
  <w:num w:numId="32">
    <w:abstractNumId w:val="5"/>
  </w:num>
  <w:num w:numId="33">
    <w:abstractNumId w:val="28"/>
  </w:num>
  <w:num w:numId="34">
    <w:abstractNumId w:val="34"/>
  </w:num>
  <w:num w:numId="35">
    <w:abstractNumId w:val="9"/>
  </w:num>
  <w:num w:numId="36">
    <w:abstractNumId w:val="30"/>
  </w:num>
  <w:num w:numId="37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E9D"/>
    <w:rsid w:val="0000018C"/>
    <w:rsid w:val="0000022F"/>
    <w:rsid w:val="00000DF9"/>
    <w:rsid w:val="00000E4F"/>
    <w:rsid w:val="00001A42"/>
    <w:rsid w:val="00001F3C"/>
    <w:rsid w:val="0000259A"/>
    <w:rsid w:val="000034C9"/>
    <w:rsid w:val="00003519"/>
    <w:rsid w:val="00006541"/>
    <w:rsid w:val="00006FCA"/>
    <w:rsid w:val="00007128"/>
    <w:rsid w:val="0000777E"/>
    <w:rsid w:val="00010328"/>
    <w:rsid w:val="00011018"/>
    <w:rsid w:val="00011372"/>
    <w:rsid w:val="000115FE"/>
    <w:rsid w:val="00011D27"/>
    <w:rsid w:val="00012143"/>
    <w:rsid w:val="00013614"/>
    <w:rsid w:val="000137B8"/>
    <w:rsid w:val="00015ACF"/>
    <w:rsid w:val="0001678C"/>
    <w:rsid w:val="0001719C"/>
    <w:rsid w:val="000211BC"/>
    <w:rsid w:val="000222EE"/>
    <w:rsid w:val="0002272D"/>
    <w:rsid w:val="00023A28"/>
    <w:rsid w:val="00023DC5"/>
    <w:rsid w:val="00025691"/>
    <w:rsid w:val="00025A2A"/>
    <w:rsid w:val="00026644"/>
    <w:rsid w:val="0002679C"/>
    <w:rsid w:val="00026EB7"/>
    <w:rsid w:val="00027FA1"/>
    <w:rsid w:val="000300C2"/>
    <w:rsid w:val="000309AF"/>
    <w:rsid w:val="000332A1"/>
    <w:rsid w:val="00033894"/>
    <w:rsid w:val="00033A72"/>
    <w:rsid w:val="0003456C"/>
    <w:rsid w:val="00034D1E"/>
    <w:rsid w:val="00034D3D"/>
    <w:rsid w:val="00035B9B"/>
    <w:rsid w:val="00035FE5"/>
    <w:rsid w:val="00036748"/>
    <w:rsid w:val="000367F2"/>
    <w:rsid w:val="00037741"/>
    <w:rsid w:val="00037897"/>
    <w:rsid w:val="00037D72"/>
    <w:rsid w:val="00040DF4"/>
    <w:rsid w:val="0004174A"/>
    <w:rsid w:val="00041FD2"/>
    <w:rsid w:val="00044B67"/>
    <w:rsid w:val="000458FB"/>
    <w:rsid w:val="0004608A"/>
    <w:rsid w:val="00046F33"/>
    <w:rsid w:val="0005178F"/>
    <w:rsid w:val="00051E56"/>
    <w:rsid w:val="000525C3"/>
    <w:rsid w:val="00052872"/>
    <w:rsid w:val="00055163"/>
    <w:rsid w:val="00060E0B"/>
    <w:rsid w:val="00061083"/>
    <w:rsid w:val="00061406"/>
    <w:rsid w:val="00064213"/>
    <w:rsid w:val="000642E4"/>
    <w:rsid w:val="00064AAE"/>
    <w:rsid w:val="00064B0F"/>
    <w:rsid w:val="00065F72"/>
    <w:rsid w:val="0006665C"/>
    <w:rsid w:val="00066FC6"/>
    <w:rsid w:val="000700A9"/>
    <w:rsid w:val="00072304"/>
    <w:rsid w:val="0007238A"/>
    <w:rsid w:val="0007331F"/>
    <w:rsid w:val="000737A9"/>
    <w:rsid w:val="0007385F"/>
    <w:rsid w:val="00073AA0"/>
    <w:rsid w:val="00073CF3"/>
    <w:rsid w:val="00074933"/>
    <w:rsid w:val="00074AA1"/>
    <w:rsid w:val="0007587A"/>
    <w:rsid w:val="00075E10"/>
    <w:rsid w:val="00076282"/>
    <w:rsid w:val="000818D1"/>
    <w:rsid w:val="00081FDE"/>
    <w:rsid w:val="00083BAF"/>
    <w:rsid w:val="00085860"/>
    <w:rsid w:val="00085CF5"/>
    <w:rsid w:val="00086A3D"/>
    <w:rsid w:val="00087BD4"/>
    <w:rsid w:val="000907EA"/>
    <w:rsid w:val="00091229"/>
    <w:rsid w:val="00091E2C"/>
    <w:rsid w:val="00092344"/>
    <w:rsid w:val="000936AB"/>
    <w:rsid w:val="00094C7F"/>
    <w:rsid w:val="00094D02"/>
    <w:rsid w:val="0009570D"/>
    <w:rsid w:val="00095B7B"/>
    <w:rsid w:val="00095BA2"/>
    <w:rsid w:val="00097DBA"/>
    <w:rsid w:val="00097DF5"/>
    <w:rsid w:val="00097E25"/>
    <w:rsid w:val="000A05BB"/>
    <w:rsid w:val="000A0B80"/>
    <w:rsid w:val="000A237E"/>
    <w:rsid w:val="000A2FA1"/>
    <w:rsid w:val="000A30F1"/>
    <w:rsid w:val="000A32D0"/>
    <w:rsid w:val="000A3E64"/>
    <w:rsid w:val="000A6F64"/>
    <w:rsid w:val="000A77D4"/>
    <w:rsid w:val="000B0956"/>
    <w:rsid w:val="000B12A6"/>
    <w:rsid w:val="000B1FDD"/>
    <w:rsid w:val="000B2186"/>
    <w:rsid w:val="000B230B"/>
    <w:rsid w:val="000B2DE4"/>
    <w:rsid w:val="000B37E7"/>
    <w:rsid w:val="000B3A20"/>
    <w:rsid w:val="000B5DDB"/>
    <w:rsid w:val="000B66BF"/>
    <w:rsid w:val="000B700C"/>
    <w:rsid w:val="000C0DCF"/>
    <w:rsid w:val="000C18B1"/>
    <w:rsid w:val="000C386E"/>
    <w:rsid w:val="000C3C3E"/>
    <w:rsid w:val="000C5E1B"/>
    <w:rsid w:val="000C7DBE"/>
    <w:rsid w:val="000D030A"/>
    <w:rsid w:val="000D2E5D"/>
    <w:rsid w:val="000D4A05"/>
    <w:rsid w:val="000D59BE"/>
    <w:rsid w:val="000D5C89"/>
    <w:rsid w:val="000D7FBA"/>
    <w:rsid w:val="000E0477"/>
    <w:rsid w:val="000E1069"/>
    <w:rsid w:val="000E13F9"/>
    <w:rsid w:val="000E1871"/>
    <w:rsid w:val="000E1AE5"/>
    <w:rsid w:val="000E1C14"/>
    <w:rsid w:val="000E2DFF"/>
    <w:rsid w:val="000E33AF"/>
    <w:rsid w:val="000E3BCC"/>
    <w:rsid w:val="000E41AF"/>
    <w:rsid w:val="000E57C1"/>
    <w:rsid w:val="000E5CA3"/>
    <w:rsid w:val="000E69C9"/>
    <w:rsid w:val="000F0BFC"/>
    <w:rsid w:val="000F176F"/>
    <w:rsid w:val="000F2168"/>
    <w:rsid w:val="000F4CF4"/>
    <w:rsid w:val="000F72BC"/>
    <w:rsid w:val="000F7D40"/>
    <w:rsid w:val="001009DE"/>
    <w:rsid w:val="00100F6B"/>
    <w:rsid w:val="00101745"/>
    <w:rsid w:val="00101DEE"/>
    <w:rsid w:val="001055B7"/>
    <w:rsid w:val="00105DA7"/>
    <w:rsid w:val="00105F96"/>
    <w:rsid w:val="001070DB"/>
    <w:rsid w:val="00107CF2"/>
    <w:rsid w:val="00107EE6"/>
    <w:rsid w:val="00111858"/>
    <w:rsid w:val="001144A6"/>
    <w:rsid w:val="0011536B"/>
    <w:rsid w:val="001166A9"/>
    <w:rsid w:val="00117F22"/>
    <w:rsid w:val="001212FD"/>
    <w:rsid w:val="00121B0B"/>
    <w:rsid w:val="00121DED"/>
    <w:rsid w:val="00122935"/>
    <w:rsid w:val="00122CF3"/>
    <w:rsid w:val="00123797"/>
    <w:rsid w:val="00123BDA"/>
    <w:rsid w:val="00123F11"/>
    <w:rsid w:val="00124506"/>
    <w:rsid w:val="0012721E"/>
    <w:rsid w:val="0012738F"/>
    <w:rsid w:val="0012794F"/>
    <w:rsid w:val="00127D3B"/>
    <w:rsid w:val="0013198E"/>
    <w:rsid w:val="0013222B"/>
    <w:rsid w:val="00132396"/>
    <w:rsid w:val="00133F42"/>
    <w:rsid w:val="00134574"/>
    <w:rsid w:val="00135209"/>
    <w:rsid w:val="00135383"/>
    <w:rsid w:val="001353FC"/>
    <w:rsid w:val="00136148"/>
    <w:rsid w:val="0013631C"/>
    <w:rsid w:val="0013695A"/>
    <w:rsid w:val="00137575"/>
    <w:rsid w:val="00140192"/>
    <w:rsid w:val="00140CE2"/>
    <w:rsid w:val="001421F5"/>
    <w:rsid w:val="001428D9"/>
    <w:rsid w:val="001437AD"/>
    <w:rsid w:val="00143B07"/>
    <w:rsid w:val="00143D45"/>
    <w:rsid w:val="001442D8"/>
    <w:rsid w:val="001442DB"/>
    <w:rsid w:val="00144839"/>
    <w:rsid w:val="00146699"/>
    <w:rsid w:val="00146E08"/>
    <w:rsid w:val="00147F1B"/>
    <w:rsid w:val="0015021C"/>
    <w:rsid w:val="00150FB4"/>
    <w:rsid w:val="0015274E"/>
    <w:rsid w:val="00153069"/>
    <w:rsid w:val="001531A6"/>
    <w:rsid w:val="001536D1"/>
    <w:rsid w:val="00153C74"/>
    <w:rsid w:val="001540EF"/>
    <w:rsid w:val="001541EA"/>
    <w:rsid w:val="0015444C"/>
    <w:rsid w:val="00156FF3"/>
    <w:rsid w:val="001573A2"/>
    <w:rsid w:val="0016144C"/>
    <w:rsid w:val="00162458"/>
    <w:rsid w:val="0016308A"/>
    <w:rsid w:val="001635CD"/>
    <w:rsid w:val="001644A9"/>
    <w:rsid w:val="0016463D"/>
    <w:rsid w:val="001651B6"/>
    <w:rsid w:val="0016543F"/>
    <w:rsid w:val="00165B29"/>
    <w:rsid w:val="00166BAC"/>
    <w:rsid w:val="00166FE4"/>
    <w:rsid w:val="00167516"/>
    <w:rsid w:val="00171341"/>
    <w:rsid w:val="00171F58"/>
    <w:rsid w:val="00172A07"/>
    <w:rsid w:val="0017397B"/>
    <w:rsid w:val="00175165"/>
    <w:rsid w:val="001777DD"/>
    <w:rsid w:val="00182790"/>
    <w:rsid w:val="00182D49"/>
    <w:rsid w:val="00183420"/>
    <w:rsid w:val="001843FE"/>
    <w:rsid w:val="001854CC"/>
    <w:rsid w:val="00185658"/>
    <w:rsid w:val="00186527"/>
    <w:rsid w:val="00187AFB"/>
    <w:rsid w:val="00187DE5"/>
    <w:rsid w:val="00187E7D"/>
    <w:rsid w:val="001907A0"/>
    <w:rsid w:val="00192C80"/>
    <w:rsid w:val="00193D5E"/>
    <w:rsid w:val="00195BDB"/>
    <w:rsid w:val="001973C2"/>
    <w:rsid w:val="001A0DC3"/>
    <w:rsid w:val="001A0EF5"/>
    <w:rsid w:val="001A20B9"/>
    <w:rsid w:val="001A2136"/>
    <w:rsid w:val="001A2A24"/>
    <w:rsid w:val="001A38D3"/>
    <w:rsid w:val="001A4892"/>
    <w:rsid w:val="001A601E"/>
    <w:rsid w:val="001A69D0"/>
    <w:rsid w:val="001A7C08"/>
    <w:rsid w:val="001B0669"/>
    <w:rsid w:val="001B17DA"/>
    <w:rsid w:val="001B2B6D"/>
    <w:rsid w:val="001B2DEA"/>
    <w:rsid w:val="001B39A4"/>
    <w:rsid w:val="001B5159"/>
    <w:rsid w:val="001B61CF"/>
    <w:rsid w:val="001C0195"/>
    <w:rsid w:val="001C0C03"/>
    <w:rsid w:val="001C0D97"/>
    <w:rsid w:val="001C169E"/>
    <w:rsid w:val="001C25DA"/>
    <w:rsid w:val="001C2790"/>
    <w:rsid w:val="001C2A7D"/>
    <w:rsid w:val="001C4AF3"/>
    <w:rsid w:val="001C4D59"/>
    <w:rsid w:val="001C5A06"/>
    <w:rsid w:val="001C6021"/>
    <w:rsid w:val="001C6625"/>
    <w:rsid w:val="001C738C"/>
    <w:rsid w:val="001C7CB4"/>
    <w:rsid w:val="001C7D4E"/>
    <w:rsid w:val="001D0FC8"/>
    <w:rsid w:val="001D1ADB"/>
    <w:rsid w:val="001D1B1F"/>
    <w:rsid w:val="001D2287"/>
    <w:rsid w:val="001D255B"/>
    <w:rsid w:val="001D2B68"/>
    <w:rsid w:val="001D3D71"/>
    <w:rsid w:val="001D3F7A"/>
    <w:rsid w:val="001D42D4"/>
    <w:rsid w:val="001D4D51"/>
    <w:rsid w:val="001D5704"/>
    <w:rsid w:val="001D6878"/>
    <w:rsid w:val="001D76AD"/>
    <w:rsid w:val="001D7EE1"/>
    <w:rsid w:val="001D7F67"/>
    <w:rsid w:val="001E0E9C"/>
    <w:rsid w:val="001E1DBC"/>
    <w:rsid w:val="001E23A9"/>
    <w:rsid w:val="001E285B"/>
    <w:rsid w:val="001E30C1"/>
    <w:rsid w:val="001E35F4"/>
    <w:rsid w:val="001E3836"/>
    <w:rsid w:val="001E3EFC"/>
    <w:rsid w:val="001E450A"/>
    <w:rsid w:val="001E5FFC"/>
    <w:rsid w:val="001E7114"/>
    <w:rsid w:val="001F0301"/>
    <w:rsid w:val="001F19FB"/>
    <w:rsid w:val="001F1F49"/>
    <w:rsid w:val="001F22B0"/>
    <w:rsid w:val="001F3346"/>
    <w:rsid w:val="001F4688"/>
    <w:rsid w:val="001F517E"/>
    <w:rsid w:val="001F6160"/>
    <w:rsid w:val="001F667B"/>
    <w:rsid w:val="001F68F0"/>
    <w:rsid w:val="001F6BD1"/>
    <w:rsid w:val="00200484"/>
    <w:rsid w:val="00200635"/>
    <w:rsid w:val="00201129"/>
    <w:rsid w:val="0020146F"/>
    <w:rsid w:val="00201B8B"/>
    <w:rsid w:val="00202341"/>
    <w:rsid w:val="00202ED5"/>
    <w:rsid w:val="00202FB4"/>
    <w:rsid w:val="00203BEC"/>
    <w:rsid w:val="002043F2"/>
    <w:rsid w:val="002069B9"/>
    <w:rsid w:val="00207428"/>
    <w:rsid w:val="00210598"/>
    <w:rsid w:val="0021235E"/>
    <w:rsid w:val="00213039"/>
    <w:rsid w:val="002152B5"/>
    <w:rsid w:val="002155E7"/>
    <w:rsid w:val="00216927"/>
    <w:rsid w:val="00217B7E"/>
    <w:rsid w:val="00217CF6"/>
    <w:rsid w:val="00217DD2"/>
    <w:rsid w:val="00220630"/>
    <w:rsid w:val="002239BF"/>
    <w:rsid w:val="002244B3"/>
    <w:rsid w:val="00224B47"/>
    <w:rsid w:val="00226493"/>
    <w:rsid w:val="00226DA3"/>
    <w:rsid w:val="00226EE0"/>
    <w:rsid w:val="0022727C"/>
    <w:rsid w:val="00231604"/>
    <w:rsid w:val="00232265"/>
    <w:rsid w:val="00232894"/>
    <w:rsid w:val="0023311A"/>
    <w:rsid w:val="00233714"/>
    <w:rsid w:val="0023584E"/>
    <w:rsid w:val="00237C73"/>
    <w:rsid w:val="00237F32"/>
    <w:rsid w:val="00240D22"/>
    <w:rsid w:val="00241776"/>
    <w:rsid w:val="002423C2"/>
    <w:rsid w:val="0024312F"/>
    <w:rsid w:val="0024664C"/>
    <w:rsid w:val="00246EDA"/>
    <w:rsid w:val="002516BB"/>
    <w:rsid w:val="00251E33"/>
    <w:rsid w:val="0025233C"/>
    <w:rsid w:val="0025253E"/>
    <w:rsid w:val="002526E1"/>
    <w:rsid w:val="00254991"/>
    <w:rsid w:val="00256478"/>
    <w:rsid w:val="0025760E"/>
    <w:rsid w:val="002576EF"/>
    <w:rsid w:val="00260BFE"/>
    <w:rsid w:val="002624EB"/>
    <w:rsid w:val="002628D8"/>
    <w:rsid w:val="00263B11"/>
    <w:rsid w:val="00264EE9"/>
    <w:rsid w:val="00265E1B"/>
    <w:rsid w:val="002667E8"/>
    <w:rsid w:val="002677E9"/>
    <w:rsid w:val="00270FF6"/>
    <w:rsid w:val="002710CD"/>
    <w:rsid w:val="002726AA"/>
    <w:rsid w:val="00272E05"/>
    <w:rsid w:val="00274903"/>
    <w:rsid w:val="00275A22"/>
    <w:rsid w:val="00276855"/>
    <w:rsid w:val="0027718F"/>
    <w:rsid w:val="0027765A"/>
    <w:rsid w:val="002808FA"/>
    <w:rsid w:val="00280F6A"/>
    <w:rsid w:val="00281EBF"/>
    <w:rsid w:val="002823A0"/>
    <w:rsid w:val="0028269D"/>
    <w:rsid w:val="002826D7"/>
    <w:rsid w:val="00282ECC"/>
    <w:rsid w:val="002838C2"/>
    <w:rsid w:val="00285D04"/>
    <w:rsid w:val="00287181"/>
    <w:rsid w:val="00290E7B"/>
    <w:rsid w:val="00291660"/>
    <w:rsid w:val="002916A9"/>
    <w:rsid w:val="00293A05"/>
    <w:rsid w:val="0029487B"/>
    <w:rsid w:val="00295237"/>
    <w:rsid w:val="00296C2E"/>
    <w:rsid w:val="00296F5D"/>
    <w:rsid w:val="002A058F"/>
    <w:rsid w:val="002A1100"/>
    <w:rsid w:val="002A111A"/>
    <w:rsid w:val="002A200D"/>
    <w:rsid w:val="002A238D"/>
    <w:rsid w:val="002A246C"/>
    <w:rsid w:val="002A3542"/>
    <w:rsid w:val="002A3AC0"/>
    <w:rsid w:val="002A450F"/>
    <w:rsid w:val="002A4647"/>
    <w:rsid w:val="002A4E58"/>
    <w:rsid w:val="002A591D"/>
    <w:rsid w:val="002A5E11"/>
    <w:rsid w:val="002A6D08"/>
    <w:rsid w:val="002A6F32"/>
    <w:rsid w:val="002B064A"/>
    <w:rsid w:val="002B0D00"/>
    <w:rsid w:val="002B10FF"/>
    <w:rsid w:val="002B1668"/>
    <w:rsid w:val="002B19B4"/>
    <w:rsid w:val="002B27A2"/>
    <w:rsid w:val="002B2A9C"/>
    <w:rsid w:val="002B34FA"/>
    <w:rsid w:val="002B4A3D"/>
    <w:rsid w:val="002B6EFF"/>
    <w:rsid w:val="002B7DCD"/>
    <w:rsid w:val="002C0042"/>
    <w:rsid w:val="002C057A"/>
    <w:rsid w:val="002C10B9"/>
    <w:rsid w:val="002C17E1"/>
    <w:rsid w:val="002C279D"/>
    <w:rsid w:val="002C2EBF"/>
    <w:rsid w:val="002C2FB2"/>
    <w:rsid w:val="002C417F"/>
    <w:rsid w:val="002C5458"/>
    <w:rsid w:val="002C603D"/>
    <w:rsid w:val="002D2D67"/>
    <w:rsid w:val="002D2E1B"/>
    <w:rsid w:val="002D2E64"/>
    <w:rsid w:val="002D2F20"/>
    <w:rsid w:val="002D2F48"/>
    <w:rsid w:val="002D2FC8"/>
    <w:rsid w:val="002D3582"/>
    <w:rsid w:val="002D3D1E"/>
    <w:rsid w:val="002D3E06"/>
    <w:rsid w:val="002D5774"/>
    <w:rsid w:val="002D711A"/>
    <w:rsid w:val="002D768B"/>
    <w:rsid w:val="002D7B0C"/>
    <w:rsid w:val="002E0895"/>
    <w:rsid w:val="002E0DEE"/>
    <w:rsid w:val="002E1FF2"/>
    <w:rsid w:val="002E266A"/>
    <w:rsid w:val="002E2739"/>
    <w:rsid w:val="002E7555"/>
    <w:rsid w:val="002F03AD"/>
    <w:rsid w:val="002F0FD6"/>
    <w:rsid w:val="002F15EA"/>
    <w:rsid w:val="002F359B"/>
    <w:rsid w:val="002F448F"/>
    <w:rsid w:val="002F4EC7"/>
    <w:rsid w:val="002F56D4"/>
    <w:rsid w:val="002F6283"/>
    <w:rsid w:val="002F6624"/>
    <w:rsid w:val="002F6A36"/>
    <w:rsid w:val="002F6FB7"/>
    <w:rsid w:val="002F7B6E"/>
    <w:rsid w:val="00301A97"/>
    <w:rsid w:val="00301CA5"/>
    <w:rsid w:val="003020B5"/>
    <w:rsid w:val="0030258F"/>
    <w:rsid w:val="00303956"/>
    <w:rsid w:val="00303E1C"/>
    <w:rsid w:val="0030459D"/>
    <w:rsid w:val="00305C7D"/>
    <w:rsid w:val="003064D9"/>
    <w:rsid w:val="00306687"/>
    <w:rsid w:val="0030699A"/>
    <w:rsid w:val="003113B5"/>
    <w:rsid w:val="003114E9"/>
    <w:rsid w:val="003119D6"/>
    <w:rsid w:val="003131C5"/>
    <w:rsid w:val="003150F3"/>
    <w:rsid w:val="00315B22"/>
    <w:rsid w:val="00315FB6"/>
    <w:rsid w:val="00317A6B"/>
    <w:rsid w:val="00317D21"/>
    <w:rsid w:val="00317DF0"/>
    <w:rsid w:val="0032002E"/>
    <w:rsid w:val="0032076B"/>
    <w:rsid w:val="003212BD"/>
    <w:rsid w:val="00321B27"/>
    <w:rsid w:val="00321D07"/>
    <w:rsid w:val="0032241E"/>
    <w:rsid w:val="0032299F"/>
    <w:rsid w:val="003229FC"/>
    <w:rsid w:val="00322D94"/>
    <w:rsid w:val="00323DFE"/>
    <w:rsid w:val="00324AAE"/>
    <w:rsid w:val="003264ED"/>
    <w:rsid w:val="00326A6F"/>
    <w:rsid w:val="003306D6"/>
    <w:rsid w:val="003310E7"/>
    <w:rsid w:val="00331A46"/>
    <w:rsid w:val="00331CD1"/>
    <w:rsid w:val="00332F59"/>
    <w:rsid w:val="003334C4"/>
    <w:rsid w:val="003337B4"/>
    <w:rsid w:val="00334945"/>
    <w:rsid w:val="00334C95"/>
    <w:rsid w:val="00334E0C"/>
    <w:rsid w:val="00335BF0"/>
    <w:rsid w:val="0033610A"/>
    <w:rsid w:val="003362A3"/>
    <w:rsid w:val="003362F8"/>
    <w:rsid w:val="0033672E"/>
    <w:rsid w:val="00336E3D"/>
    <w:rsid w:val="00337357"/>
    <w:rsid w:val="00342B90"/>
    <w:rsid w:val="003435E4"/>
    <w:rsid w:val="0034381B"/>
    <w:rsid w:val="00347457"/>
    <w:rsid w:val="003518B5"/>
    <w:rsid w:val="00351B6E"/>
    <w:rsid w:val="0035272A"/>
    <w:rsid w:val="00353A2E"/>
    <w:rsid w:val="0035405F"/>
    <w:rsid w:val="00354F14"/>
    <w:rsid w:val="003556E7"/>
    <w:rsid w:val="003558EA"/>
    <w:rsid w:val="003564AA"/>
    <w:rsid w:val="00356AAC"/>
    <w:rsid w:val="00356B88"/>
    <w:rsid w:val="003572B9"/>
    <w:rsid w:val="003573EE"/>
    <w:rsid w:val="003574D4"/>
    <w:rsid w:val="00360C4C"/>
    <w:rsid w:val="00361727"/>
    <w:rsid w:val="00362C44"/>
    <w:rsid w:val="00363C2C"/>
    <w:rsid w:val="00363E71"/>
    <w:rsid w:val="003640D2"/>
    <w:rsid w:val="00365644"/>
    <w:rsid w:val="003672E9"/>
    <w:rsid w:val="0036754A"/>
    <w:rsid w:val="003675D3"/>
    <w:rsid w:val="003702B3"/>
    <w:rsid w:val="00373026"/>
    <w:rsid w:val="00373F75"/>
    <w:rsid w:val="00374112"/>
    <w:rsid w:val="00374CAC"/>
    <w:rsid w:val="00376A02"/>
    <w:rsid w:val="0038018E"/>
    <w:rsid w:val="0038263B"/>
    <w:rsid w:val="00382E10"/>
    <w:rsid w:val="00382FC5"/>
    <w:rsid w:val="003832E3"/>
    <w:rsid w:val="003837F3"/>
    <w:rsid w:val="003850F8"/>
    <w:rsid w:val="00385435"/>
    <w:rsid w:val="00385EBD"/>
    <w:rsid w:val="00385F46"/>
    <w:rsid w:val="00386210"/>
    <w:rsid w:val="00386343"/>
    <w:rsid w:val="00386E81"/>
    <w:rsid w:val="00387E39"/>
    <w:rsid w:val="0039086A"/>
    <w:rsid w:val="003908AB"/>
    <w:rsid w:val="00390EBE"/>
    <w:rsid w:val="00392522"/>
    <w:rsid w:val="00392FC2"/>
    <w:rsid w:val="003936F3"/>
    <w:rsid w:val="00394F90"/>
    <w:rsid w:val="00394FD1"/>
    <w:rsid w:val="00396EBC"/>
    <w:rsid w:val="003A179E"/>
    <w:rsid w:val="003A1822"/>
    <w:rsid w:val="003A2CA8"/>
    <w:rsid w:val="003A4A94"/>
    <w:rsid w:val="003A4FBF"/>
    <w:rsid w:val="003A50D0"/>
    <w:rsid w:val="003A55D7"/>
    <w:rsid w:val="003B12EF"/>
    <w:rsid w:val="003B3262"/>
    <w:rsid w:val="003B33FC"/>
    <w:rsid w:val="003B4CA4"/>
    <w:rsid w:val="003B572A"/>
    <w:rsid w:val="003B5746"/>
    <w:rsid w:val="003B5892"/>
    <w:rsid w:val="003B69E6"/>
    <w:rsid w:val="003B7416"/>
    <w:rsid w:val="003B7C29"/>
    <w:rsid w:val="003C0D25"/>
    <w:rsid w:val="003C0E4F"/>
    <w:rsid w:val="003C17E4"/>
    <w:rsid w:val="003C2451"/>
    <w:rsid w:val="003C2F3C"/>
    <w:rsid w:val="003C3D7B"/>
    <w:rsid w:val="003C3DE9"/>
    <w:rsid w:val="003C525C"/>
    <w:rsid w:val="003C562B"/>
    <w:rsid w:val="003C5C1F"/>
    <w:rsid w:val="003C6064"/>
    <w:rsid w:val="003C6CE3"/>
    <w:rsid w:val="003C79C1"/>
    <w:rsid w:val="003C7CDC"/>
    <w:rsid w:val="003D1722"/>
    <w:rsid w:val="003D1951"/>
    <w:rsid w:val="003D2962"/>
    <w:rsid w:val="003D3505"/>
    <w:rsid w:val="003D3AA3"/>
    <w:rsid w:val="003D3C8F"/>
    <w:rsid w:val="003D5246"/>
    <w:rsid w:val="003D638C"/>
    <w:rsid w:val="003D71ED"/>
    <w:rsid w:val="003E1261"/>
    <w:rsid w:val="003E31D6"/>
    <w:rsid w:val="003E4172"/>
    <w:rsid w:val="003E550A"/>
    <w:rsid w:val="003E5C4A"/>
    <w:rsid w:val="003E6753"/>
    <w:rsid w:val="003E7A43"/>
    <w:rsid w:val="003F04E4"/>
    <w:rsid w:val="003F0714"/>
    <w:rsid w:val="003F289C"/>
    <w:rsid w:val="00401953"/>
    <w:rsid w:val="004030F2"/>
    <w:rsid w:val="00404F48"/>
    <w:rsid w:val="00406831"/>
    <w:rsid w:val="00407295"/>
    <w:rsid w:val="00410DE2"/>
    <w:rsid w:val="00411F73"/>
    <w:rsid w:val="004141D5"/>
    <w:rsid w:val="00415BC8"/>
    <w:rsid w:val="00416CA1"/>
    <w:rsid w:val="004177CF"/>
    <w:rsid w:val="00417D61"/>
    <w:rsid w:val="00417EF1"/>
    <w:rsid w:val="00420972"/>
    <w:rsid w:val="00420F56"/>
    <w:rsid w:val="004210C8"/>
    <w:rsid w:val="0042143C"/>
    <w:rsid w:val="00421E83"/>
    <w:rsid w:val="00423FD1"/>
    <w:rsid w:val="004245C6"/>
    <w:rsid w:val="00424DD7"/>
    <w:rsid w:val="004266B0"/>
    <w:rsid w:val="0042676B"/>
    <w:rsid w:val="00426B20"/>
    <w:rsid w:val="0043063A"/>
    <w:rsid w:val="00430D30"/>
    <w:rsid w:val="00430DA2"/>
    <w:rsid w:val="00432130"/>
    <w:rsid w:val="00433552"/>
    <w:rsid w:val="00433739"/>
    <w:rsid w:val="004337C4"/>
    <w:rsid w:val="00434125"/>
    <w:rsid w:val="0043611A"/>
    <w:rsid w:val="0044072A"/>
    <w:rsid w:val="004431B9"/>
    <w:rsid w:val="004431D5"/>
    <w:rsid w:val="004437E9"/>
    <w:rsid w:val="00445CBF"/>
    <w:rsid w:val="00445E59"/>
    <w:rsid w:val="00446875"/>
    <w:rsid w:val="004477D5"/>
    <w:rsid w:val="00447F0C"/>
    <w:rsid w:val="00450D2B"/>
    <w:rsid w:val="004526B0"/>
    <w:rsid w:val="00453F3D"/>
    <w:rsid w:val="0045438B"/>
    <w:rsid w:val="00455380"/>
    <w:rsid w:val="00456B35"/>
    <w:rsid w:val="00457C11"/>
    <w:rsid w:val="00457ED9"/>
    <w:rsid w:val="00460050"/>
    <w:rsid w:val="00462219"/>
    <w:rsid w:val="004623E8"/>
    <w:rsid w:val="00463E39"/>
    <w:rsid w:val="00463E8A"/>
    <w:rsid w:val="00470983"/>
    <w:rsid w:val="00470F4D"/>
    <w:rsid w:val="00471116"/>
    <w:rsid w:val="00473787"/>
    <w:rsid w:val="004758A0"/>
    <w:rsid w:val="00476017"/>
    <w:rsid w:val="004765E1"/>
    <w:rsid w:val="004769A2"/>
    <w:rsid w:val="00476B6F"/>
    <w:rsid w:val="00477A1D"/>
    <w:rsid w:val="0048376A"/>
    <w:rsid w:val="00484783"/>
    <w:rsid w:val="00484D09"/>
    <w:rsid w:val="004874EA"/>
    <w:rsid w:val="00487C27"/>
    <w:rsid w:val="00487C68"/>
    <w:rsid w:val="00490587"/>
    <w:rsid w:val="0049181B"/>
    <w:rsid w:val="00492841"/>
    <w:rsid w:val="00493552"/>
    <w:rsid w:val="004941D7"/>
    <w:rsid w:val="00494732"/>
    <w:rsid w:val="00495670"/>
    <w:rsid w:val="00495A84"/>
    <w:rsid w:val="0049741B"/>
    <w:rsid w:val="00497691"/>
    <w:rsid w:val="00497B3A"/>
    <w:rsid w:val="004A0167"/>
    <w:rsid w:val="004A10B0"/>
    <w:rsid w:val="004A29AC"/>
    <w:rsid w:val="004A3FBC"/>
    <w:rsid w:val="004A4388"/>
    <w:rsid w:val="004A6E5C"/>
    <w:rsid w:val="004A7431"/>
    <w:rsid w:val="004A7926"/>
    <w:rsid w:val="004B04A5"/>
    <w:rsid w:val="004B1F4E"/>
    <w:rsid w:val="004B3516"/>
    <w:rsid w:val="004B47B0"/>
    <w:rsid w:val="004B4871"/>
    <w:rsid w:val="004B48EC"/>
    <w:rsid w:val="004B50F9"/>
    <w:rsid w:val="004B648E"/>
    <w:rsid w:val="004B71F0"/>
    <w:rsid w:val="004B7E76"/>
    <w:rsid w:val="004C0E11"/>
    <w:rsid w:val="004C1786"/>
    <w:rsid w:val="004C1FC1"/>
    <w:rsid w:val="004C2B81"/>
    <w:rsid w:val="004C36A2"/>
    <w:rsid w:val="004C3861"/>
    <w:rsid w:val="004C39F7"/>
    <w:rsid w:val="004C416B"/>
    <w:rsid w:val="004C6511"/>
    <w:rsid w:val="004C727C"/>
    <w:rsid w:val="004C733F"/>
    <w:rsid w:val="004C7585"/>
    <w:rsid w:val="004C7A41"/>
    <w:rsid w:val="004C7FA7"/>
    <w:rsid w:val="004D04ED"/>
    <w:rsid w:val="004D0BC7"/>
    <w:rsid w:val="004D2E54"/>
    <w:rsid w:val="004D3859"/>
    <w:rsid w:val="004D5BB6"/>
    <w:rsid w:val="004D67F0"/>
    <w:rsid w:val="004D7828"/>
    <w:rsid w:val="004E0A21"/>
    <w:rsid w:val="004E0ADB"/>
    <w:rsid w:val="004E0E35"/>
    <w:rsid w:val="004E1BF3"/>
    <w:rsid w:val="004E21B0"/>
    <w:rsid w:val="004E43C4"/>
    <w:rsid w:val="004E603F"/>
    <w:rsid w:val="004E60C7"/>
    <w:rsid w:val="004E7472"/>
    <w:rsid w:val="004F0035"/>
    <w:rsid w:val="004F3891"/>
    <w:rsid w:val="004F5404"/>
    <w:rsid w:val="0050014A"/>
    <w:rsid w:val="005002BB"/>
    <w:rsid w:val="00501B9B"/>
    <w:rsid w:val="0050255E"/>
    <w:rsid w:val="00502EBC"/>
    <w:rsid w:val="00502F6A"/>
    <w:rsid w:val="0050367D"/>
    <w:rsid w:val="0050425C"/>
    <w:rsid w:val="00505E07"/>
    <w:rsid w:val="0050708B"/>
    <w:rsid w:val="005078DB"/>
    <w:rsid w:val="00507C44"/>
    <w:rsid w:val="00511C04"/>
    <w:rsid w:val="00512C45"/>
    <w:rsid w:val="0051593A"/>
    <w:rsid w:val="00515ABA"/>
    <w:rsid w:val="00516184"/>
    <w:rsid w:val="005161E7"/>
    <w:rsid w:val="005163B8"/>
    <w:rsid w:val="00521CDD"/>
    <w:rsid w:val="00523062"/>
    <w:rsid w:val="005231A4"/>
    <w:rsid w:val="00523362"/>
    <w:rsid w:val="00523A80"/>
    <w:rsid w:val="00525312"/>
    <w:rsid w:val="005278E8"/>
    <w:rsid w:val="005316FB"/>
    <w:rsid w:val="00532489"/>
    <w:rsid w:val="00532A10"/>
    <w:rsid w:val="00532DC2"/>
    <w:rsid w:val="00535F66"/>
    <w:rsid w:val="0053768B"/>
    <w:rsid w:val="0054036E"/>
    <w:rsid w:val="00540E3E"/>
    <w:rsid w:val="00541C71"/>
    <w:rsid w:val="00542253"/>
    <w:rsid w:val="00542676"/>
    <w:rsid w:val="0054317D"/>
    <w:rsid w:val="00543E47"/>
    <w:rsid w:val="00544B3A"/>
    <w:rsid w:val="00546D23"/>
    <w:rsid w:val="00546F06"/>
    <w:rsid w:val="00550770"/>
    <w:rsid w:val="00550A3F"/>
    <w:rsid w:val="00550ED0"/>
    <w:rsid w:val="00551255"/>
    <w:rsid w:val="005518E1"/>
    <w:rsid w:val="00551CD8"/>
    <w:rsid w:val="0055431A"/>
    <w:rsid w:val="00555919"/>
    <w:rsid w:val="00556362"/>
    <w:rsid w:val="00556536"/>
    <w:rsid w:val="00556A64"/>
    <w:rsid w:val="00556EF2"/>
    <w:rsid w:val="00557C56"/>
    <w:rsid w:val="00561CEA"/>
    <w:rsid w:val="00561D4E"/>
    <w:rsid w:val="0056237E"/>
    <w:rsid w:val="00562C8C"/>
    <w:rsid w:val="00564659"/>
    <w:rsid w:val="005655D7"/>
    <w:rsid w:val="00565D02"/>
    <w:rsid w:val="00565DAB"/>
    <w:rsid w:val="00566861"/>
    <w:rsid w:val="00570A03"/>
    <w:rsid w:val="00570DB6"/>
    <w:rsid w:val="00571D1F"/>
    <w:rsid w:val="00571DFF"/>
    <w:rsid w:val="0057246C"/>
    <w:rsid w:val="00572F59"/>
    <w:rsid w:val="00574062"/>
    <w:rsid w:val="00574472"/>
    <w:rsid w:val="005756B3"/>
    <w:rsid w:val="00575C0D"/>
    <w:rsid w:val="005765EC"/>
    <w:rsid w:val="005768D2"/>
    <w:rsid w:val="00577A53"/>
    <w:rsid w:val="005811A2"/>
    <w:rsid w:val="00581C21"/>
    <w:rsid w:val="00583134"/>
    <w:rsid w:val="005834F8"/>
    <w:rsid w:val="00586072"/>
    <w:rsid w:val="0058679F"/>
    <w:rsid w:val="00587E75"/>
    <w:rsid w:val="005913BF"/>
    <w:rsid w:val="005914BA"/>
    <w:rsid w:val="00593CE1"/>
    <w:rsid w:val="00594142"/>
    <w:rsid w:val="00595F6F"/>
    <w:rsid w:val="00596DA8"/>
    <w:rsid w:val="00596EC6"/>
    <w:rsid w:val="0059756B"/>
    <w:rsid w:val="005A0666"/>
    <w:rsid w:val="005A1376"/>
    <w:rsid w:val="005A2FD4"/>
    <w:rsid w:val="005A3472"/>
    <w:rsid w:val="005A37A1"/>
    <w:rsid w:val="005A3985"/>
    <w:rsid w:val="005A556A"/>
    <w:rsid w:val="005A5F36"/>
    <w:rsid w:val="005A5F9F"/>
    <w:rsid w:val="005A65CF"/>
    <w:rsid w:val="005A66D9"/>
    <w:rsid w:val="005A7CE6"/>
    <w:rsid w:val="005B02A1"/>
    <w:rsid w:val="005B033C"/>
    <w:rsid w:val="005B086F"/>
    <w:rsid w:val="005B1DF2"/>
    <w:rsid w:val="005B2D80"/>
    <w:rsid w:val="005B3607"/>
    <w:rsid w:val="005B38DE"/>
    <w:rsid w:val="005B4562"/>
    <w:rsid w:val="005B46CC"/>
    <w:rsid w:val="005B7032"/>
    <w:rsid w:val="005C0195"/>
    <w:rsid w:val="005C07C2"/>
    <w:rsid w:val="005C1161"/>
    <w:rsid w:val="005C1428"/>
    <w:rsid w:val="005C14F4"/>
    <w:rsid w:val="005C3CD3"/>
    <w:rsid w:val="005C4E9B"/>
    <w:rsid w:val="005C5D6C"/>
    <w:rsid w:val="005C654E"/>
    <w:rsid w:val="005C6FF0"/>
    <w:rsid w:val="005D0106"/>
    <w:rsid w:val="005D0A49"/>
    <w:rsid w:val="005D42AF"/>
    <w:rsid w:val="005D491C"/>
    <w:rsid w:val="005D4AC7"/>
    <w:rsid w:val="005D6703"/>
    <w:rsid w:val="005D7117"/>
    <w:rsid w:val="005E1661"/>
    <w:rsid w:val="005E266C"/>
    <w:rsid w:val="005E308A"/>
    <w:rsid w:val="005E3E78"/>
    <w:rsid w:val="005E5246"/>
    <w:rsid w:val="005E783B"/>
    <w:rsid w:val="005F0E12"/>
    <w:rsid w:val="005F0E30"/>
    <w:rsid w:val="005F171B"/>
    <w:rsid w:val="005F1E13"/>
    <w:rsid w:val="005F25C9"/>
    <w:rsid w:val="005F3334"/>
    <w:rsid w:val="005F4233"/>
    <w:rsid w:val="005F4A71"/>
    <w:rsid w:val="005F4DD2"/>
    <w:rsid w:val="005F5A2E"/>
    <w:rsid w:val="005F6EFD"/>
    <w:rsid w:val="005F7C12"/>
    <w:rsid w:val="00600A1D"/>
    <w:rsid w:val="0060168C"/>
    <w:rsid w:val="0060246F"/>
    <w:rsid w:val="006029A1"/>
    <w:rsid w:val="0060300E"/>
    <w:rsid w:val="00603F85"/>
    <w:rsid w:val="006057B8"/>
    <w:rsid w:val="00606B05"/>
    <w:rsid w:val="00606F74"/>
    <w:rsid w:val="006108C9"/>
    <w:rsid w:val="00610A30"/>
    <w:rsid w:val="00610FD2"/>
    <w:rsid w:val="00611208"/>
    <w:rsid w:val="00611284"/>
    <w:rsid w:val="00611FD8"/>
    <w:rsid w:val="00612423"/>
    <w:rsid w:val="00612D83"/>
    <w:rsid w:val="00613541"/>
    <w:rsid w:val="00613E74"/>
    <w:rsid w:val="00614267"/>
    <w:rsid w:val="006206BD"/>
    <w:rsid w:val="00621B82"/>
    <w:rsid w:val="00621EE3"/>
    <w:rsid w:val="00623620"/>
    <w:rsid w:val="0062414B"/>
    <w:rsid w:val="00624E75"/>
    <w:rsid w:val="00625A70"/>
    <w:rsid w:val="006269F2"/>
    <w:rsid w:val="00626CEB"/>
    <w:rsid w:val="00627791"/>
    <w:rsid w:val="0063258C"/>
    <w:rsid w:val="00632FAF"/>
    <w:rsid w:val="00633F5F"/>
    <w:rsid w:val="00635FE3"/>
    <w:rsid w:val="0063616F"/>
    <w:rsid w:val="006366F7"/>
    <w:rsid w:val="00637527"/>
    <w:rsid w:val="00637E45"/>
    <w:rsid w:val="00640A0F"/>
    <w:rsid w:val="006416B3"/>
    <w:rsid w:val="00642DDD"/>
    <w:rsid w:val="00643D0C"/>
    <w:rsid w:val="00644DAD"/>
    <w:rsid w:val="0064755C"/>
    <w:rsid w:val="00650860"/>
    <w:rsid w:val="00651420"/>
    <w:rsid w:val="00651D47"/>
    <w:rsid w:val="00651DA5"/>
    <w:rsid w:val="0065285D"/>
    <w:rsid w:val="006548A9"/>
    <w:rsid w:val="00654D3F"/>
    <w:rsid w:val="00655B99"/>
    <w:rsid w:val="00655F42"/>
    <w:rsid w:val="006560CE"/>
    <w:rsid w:val="00656363"/>
    <w:rsid w:val="0065706A"/>
    <w:rsid w:val="00657589"/>
    <w:rsid w:val="00657F48"/>
    <w:rsid w:val="00662212"/>
    <w:rsid w:val="00666C55"/>
    <w:rsid w:val="00666D55"/>
    <w:rsid w:val="00667E03"/>
    <w:rsid w:val="006704E7"/>
    <w:rsid w:val="0067201C"/>
    <w:rsid w:val="00672133"/>
    <w:rsid w:val="00672407"/>
    <w:rsid w:val="00672962"/>
    <w:rsid w:val="006756B5"/>
    <w:rsid w:val="00676E87"/>
    <w:rsid w:val="00677745"/>
    <w:rsid w:val="00677ED7"/>
    <w:rsid w:val="00681BE0"/>
    <w:rsid w:val="006837BA"/>
    <w:rsid w:val="0068392B"/>
    <w:rsid w:val="006839A9"/>
    <w:rsid w:val="00683FEE"/>
    <w:rsid w:val="0068417F"/>
    <w:rsid w:val="0068449B"/>
    <w:rsid w:val="006845C3"/>
    <w:rsid w:val="006846B9"/>
    <w:rsid w:val="00685AA9"/>
    <w:rsid w:val="00686257"/>
    <w:rsid w:val="0069041B"/>
    <w:rsid w:val="00690D07"/>
    <w:rsid w:val="00691126"/>
    <w:rsid w:val="00692C23"/>
    <w:rsid w:val="00692C33"/>
    <w:rsid w:val="006930BF"/>
    <w:rsid w:val="006930E6"/>
    <w:rsid w:val="00693AAB"/>
    <w:rsid w:val="0069432D"/>
    <w:rsid w:val="00694C26"/>
    <w:rsid w:val="00694EBB"/>
    <w:rsid w:val="006970CA"/>
    <w:rsid w:val="006A0D67"/>
    <w:rsid w:val="006A100E"/>
    <w:rsid w:val="006A2085"/>
    <w:rsid w:val="006A2D3A"/>
    <w:rsid w:val="006A32AE"/>
    <w:rsid w:val="006A5F7D"/>
    <w:rsid w:val="006A6F0E"/>
    <w:rsid w:val="006B15A7"/>
    <w:rsid w:val="006B1841"/>
    <w:rsid w:val="006B2626"/>
    <w:rsid w:val="006B29D1"/>
    <w:rsid w:val="006B4308"/>
    <w:rsid w:val="006B47A1"/>
    <w:rsid w:val="006B4BDD"/>
    <w:rsid w:val="006B5572"/>
    <w:rsid w:val="006B5960"/>
    <w:rsid w:val="006B67E5"/>
    <w:rsid w:val="006B6871"/>
    <w:rsid w:val="006C026A"/>
    <w:rsid w:val="006C142A"/>
    <w:rsid w:val="006C16BE"/>
    <w:rsid w:val="006C33F2"/>
    <w:rsid w:val="006C3732"/>
    <w:rsid w:val="006C5CE6"/>
    <w:rsid w:val="006D0293"/>
    <w:rsid w:val="006D19C7"/>
    <w:rsid w:val="006D257C"/>
    <w:rsid w:val="006D33C0"/>
    <w:rsid w:val="006D36C7"/>
    <w:rsid w:val="006D46FA"/>
    <w:rsid w:val="006D4821"/>
    <w:rsid w:val="006D49AF"/>
    <w:rsid w:val="006D4DF2"/>
    <w:rsid w:val="006D5BE7"/>
    <w:rsid w:val="006D5BEC"/>
    <w:rsid w:val="006D6FFB"/>
    <w:rsid w:val="006D782D"/>
    <w:rsid w:val="006E02AB"/>
    <w:rsid w:val="006E0F2F"/>
    <w:rsid w:val="006E22A8"/>
    <w:rsid w:val="006E2F6E"/>
    <w:rsid w:val="006E3E12"/>
    <w:rsid w:val="006E411E"/>
    <w:rsid w:val="006E486A"/>
    <w:rsid w:val="006E5C4B"/>
    <w:rsid w:val="006F0493"/>
    <w:rsid w:val="006F12F2"/>
    <w:rsid w:val="006F1479"/>
    <w:rsid w:val="006F221F"/>
    <w:rsid w:val="006F2BAE"/>
    <w:rsid w:val="006F4206"/>
    <w:rsid w:val="006F4708"/>
    <w:rsid w:val="006F4985"/>
    <w:rsid w:val="006F5A5B"/>
    <w:rsid w:val="006F5ABB"/>
    <w:rsid w:val="006F7465"/>
    <w:rsid w:val="006F7580"/>
    <w:rsid w:val="00700577"/>
    <w:rsid w:val="007007E9"/>
    <w:rsid w:val="00700CF6"/>
    <w:rsid w:val="007019FD"/>
    <w:rsid w:val="00702792"/>
    <w:rsid w:val="00702C1C"/>
    <w:rsid w:val="00703AC5"/>
    <w:rsid w:val="00704A41"/>
    <w:rsid w:val="007056C7"/>
    <w:rsid w:val="0070577A"/>
    <w:rsid w:val="00707630"/>
    <w:rsid w:val="00707737"/>
    <w:rsid w:val="00707D79"/>
    <w:rsid w:val="00711724"/>
    <w:rsid w:val="00711F54"/>
    <w:rsid w:val="00713C05"/>
    <w:rsid w:val="00715C25"/>
    <w:rsid w:val="00715D39"/>
    <w:rsid w:val="00715D67"/>
    <w:rsid w:val="00716208"/>
    <w:rsid w:val="00720194"/>
    <w:rsid w:val="007202AE"/>
    <w:rsid w:val="0072040D"/>
    <w:rsid w:val="00720E1B"/>
    <w:rsid w:val="007214DE"/>
    <w:rsid w:val="00722B1B"/>
    <w:rsid w:val="007239C9"/>
    <w:rsid w:val="00723CB6"/>
    <w:rsid w:val="007254DB"/>
    <w:rsid w:val="00727272"/>
    <w:rsid w:val="007275E1"/>
    <w:rsid w:val="00727E57"/>
    <w:rsid w:val="00730243"/>
    <w:rsid w:val="00730529"/>
    <w:rsid w:val="007305D7"/>
    <w:rsid w:val="0073078F"/>
    <w:rsid w:val="0073099A"/>
    <w:rsid w:val="00731271"/>
    <w:rsid w:val="00731E96"/>
    <w:rsid w:val="007326C8"/>
    <w:rsid w:val="00732A72"/>
    <w:rsid w:val="00732B33"/>
    <w:rsid w:val="007347DF"/>
    <w:rsid w:val="00736FEE"/>
    <w:rsid w:val="00740B57"/>
    <w:rsid w:val="00741400"/>
    <w:rsid w:val="00742456"/>
    <w:rsid w:val="0074268A"/>
    <w:rsid w:val="00742A4A"/>
    <w:rsid w:val="00743C66"/>
    <w:rsid w:val="00744CCB"/>
    <w:rsid w:val="00744F62"/>
    <w:rsid w:val="00745D99"/>
    <w:rsid w:val="00746ECC"/>
    <w:rsid w:val="00746F3F"/>
    <w:rsid w:val="00752C0A"/>
    <w:rsid w:val="00754631"/>
    <w:rsid w:val="00756439"/>
    <w:rsid w:val="00756EB8"/>
    <w:rsid w:val="00762D8F"/>
    <w:rsid w:val="0076442D"/>
    <w:rsid w:val="007644DD"/>
    <w:rsid w:val="007654B7"/>
    <w:rsid w:val="00765794"/>
    <w:rsid w:val="0077189D"/>
    <w:rsid w:val="0077221D"/>
    <w:rsid w:val="0077258B"/>
    <w:rsid w:val="00774464"/>
    <w:rsid w:val="007747FB"/>
    <w:rsid w:val="00775567"/>
    <w:rsid w:val="007768E7"/>
    <w:rsid w:val="007771E2"/>
    <w:rsid w:val="00777451"/>
    <w:rsid w:val="00777957"/>
    <w:rsid w:val="00781107"/>
    <w:rsid w:val="007818FB"/>
    <w:rsid w:val="00781983"/>
    <w:rsid w:val="0078324D"/>
    <w:rsid w:val="00784A0E"/>
    <w:rsid w:val="00784E32"/>
    <w:rsid w:val="00785532"/>
    <w:rsid w:val="00785809"/>
    <w:rsid w:val="00785D7C"/>
    <w:rsid w:val="00786DC4"/>
    <w:rsid w:val="007876D9"/>
    <w:rsid w:val="00790A58"/>
    <w:rsid w:val="00793FE5"/>
    <w:rsid w:val="007950BA"/>
    <w:rsid w:val="0079524F"/>
    <w:rsid w:val="00795BC6"/>
    <w:rsid w:val="00795FF8"/>
    <w:rsid w:val="00796265"/>
    <w:rsid w:val="007962B9"/>
    <w:rsid w:val="007963D7"/>
    <w:rsid w:val="007965FD"/>
    <w:rsid w:val="0079678E"/>
    <w:rsid w:val="00796AA1"/>
    <w:rsid w:val="007A0A33"/>
    <w:rsid w:val="007A0BAB"/>
    <w:rsid w:val="007A12D7"/>
    <w:rsid w:val="007A18CE"/>
    <w:rsid w:val="007A1F9C"/>
    <w:rsid w:val="007A2D38"/>
    <w:rsid w:val="007A2ECF"/>
    <w:rsid w:val="007A36EB"/>
    <w:rsid w:val="007A4418"/>
    <w:rsid w:val="007A537C"/>
    <w:rsid w:val="007A5DDB"/>
    <w:rsid w:val="007A6065"/>
    <w:rsid w:val="007A68CA"/>
    <w:rsid w:val="007A68CB"/>
    <w:rsid w:val="007A6CF8"/>
    <w:rsid w:val="007A70C2"/>
    <w:rsid w:val="007A7B98"/>
    <w:rsid w:val="007B07E9"/>
    <w:rsid w:val="007B16E1"/>
    <w:rsid w:val="007B23E1"/>
    <w:rsid w:val="007B354C"/>
    <w:rsid w:val="007B4F78"/>
    <w:rsid w:val="007B6475"/>
    <w:rsid w:val="007B723C"/>
    <w:rsid w:val="007B7460"/>
    <w:rsid w:val="007C0F8A"/>
    <w:rsid w:val="007C12D7"/>
    <w:rsid w:val="007C2554"/>
    <w:rsid w:val="007C2CB2"/>
    <w:rsid w:val="007C3522"/>
    <w:rsid w:val="007C424A"/>
    <w:rsid w:val="007C4312"/>
    <w:rsid w:val="007C5597"/>
    <w:rsid w:val="007C62A9"/>
    <w:rsid w:val="007C6704"/>
    <w:rsid w:val="007C686E"/>
    <w:rsid w:val="007C7253"/>
    <w:rsid w:val="007C7AE0"/>
    <w:rsid w:val="007D073D"/>
    <w:rsid w:val="007D0AF6"/>
    <w:rsid w:val="007D10D3"/>
    <w:rsid w:val="007D22BC"/>
    <w:rsid w:val="007D27BF"/>
    <w:rsid w:val="007D4DD4"/>
    <w:rsid w:val="007D5199"/>
    <w:rsid w:val="007D5962"/>
    <w:rsid w:val="007D6145"/>
    <w:rsid w:val="007D7C2E"/>
    <w:rsid w:val="007D7D60"/>
    <w:rsid w:val="007E0462"/>
    <w:rsid w:val="007E201D"/>
    <w:rsid w:val="007E36F8"/>
    <w:rsid w:val="007E4290"/>
    <w:rsid w:val="007E45EE"/>
    <w:rsid w:val="007E4BC3"/>
    <w:rsid w:val="007E4D1C"/>
    <w:rsid w:val="007E4F47"/>
    <w:rsid w:val="007E5F1E"/>
    <w:rsid w:val="007E61DA"/>
    <w:rsid w:val="007E7FF1"/>
    <w:rsid w:val="007F0F46"/>
    <w:rsid w:val="007F13A0"/>
    <w:rsid w:val="007F26AB"/>
    <w:rsid w:val="007F385F"/>
    <w:rsid w:val="007F63DD"/>
    <w:rsid w:val="007F67ED"/>
    <w:rsid w:val="007F6EB2"/>
    <w:rsid w:val="007F7A18"/>
    <w:rsid w:val="00801F5A"/>
    <w:rsid w:val="00802090"/>
    <w:rsid w:val="00803A79"/>
    <w:rsid w:val="008056F5"/>
    <w:rsid w:val="00807254"/>
    <w:rsid w:val="008104FA"/>
    <w:rsid w:val="00810B29"/>
    <w:rsid w:val="008113B2"/>
    <w:rsid w:val="00811BB1"/>
    <w:rsid w:val="008125AE"/>
    <w:rsid w:val="008132DD"/>
    <w:rsid w:val="00813E32"/>
    <w:rsid w:val="00814415"/>
    <w:rsid w:val="00815994"/>
    <w:rsid w:val="008161CB"/>
    <w:rsid w:val="00816F50"/>
    <w:rsid w:val="0081774D"/>
    <w:rsid w:val="00817C5C"/>
    <w:rsid w:val="00817E86"/>
    <w:rsid w:val="00822041"/>
    <w:rsid w:val="008224C6"/>
    <w:rsid w:val="00824092"/>
    <w:rsid w:val="008244A6"/>
    <w:rsid w:val="008247F9"/>
    <w:rsid w:val="00826C26"/>
    <w:rsid w:val="00827802"/>
    <w:rsid w:val="00827969"/>
    <w:rsid w:val="00830BCC"/>
    <w:rsid w:val="008327B8"/>
    <w:rsid w:val="00832860"/>
    <w:rsid w:val="00833DE0"/>
    <w:rsid w:val="0083566F"/>
    <w:rsid w:val="00835710"/>
    <w:rsid w:val="00836C48"/>
    <w:rsid w:val="00837B56"/>
    <w:rsid w:val="00837F67"/>
    <w:rsid w:val="00840B85"/>
    <w:rsid w:val="00840F29"/>
    <w:rsid w:val="0084104B"/>
    <w:rsid w:val="0084122B"/>
    <w:rsid w:val="008412D3"/>
    <w:rsid w:val="00841537"/>
    <w:rsid w:val="008419DD"/>
    <w:rsid w:val="0084383D"/>
    <w:rsid w:val="00844495"/>
    <w:rsid w:val="00845632"/>
    <w:rsid w:val="00845A25"/>
    <w:rsid w:val="00846168"/>
    <w:rsid w:val="00847BC6"/>
    <w:rsid w:val="00847CD5"/>
    <w:rsid w:val="0085044A"/>
    <w:rsid w:val="00852313"/>
    <w:rsid w:val="0085234F"/>
    <w:rsid w:val="008529E9"/>
    <w:rsid w:val="00852A55"/>
    <w:rsid w:val="0085381D"/>
    <w:rsid w:val="00853C0A"/>
    <w:rsid w:val="0085408D"/>
    <w:rsid w:val="00854CAE"/>
    <w:rsid w:val="008559CF"/>
    <w:rsid w:val="00856AA3"/>
    <w:rsid w:val="00856ECD"/>
    <w:rsid w:val="0085797D"/>
    <w:rsid w:val="008614B7"/>
    <w:rsid w:val="00861F08"/>
    <w:rsid w:val="00863D14"/>
    <w:rsid w:val="00864C52"/>
    <w:rsid w:val="00865923"/>
    <w:rsid w:val="00866017"/>
    <w:rsid w:val="0086681B"/>
    <w:rsid w:val="008671F8"/>
    <w:rsid w:val="00867992"/>
    <w:rsid w:val="00871596"/>
    <w:rsid w:val="00871FBF"/>
    <w:rsid w:val="00872101"/>
    <w:rsid w:val="008725A5"/>
    <w:rsid w:val="00873E91"/>
    <w:rsid w:val="00874088"/>
    <w:rsid w:val="0087460E"/>
    <w:rsid w:val="0087503B"/>
    <w:rsid w:val="008751F1"/>
    <w:rsid w:val="00875712"/>
    <w:rsid w:val="00877605"/>
    <w:rsid w:val="00877C02"/>
    <w:rsid w:val="008817FD"/>
    <w:rsid w:val="0088187A"/>
    <w:rsid w:val="00881AD4"/>
    <w:rsid w:val="00881E9A"/>
    <w:rsid w:val="0088232E"/>
    <w:rsid w:val="00882868"/>
    <w:rsid w:val="008829F7"/>
    <w:rsid w:val="00883707"/>
    <w:rsid w:val="00884967"/>
    <w:rsid w:val="0088525B"/>
    <w:rsid w:val="00886473"/>
    <w:rsid w:val="00886F8E"/>
    <w:rsid w:val="00887F28"/>
    <w:rsid w:val="008909B7"/>
    <w:rsid w:val="008917DC"/>
    <w:rsid w:val="008923C0"/>
    <w:rsid w:val="008955AF"/>
    <w:rsid w:val="008973B1"/>
    <w:rsid w:val="00897E1A"/>
    <w:rsid w:val="008A03B7"/>
    <w:rsid w:val="008A170E"/>
    <w:rsid w:val="008A2C8F"/>
    <w:rsid w:val="008A32F9"/>
    <w:rsid w:val="008A34AD"/>
    <w:rsid w:val="008A361D"/>
    <w:rsid w:val="008A38E3"/>
    <w:rsid w:val="008A4088"/>
    <w:rsid w:val="008A59D2"/>
    <w:rsid w:val="008A5F29"/>
    <w:rsid w:val="008A648F"/>
    <w:rsid w:val="008A7058"/>
    <w:rsid w:val="008A7376"/>
    <w:rsid w:val="008A7D3B"/>
    <w:rsid w:val="008B0C0B"/>
    <w:rsid w:val="008B1038"/>
    <w:rsid w:val="008B23C0"/>
    <w:rsid w:val="008B27C3"/>
    <w:rsid w:val="008B2904"/>
    <w:rsid w:val="008B37D9"/>
    <w:rsid w:val="008B4402"/>
    <w:rsid w:val="008B5501"/>
    <w:rsid w:val="008B577E"/>
    <w:rsid w:val="008B6150"/>
    <w:rsid w:val="008B6749"/>
    <w:rsid w:val="008B7FD4"/>
    <w:rsid w:val="008C07E1"/>
    <w:rsid w:val="008C0CEC"/>
    <w:rsid w:val="008C1513"/>
    <w:rsid w:val="008C1E4E"/>
    <w:rsid w:val="008C275B"/>
    <w:rsid w:val="008C3FBC"/>
    <w:rsid w:val="008C529D"/>
    <w:rsid w:val="008C649D"/>
    <w:rsid w:val="008C686F"/>
    <w:rsid w:val="008D1551"/>
    <w:rsid w:val="008D3187"/>
    <w:rsid w:val="008D62FC"/>
    <w:rsid w:val="008D636D"/>
    <w:rsid w:val="008D6EA3"/>
    <w:rsid w:val="008D7727"/>
    <w:rsid w:val="008E0DA8"/>
    <w:rsid w:val="008E18C3"/>
    <w:rsid w:val="008E1C06"/>
    <w:rsid w:val="008E23C1"/>
    <w:rsid w:val="008E2BC2"/>
    <w:rsid w:val="008E3479"/>
    <w:rsid w:val="008E4F31"/>
    <w:rsid w:val="008E5103"/>
    <w:rsid w:val="008E54A0"/>
    <w:rsid w:val="008E66FF"/>
    <w:rsid w:val="008F00C6"/>
    <w:rsid w:val="008F2774"/>
    <w:rsid w:val="008F2984"/>
    <w:rsid w:val="008F336F"/>
    <w:rsid w:val="008F3B22"/>
    <w:rsid w:val="008F40DE"/>
    <w:rsid w:val="008F63C9"/>
    <w:rsid w:val="008F6C6C"/>
    <w:rsid w:val="008F76DC"/>
    <w:rsid w:val="008F7A80"/>
    <w:rsid w:val="008F7B44"/>
    <w:rsid w:val="00900189"/>
    <w:rsid w:val="009008BC"/>
    <w:rsid w:val="0090152E"/>
    <w:rsid w:val="00902C74"/>
    <w:rsid w:val="00902D4C"/>
    <w:rsid w:val="009030D0"/>
    <w:rsid w:val="00903AAB"/>
    <w:rsid w:val="00904643"/>
    <w:rsid w:val="00905122"/>
    <w:rsid w:val="0090552D"/>
    <w:rsid w:val="00905E69"/>
    <w:rsid w:val="00907B24"/>
    <w:rsid w:val="009143A1"/>
    <w:rsid w:val="00914B51"/>
    <w:rsid w:val="0091519D"/>
    <w:rsid w:val="0091576C"/>
    <w:rsid w:val="00916E8E"/>
    <w:rsid w:val="009175CB"/>
    <w:rsid w:val="00917F1A"/>
    <w:rsid w:val="009203D0"/>
    <w:rsid w:val="00921D0B"/>
    <w:rsid w:val="00921F1D"/>
    <w:rsid w:val="00925D74"/>
    <w:rsid w:val="00926A49"/>
    <w:rsid w:val="00927300"/>
    <w:rsid w:val="0092742F"/>
    <w:rsid w:val="009278E1"/>
    <w:rsid w:val="00927A20"/>
    <w:rsid w:val="00927C56"/>
    <w:rsid w:val="00930082"/>
    <w:rsid w:val="009314AB"/>
    <w:rsid w:val="00931EB9"/>
    <w:rsid w:val="009329A0"/>
    <w:rsid w:val="009347D5"/>
    <w:rsid w:val="00935C3D"/>
    <w:rsid w:val="0093626F"/>
    <w:rsid w:val="009364C2"/>
    <w:rsid w:val="009366B6"/>
    <w:rsid w:val="00936DFC"/>
    <w:rsid w:val="00941559"/>
    <w:rsid w:val="009422D1"/>
    <w:rsid w:val="00942347"/>
    <w:rsid w:val="00945EC3"/>
    <w:rsid w:val="00947CA0"/>
    <w:rsid w:val="00950622"/>
    <w:rsid w:val="00951C64"/>
    <w:rsid w:val="0095231B"/>
    <w:rsid w:val="00952638"/>
    <w:rsid w:val="00952DEA"/>
    <w:rsid w:val="009530C8"/>
    <w:rsid w:val="0095548A"/>
    <w:rsid w:val="00955545"/>
    <w:rsid w:val="00956B54"/>
    <w:rsid w:val="00957131"/>
    <w:rsid w:val="00957A2D"/>
    <w:rsid w:val="00957CE8"/>
    <w:rsid w:val="00957D97"/>
    <w:rsid w:val="00957E0B"/>
    <w:rsid w:val="009604BA"/>
    <w:rsid w:val="009623AD"/>
    <w:rsid w:val="00963534"/>
    <w:rsid w:val="009642EC"/>
    <w:rsid w:val="009657FF"/>
    <w:rsid w:val="00966F0D"/>
    <w:rsid w:val="00971E55"/>
    <w:rsid w:val="00972E33"/>
    <w:rsid w:val="00972E5E"/>
    <w:rsid w:val="009738B3"/>
    <w:rsid w:val="0097488A"/>
    <w:rsid w:val="00975249"/>
    <w:rsid w:val="009755DE"/>
    <w:rsid w:val="0097662D"/>
    <w:rsid w:val="00977DD3"/>
    <w:rsid w:val="009801C1"/>
    <w:rsid w:val="00982873"/>
    <w:rsid w:val="00982D27"/>
    <w:rsid w:val="00983987"/>
    <w:rsid w:val="00984064"/>
    <w:rsid w:val="0098424A"/>
    <w:rsid w:val="009844EE"/>
    <w:rsid w:val="00984A35"/>
    <w:rsid w:val="009863A2"/>
    <w:rsid w:val="009878E8"/>
    <w:rsid w:val="00987DF8"/>
    <w:rsid w:val="00991A31"/>
    <w:rsid w:val="009927B9"/>
    <w:rsid w:val="009933EF"/>
    <w:rsid w:val="00993BCA"/>
    <w:rsid w:val="0099509B"/>
    <w:rsid w:val="0099762F"/>
    <w:rsid w:val="009A1239"/>
    <w:rsid w:val="009A126C"/>
    <w:rsid w:val="009A127E"/>
    <w:rsid w:val="009A1E41"/>
    <w:rsid w:val="009A2473"/>
    <w:rsid w:val="009A2610"/>
    <w:rsid w:val="009A2E7E"/>
    <w:rsid w:val="009A369E"/>
    <w:rsid w:val="009A37AF"/>
    <w:rsid w:val="009A3C70"/>
    <w:rsid w:val="009A4406"/>
    <w:rsid w:val="009A4DC7"/>
    <w:rsid w:val="009A6BC8"/>
    <w:rsid w:val="009A71D1"/>
    <w:rsid w:val="009B0FF5"/>
    <w:rsid w:val="009B1758"/>
    <w:rsid w:val="009B1936"/>
    <w:rsid w:val="009B2CDF"/>
    <w:rsid w:val="009B3BA6"/>
    <w:rsid w:val="009B3E90"/>
    <w:rsid w:val="009B4998"/>
    <w:rsid w:val="009B528B"/>
    <w:rsid w:val="009B548F"/>
    <w:rsid w:val="009B59B3"/>
    <w:rsid w:val="009B5D29"/>
    <w:rsid w:val="009B6779"/>
    <w:rsid w:val="009B69A3"/>
    <w:rsid w:val="009B7A83"/>
    <w:rsid w:val="009C12EE"/>
    <w:rsid w:val="009C1609"/>
    <w:rsid w:val="009C1D67"/>
    <w:rsid w:val="009C24E3"/>
    <w:rsid w:val="009C45C9"/>
    <w:rsid w:val="009C511F"/>
    <w:rsid w:val="009C75AF"/>
    <w:rsid w:val="009D1FBB"/>
    <w:rsid w:val="009D2C21"/>
    <w:rsid w:val="009D3E6A"/>
    <w:rsid w:val="009D6B70"/>
    <w:rsid w:val="009D77B4"/>
    <w:rsid w:val="009E1DAA"/>
    <w:rsid w:val="009E472A"/>
    <w:rsid w:val="009E5FB1"/>
    <w:rsid w:val="009E67F6"/>
    <w:rsid w:val="009E7933"/>
    <w:rsid w:val="009F0F14"/>
    <w:rsid w:val="009F0F73"/>
    <w:rsid w:val="009F1A90"/>
    <w:rsid w:val="009F254A"/>
    <w:rsid w:val="009F26FA"/>
    <w:rsid w:val="009F377E"/>
    <w:rsid w:val="009F3C99"/>
    <w:rsid w:val="009F56AC"/>
    <w:rsid w:val="009F579B"/>
    <w:rsid w:val="009F5D71"/>
    <w:rsid w:val="009F5E05"/>
    <w:rsid w:val="009F5E68"/>
    <w:rsid w:val="009F66B6"/>
    <w:rsid w:val="009F7026"/>
    <w:rsid w:val="00A00E95"/>
    <w:rsid w:val="00A02421"/>
    <w:rsid w:val="00A02C1E"/>
    <w:rsid w:val="00A03586"/>
    <w:rsid w:val="00A04364"/>
    <w:rsid w:val="00A04AE1"/>
    <w:rsid w:val="00A04BCB"/>
    <w:rsid w:val="00A04E18"/>
    <w:rsid w:val="00A0507E"/>
    <w:rsid w:val="00A05598"/>
    <w:rsid w:val="00A055C6"/>
    <w:rsid w:val="00A058B3"/>
    <w:rsid w:val="00A073B0"/>
    <w:rsid w:val="00A075E9"/>
    <w:rsid w:val="00A1033E"/>
    <w:rsid w:val="00A11421"/>
    <w:rsid w:val="00A120AE"/>
    <w:rsid w:val="00A12D15"/>
    <w:rsid w:val="00A13939"/>
    <w:rsid w:val="00A13C28"/>
    <w:rsid w:val="00A14403"/>
    <w:rsid w:val="00A1539C"/>
    <w:rsid w:val="00A154BA"/>
    <w:rsid w:val="00A15AC2"/>
    <w:rsid w:val="00A16D5F"/>
    <w:rsid w:val="00A16F0D"/>
    <w:rsid w:val="00A17BB6"/>
    <w:rsid w:val="00A17ED8"/>
    <w:rsid w:val="00A201D7"/>
    <w:rsid w:val="00A2370A"/>
    <w:rsid w:val="00A24734"/>
    <w:rsid w:val="00A274C7"/>
    <w:rsid w:val="00A3086D"/>
    <w:rsid w:val="00A316D9"/>
    <w:rsid w:val="00A31701"/>
    <w:rsid w:val="00A3318E"/>
    <w:rsid w:val="00A3440B"/>
    <w:rsid w:val="00A36461"/>
    <w:rsid w:val="00A37213"/>
    <w:rsid w:val="00A37921"/>
    <w:rsid w:val="00A37DCE"/>
    <w:rsid w:val="00A4099B"/>
    <w:rsid w:val="00A40FB7"/>
    <w:rsid w:val="00A427FA"/>
    <w:rsid w:val="00A430BF"/>
    <w:rsid w:val="00A4341E"/>
    <w:rsid w:val="00A446D0"/>
    <w:rsid w:val="00A446D9"/>
    <w:rsid w:val="00A44C6B"/>
    <w:rsid w:val="00A44DC0"/>
    <w:rsid w:val="00A4526D"/>
    <w:rsid w:val="00A46FC8"/>
    <w:rsid w:val="00A47396"/>
    <w:rsid w:val="00A5091E"/>
    <w:rsid w:val="00A50D46"/>
    <w:rsid w:val="00A517FA"/>
    <w:rsid w:val="00A52479"/>
    <w:rsid w:val="00A524DC"/>
    <w:rsid w:val="00A53574"/>
    <w:rsid w:val="00A535C8"/>
    <w:rsid w:val="00A53CBE"/>
    <w:rsid w:val="00A56194"/>
    <w:rsid w:val="00A57037"/>
    <w:rsid w:val="00A57328"/>
    <w:rsid w:val="00A60C3A"/>
    <w:rsid w:val="00A612BA"/>
    <w:rsid w:val="00A62848"/>
    <w:rsid w:val="00A62885"/>
    <w:rsid w:val="00A62C6B"/>
    <w:rsid w:val="00A62E54"/>
    <w:rsid w:val="00A62F34"/>
    <w:rsid w:val="00A63144"/>
    <w:rsid w:val="00A64817"/>
    <w:rsid w:val="00A64A86"/>
    <w:rsid w:val="00A6542B"/>
    <w:rsid w:val="00A665CA"/>
    <w:rsid w:val="00A672A8"/>
    <w:rsid w:val="00A70F0A"/>
    <w:rsid w:val="00A71055"/>
    <w:rsid w:val="00A71829"/>
    <w:rsid w:val="00A71A73"/>
    <w:rsid w:val="00A71CBA"/>
    <w:rsid w:val="00A739DD"/>
    <w:rsid w:val="00A74BC7"/>
    <w:rsid w:val="00A74DEA"/>
    <w:rsid w:val="00A75470"/>
    <w:rsid w:val="00A76074"/>
    <w:rsid w:val="00A769E2"/>
    <w:rsid w:val="00A76C12"/>
    <w:rsid w:val="00A76DB3"/>
    <w:rsid w:val="00A77E7F"/>
    <w:rsid w:val="00A80BC6"/>
    <w:rsid w:val="00A80ECD"/>
    <w:rsid w:val="00A81A3A"/>
    <w:rsid w:val="00A827C9"/>
    <w:rsid w:val="00A8339E"/>
    <w:rsid w:val="00A83F29"/>
    <w:rsid w:val="00A854B2"/>
    <w:rsid w:val="00A861CA"/>
    <w:rsid w:val="00A86DE6"/>
    <w:rsid w:val="00A90129"/>
    <w:rsid w:val="00A901B1"/>
    <w:rsid w:val="00A9276B"/>
    <w:rsid w:val="00A96803"/>
    <w:rsid w:val="00A97BD9"/>
    <w:rsid w:val="00A97EC7"/>
    <w:rsid w:val="00AA08C4"/>
    <w:rsid w:val="00AA0E89"/>
    <w:rsid w:val="00AA0EBD"/>
    <w:rsid w:val="00AA230E"/>
    <w:rsid w:val="00AA36CA"/>
    <w:rsid w:val="00AA371B"/>
    <w:rsid w:val="00AA46E6"/>
    <w:rsid w:val="00AA4A83"/>
    <w:rsid w:val="00AA52F9"/>
    <w:rsid w:val="00AA652F"/>
    <w:rsid w:val="00AA6807"/>
    <w:rsid w:val="00AA732B"/>
    <w:rsid w:val="00AB06FB"/>
    <w:rsid w:val="00AB270F"/>
    <w:rsid w:val="00AB286B"/>
    <w:rsid w:val="00AB29AC"/>
    <w:rsid w:val="00AB4159"/>
    <w:rsid w:val="00AB4C41"/>
    <w:rsid w:val="00AB4F1A"/>
    <w:rsid w:val="00AB509C"/>
    <w:rsid w:val="00AB72FA"/>
    <w:rsid w:val="00AB73EA"/>
    <w:rsid w:val="00AB751A"/>
    <w:rsid w:val="00AC098F"/>
    <w:rsid w:val="00AC0DB1"/>
    <w:rsid w:val="00AC1796"/>
    <w:rsid w:val="00AC1A5E"/>
    <w:rsid w:val="00AC1ABC"/>
    <w:rsid w:val="00AC27D6"/>
    <w:rsid w:val="00AC3857"/>
    <w:rsid w:val="00AC51B7"/>
    <w:rsid w:val="00AC5FB2"/>
    <w:rsid w:val="00AC5FBC"/>
    <w:rsid w:val="00AC71FF"/>
    <w:rsid w:val="00AD0A6F"/>
    <w:rsid w:val="00AD0CA6"/>
    <w:rsid w:val="00AD1429"/>
    <w:rsid w:val="00AD2394"/>
    <w:rsid w:val="00AD262B"/>
    <w:rsid w:val="00AD3D05"/>
    <w:rsid w:val="00AD447C"/>
    <w:rsid w:val="00AD4F22"/>
    <w:rsid w:val="00AD6052"/>
    <w:rsid w:val="00AD6ABE"/>
    <w:rsid w:val="00AD6E9D"/>
    <w:rsid w:val="00AD74C9"/>
    <w:rsid w:val="00AE0DF1"/>
    <w:rsid w:val="00AE11D8"/>
    <w:rsid w:val="00AE2B2F"/>
    <w:rsid w:val="00AE418B"/>
    <w:rsid w:val="00AE4B8A"/>
    <w:rsid w:val="00AE5CD6"/>
    <w:rsid w:val="00AE65E9"/>
    <w:rsid w:val="00AE748C"/>
    <w:rsid w:val="00AF0F68"/>
    <w:rsid w:val="00AF1A70"/>
    <w:rsid w:val="00AF28CD"/>
    <w:rsid w:val="00AF4065"/>
    <w:rsid w:val="00AF45BD"/>
    <w:rsid w:val="00B005EE"/>
    <w:rsid w:val="00B0079C"/>
    <w:rsid w:val="00B00E9B"/>
    <w:rsid w:val="00B01522"/>
    <w:rsid w:val="00B01AEF"/>
    <w:rsid w:val="00B01D9E"/>
    <w:rsid w:val="00B01EA4"/>
    <w:rsid w:val="00B0392D"/>
    <w:rsid w:val="00B053CD"/>
    <w:rsid w:val="00B065CC"/>
    <w:rsid w:val="00B066A6"/>
    <w:rsid w:val="00B0764B"/>
    <w:rsid w:val="00B1035C"/>
    <w:rsid w:val="00B111B6"/>
    <w:rsid w:val="00B12600"/>
    <w:rsid w:val="00B12633"/>
    <w:rsid w:val="00B1632F"/>
    <w:rsid w:val="00B17493"/>
    <w:rsid w:val="00B17D2C"/>
    <w:rsid w:val="00B2269F"/>
    <w:rsid w:val="00B230A8"/>
    <w:rsid w:val="00B26D1C"/>
    <w:rsid w:val="00B3068B"/>
    <w:rsid w:val="00B30990"/>
    <w:rsid w:val="00B31746"/>
    <w:rsid w:val="00B32622"/>
    <w:rsid w:val="00B32A43"/>
    <w:rsid w:val="00B32F2D"/>
    <w:rsid w:val="00B34288"/>
    <w:rsid w:val="00B3480A"/>
    <w:rsid w:val="00B3569D"/>
    <w:rsid w:val="00B35D8A"/>
    <w:rsid w:val="00B3671B"/>
    <w:rsid w:val="00B4014F"/>
    <w:rsid w:val="00B417C1"/>
    <w:rsid w:val="00B421B0"/>
    <w:rsid w:val="00B43019"/>
    <w:rsid w:val="00B43151"/>
    <w:rsid w:val="00B432D7"/>
    <w:rsid w:val="00B435A2"/>
    <w:rsid w:val="00B444E4"/>
    <w:rsid w:val="00B454FC"/>
    <w:rsid w:val="00B45642"/>
    <w:rsid w:val="00B504F8"/>
    <w:rsid w:val="00B50944"/>
    <w:rsid w:val="00B51805"/>
    <w:rsid w:val="00B52439"/>
    <w:rsid w:val="00B5329A"/>
    <w:rsid w:val="00B5369D"/>
    <w:rsid w:val="00B539CB"/>
    <w:rsid w:val="00B53A40"/>
    <w:rsid w:val="00B53E25"/>
    <w:rsid w:val="00B54177"/>
    <w:rsid w:val="00B543B5"/>
    <w:rsid w:val="00B5477D"/>
    <w:rsid w:val="00B553FB"/>
    <w:rsid w:val="00B555FC"/>
    <w:rsid w:val="00B560E2"/>
    <w:rsid w:val="00B56169"/>
    <w:rsid w:val="00B56A31"/>
    <w:rsid w:val="00B613C2"/>
    <w:rsid w:val="00B61996"/>
    <w:rsid w:val="00B62398"/>
    <w:rsid w:val="00B6468A"/>
    <w:rsid w:val="00B6595E"/>
    <w:rsid w:val="00B66393"/>
    <w:rsid w:val="00B66EC4"/>
    <w:rsid w:val="00B67896"/>
    <w:rsid w:val="00B67917"/>
    <w:rsid w:val="00B67A11"/>
    <w:rsid w:val="00B70312"/>
    <w:rsid w:val="00B70F26"/>
    <w:rsid w:val="00B733D0"/>
    <w:rsid w:val="00B73C82"/>
    <w:rsid w:val="00B73CBA"/>
    <w:rsid w:val="00B74302"/>
    <w:rsid w:val="00B747BC"/>
    <w:rsid w:val="00B749F7"/>
    <w:rsid w:val="00B751A2"/>
    <w:rsid w:val="00B75561"/>
    <w:rsid w:val="00B758DD"/>
    <w:rsid w:val="00B7636C"/>
    <w:rsid w:val="00B76C89"/>
    <w:rsid w:val="00B77283"/>
    <w:rsid w:val="00B80D03"/>
    <w:rsid w:val="00B8257E"/>
    <w:rsid w:val="00B8462C"/>
    <w:rsid w:val="00B84C6B"/>
    <w:rsid w:val="00B854A3"/>
    <w:rsid w:val="00B86352"/>
    <w:rsid w:val="00B90FB7"/>
    <w:rsid w:val="00B90FC2"/>
    <w:rsid w:val="00B92254"/>
    <w:rsid w:val="00B928C7"/>
    <w:rsid w:val="00B930EE"/>
    <w:rsid w:val="00B9349D"/>
    <w:rsid w:val="00B950F8"/>
    <w:rsid w:val="00B9554B"/>
    <w:rsid w:val="00B95DED"/>
    <w:rsid w:val="00B96D5D"/>
    <w:rsid w:val="00B97D75"/>
    <w:rsid w:val="00BA02AB"/>
    <w:rsid w:val="00BA0E18"/>
    <w:rsid w:val="00BA1058"/>
    <w:rsid w:val="00BA27FE"/>
    <w:rsid w:val="00BA3AB8"/>
    <w:rsid w:val="00BA4050"/>
    <w:rsid w:val="00BA431F"/>
    <w:rsid w:val="00BA44A5"/>
    <w:rsid w:val="00BA48FF"/>
    <w:rsid w:val="00BA5D84"/>
    <w:rsid w:val="00BB0163"/>
    <w:rsid w:val="00BB051E"/>
    <w:rsid w:val="00BB32A2"/>
    <w:rsid w:val="00BB3406"/>
    <w:rsid w:val="00BB351F"/>
    <w:rsid w:val="00BB3E4A"/>
    <w:rsid w:val="00BB5FFF"/>
    <w:rsid w:val="00BB6656"/>
    <w:rsid w:val="00BB6F00"/>
    <w:rsid w:val="00BB755E"/>
    <w:rsid w:val="00BB7D15"/>
    <w:rsid w:val="00BC1F18"/>
    <w:rsid w:val="00BC2C62"/>
    <w:rsid w:val="00BC2E65"/>
    <w:rsid w:val="00BC42E2"/>
    <w:rsid w:val="00BC4A42"/>
    <w:rsid w:val="00BC4AA7"/>
    <w:rsid w:val="00BC5646"/>
    <w:rsid w:val="00BC565D"/>
    <w:rsid w:val="00BC5DE5"/>
    <w:rsid w:val="00BC5EBF"/>
    <w:rsid w:val="00BC65A3"/>
    <w:rsid w:val="00BD059F"/>
    <w:rsid w:val="00BD0686"/>
    <w:rsid w:val="00BD1A0B"/>
    <w:rsid w:val="00BD1F0F"/>
    <w:rsid w:val="00BD2873"/>
    <w:rsid w:val="00BD2F5F"/>
    <w:rsid w:val="00BD3518"/>
    <w:rsid w:val="00BD4990"/>
    <w:rsid w:val="00BD56E8"/>
    <w:rsid w:val="00BD5CDA"/>
    <w:rsid w:val="00BE0021"/>
    <w:rsid w:val="00BE1479"/>
    <w:rsid w:val="00BE3161"/>
    <w:rsid w:val="00BE3CB4"/>
    <w:rsid w:val="00BE4358"/>
    <w:rsid w:val="00BE4F30"/>
    <w:rsid w:val="00BE6229"/>
    <w:rsid w:val="00BE6ECB"/>
    <w:rsid w:val="00BE70B3"/>
    <w:rsid w:val="00BF12E7"/>
    <w:rsid w:val="00BF364E"/>
    <w:rsid w:val="00BF42C4"/>
    <w:rsid w:val="00BF4DD1"/>
    <w:rsid w:val="00BF5579"/>
    <w:rsid w:val="00BF6B82"/>
    <w:rsid w:val="00C009B6"/>
    <w:rsid w:val="00C01761"/>
    <w:rsid w:val="00C01C79"/>
    <w:rsid w:val="00C02E25"/>
    <w:rsid w:val="00C0427B"/>
    <w:rsid w:val="00C067F7"/>
    <w:rsid w:val="00C07616"/>
    <w:rsid w:val="00C07C9F"/>
    <w:rsid w:val="00C07D90"/>
    <w:rsid w:val="00C11303"/>
    <w:rsid w:val="00C11B30"/>
    <w:rsid w:val="00C129C7"/>
    <w:rsid w:val="00C12EBD"/>
    <w:rsid w:val="00C13657"/>
    <w:rsid w:val="00C13B99"/>
    <w:rsid w:val="00C142F2"/>
    <w:rsid w:val="00C1591D"/>
    <w:rsid w:val="00C1610D"/>
    <w:rsid w:val="00C1614B"/>
    <w:rsid w:val="00C17D71"/>
    <w:rsid w:val="00C21040"/>
    <w:rsid w:val="00C22C66"/>
    <w:rsid w:val="00C24406"/>
    <w:rsid w:val="00C24B63"/>
    <w:rsid w:val="00C252AB"/>
    <w:rsid w:val="00C25B3A"/>
    <w:rsid w:val="00C25EB7"/>
    <w:rsid w:val="00C2629C"/>
    <w:rsid w:val="00C26751"/>
    <w:rsid w:val="00C26BFA"/>
    <w:rsid w:val="00C26FB6"/>
    <w:rsid w:val="00C30847"/>
    <w:rsid w:val="00C35D6A"/>
    <w:rsid w:val="00C3609E"/>
    <w:rsid w:val="00C37D8D"/>
    <w:rsid w:val="00C4023B"/>
    <w:rsid w:val="00C423A9"/>
    <w:rsid w:val="00C42CCF"/>
    <w:rsid w:val="00C43387"/>
    <w:rsid w:val="00C437A7"/>
    <w:rsid w:val="00C440A9"/>
    <w:rsid w:val="00C456F1"/>
    <w:rsid w:val="00C4583B"/>
    <w:rsid w:val="00C465F5"/>
    <w:rsid w:val="00C46FDB"/>
    <w:rsid w:val="00C4733F"/>
    <w:rsid w:val="00C50648"/>
    <w:rsid w:val="00C50F81"/>
    <w:rsid w:val="00C51C20"/>
    <w:rsid w:val="00C52623"/>
    <w:rsid w:val="00C556D2"/>
    <w:rsid w:val="00C5610B"/>
    <w:rsid w:val="00C60E16"/>
    <w:rsid w:val="00C610DE"/>
    <w:rsid w:val="00C628EA"/>
    <w:rsid w:val="00C63307"/>
    <w:rsid w:val="00C63E95"/>
    <w:rsid w:val="00C64C11"/>
    <w:rsid w:val="00C65314"/>
    <w:rsid w:val="00C65E6C"/>
    <w:rsid w:val="00C67099"/>
    <w:rsid w:val="00C71783"/>
    <w:rsid w:val="00C71F61"/>
    <w:rsid w:val="00C741AB"/>
    <w:rsid w:val="00C7469A"/>
    <w:rsid w:val="00C751AB"/>
    <w:rsid w:val="00C756E2"/>
    <w:rsid w:val="00C76FB0"/>
    <w:rsid w:val="00C772D2"/>
    <w:rsid w:val="00C777A0"/>
    <w:rsid w:val="00C80090"/>
    <w:rsid w:val="00C801C7"/>
    <w:rsid w:val="00C80C6D"/>
    <w:rsid w:val="00C80DD0"/>
    <w:rsid w:val="00C8148D"/>
    <w:rsid w:val="00C82273"/>
    <w:rsid w:val="00C8282B"/>
    <w:rsid w:val="00C82EA4"/>
    <w:rsid w:val="00C845B5"/>
    <w:rsid w:val="00C84E4F"/>
    <w:rsid w:val="00C85020"/>
    <w:rsid w:val="00C85784"/>
    <w:rsid w:val="00C86A8E"/>
    <w:rsid w:val="00C908A8"/>
    <w:rsid w:val="00C90AF1"/>
    <w:rsid w:val="00C91038"/>
    <w:rsid w:val="00C91450"/>
    <w:rsid w:val="00C91676"/>
    <w:rsid w:val="00C91BDE"/>
    <w:rsid w:val="00C922CC"/>
    <w:rsid w:val="00C935CE"/>
    <w:rsid w:val="00C936CB"/>
    <w:rsid w:val="00C939EF"/>
    <w:rsid w:val="00C93DA9"/>
    <w:rsid w:val="00C93DB2"/>
    <w:rsid w:val="00C946E9"/>
    <w:rsid w:val="00C94B24"/>
    <w:rsid w:val="00C94FC6"/>
    <w:rsid w:val="00C9750E"/>
    <w:rsid w:val="00C97748"/>
    <w:rsid w:val="00CA1BFC"/>
    <w:rsid w:val="00CA1C95"/>
    <w:rsid w:val="00CA2479"/>
    <w:rsid w:val="00CA2AF0"/>
    <w:rsid w:val="00CA3D55"/>
    <w:rsid w:val="00CA513E"/>
    <w:rsid w:val="00CA5D0B"/>
    <w:rsid w:val="00CA5F6E"/>
    <w:rsid w:val="00CA6485"/>
    <w:rsid w:val="00CA6EE3"/>
    <w:rsid w:val="00CA7059"/>
    <w:rsid w:val="00CA70EE"/>
    <w:rsid w:val="00CB073B"/>
    <w:rsid w:val="00CB082C"/>
    <w:rsid w:val="00CB15C5"/>
    <w:rsid w:val="00CB1A33"/>
    <w:rsid w:val="00CB2929"/>
    <w:rsid w:val="00CB3320"/>
    <w:rsid w:val="00CB5BE5"/>
    <w:rsid w:val="00CB6E70"/>
    <w:rsid w:val="00CC0775"/>
    <w:rsid w:val="00CC12C1"/>
    <w:rsid w:val="00CC2519"/>
    <w:rsid w:val="00CC2662"/>
    <w:rsid w:val="00CC2D52"/>
    <w:rsid w:val="00CC3137"/>
    <w:rsid w:val="00CC3416"/>
    <w:rsid w:val="00CC40C8"/>
    <w:rsid w:val="00CC423C"/>
    <w:rsid w:val="00CC54B3"/>
    <w:rsid w:val="00CC5F65"/>
    <w:rsid w:val="00CC6336"/>
    <w:rsid w:val="00CD0503"/>
    <w:rsid w:val="00CD0E9C"/>
    <w:rsid w:val="00CD356B"/>
    <w:rsid w:val="00CD371D"/>
    <w:rsid w:val="00CD3FA7"/>
    <w:rsid w:val="00CD496D"/>
    <w:rsid w:val="00CD5750"/>
    <w:rsid w:val="00CD68B8"/>
    <w:rsid w:val="00CD6A3D"/>
    <w:rsid w:val="00CD6E36"/>
    <w:rsid w:val="00CE038F"/>
    <w:rsid w:val="00CE070D"/>
    <w:rsid w:val="00CE22B0"/>
    <w:rsid w:val="00CE59FF"/>
    <w:rsid w:val="00CE5CCA"/>
    <w:rsid w:val="00CE78AE"/>
    <w:rsid w:val="00CF0198"/>
    <w:rsid w:val="00CF1A77"/>
    <w:rsid w:val="00CF5357"/>
    <w:rsid w:val="00CF65A6"/>
    <w:rsid w:val="00CF70C0"/>
    <w:rsid w:val="00CF73FF"/>
    <w:rsid w:val="00D01BA1"/>
    <w:rsid w:val="00D02997"/>
    <w:rsid w:val="00D03952"/>
    <w:rsid w:val="00D04406"/>
    <w:rsid w:val="00D056BE"/>
    <w:rsid w:val="00D060E7"/>
    <w:rsid w:val="00D06407"/>
    <w:rsid w:val="00D100AA"/>
    <w:rsid w:val="00D11013"/>
    <w:rsid w:val="00D11AFE"/>
    <w:rsid w:val="00D128E2"/>
    <w:rsid w:val="00D13BF2"/>
    <w:rsid w:val="00D13CA8"/>
    <w:rsid w:val="00D14FEF"/>
    <w:rsid w:val="00D15D9E"/>
    <w:rsid w:val="00D177C4"/>
    <w:rsid w:val="00D17D91"/>
    <w:rsid w:val="00D20233"/>
    <w:rsid w:val="00D20CB0"/>
    <w:rsid w:val="00D21378"/>
    <w:rsid w:val="00D2159C"/>
    <w:rsid w:val="00D241CB"/>
    <w:rsid w:val="00D2562D"/>
    <w:rsid w:val="00D266A3"/>
    <w:rsid w:val="00D26BDA"/>
    <w:rsid w:val="00D26E3E"/>
    <w:rsid w:val="00D273F5"/>
    <w:rsid w:val="00D276F6"/>
    <w:rsid w:val="00D30579"/>
    <w:rsid w:val="00D329BB"/>
    <w:rsid w:val="00D32CDA"/>
    <w:rsid w:val="00D34901"/>
    <w:rsid w:val="00D3542B"/>
    <w:rsid w:val="00D36DED"/>
    <w:rsid w:val="00D37CB7"/>
    <w:rsid w:val="00D400B2"/>
    <w:rsid w:val="00D41D22"/>
    <w:rsid w:val="00D42A64"/>
    <w:rsid w:val="00D42C0E"/>
    <w:rsid w:val="00D42CC2"/>
    <w:rsid w:val="00D43222"/>
    <w:rsid w:val="00D432AE"/>
    <w:rsid w:val="00D433F7"/>
    <w:rsid w:val="00D44DA0"/>
    <w:rsid w:val="00D44F49"/>
    <w:rsid w:val="00D44F90"/>
    <w:rsid w:val="00D463DA"/>
    <w:rsid w:val="00D4667D"/>
    <w:rsid w:val="00D47CE5"/>
    <w:rsid w:val="00D50156"/>
    <w:rsid w:val="00D50F66"/>
    <w:rsid w:val="00D544D8"/>
    <w:rsid w:val="00D555B9"/>
    <w:rsid w:val="00D555BC"/>
    <w:rsid w:val="00D5680D"/>
    <w:rsid w:val="00D5702F"/>
    <w:rsid w:val="00D570D5"/>
    <w:rsid w:val="00D57B54"/>
    <w:rsid w:val="00D57CEC"/>
    <w:rsid w:val="00D60640"/>
    <w:rsid w:val="00D60925"/>
    <w:rsid w:val="00D609CE"/>
    <w:rsid w:val="00D60E43"/>
    <w:rsid w:val="00D6230C"/>
    <w:rsid w:val="00D62D8D"/>
    <w:rsid w:val="00D63B7A"/>
    <w:rsid w:val="00D646A1"/>
    <w:rsid w:val="00D66AEB"/>
    <w:rsid w:val="00D66CF3"/>
    <w:rsid w:val="00D67143"/>
    <w:rsid w:val="00D671DD"/>
    <w:rsid w:val="00D67687"/>
    <w:rsid w:val="00D70BFD"/>
    <w:rsid w:val="00D71306"/>
    <w:rsid w:val="00D72046"/>
    <w:rsid w:val="00D720CC"/>
    <w:rsid w:val="00D721EB"/>
    <w:rsid w:val="00D72312"/>
    <w:rsid w:val="00D72BE4"/>
    <w:rsid w:val="00D73919"/>
    <w:rsid w:val="00D73EE2"/>
    <w:rsid w:val="00D74486"/>
    <w:rsid w:val="00D74ADA"/>
    <w:rsid w:val="00D77B02"/>
    <w:rsid w:val="00D803E4"/>
    <w:rsid w:val="00D80C86"/>
    <w:rsid w:val="00D81AAC"/>
    <w:rsid w:val="00D81C02"/>
    <w:rsid w:val="00D82E44"/>
    <w:rsid w:val="00D83D18"/>
    <w:rsid w:val="00D85E43"/>
    <w:rsid w:val="00D8677D"/>
    <w:rsid w:val="00D87E18"/>
    <w:rsid w:val="00D90779"/>
    <w:rsid w:val="00D928BB"/>
    <w:rsid w:val="00D93501"/>
    <w:rsid w:val="00D93B1E"/>
    <w:rsid w:val="00D93B7E"/>
    <w:rsid w:val="00D93DA8"/>
    <w:rsid w:val="00D947A4"/>
    <w:rsid w:val="00D947BD"/>
    <w:rsid w:val="00D9572C"/>
    <w:rsid w:val="00D97309"/>
    <w:rsid w:val="00DA0827"/>
    <w:rsid w:val="00DA1853"/>
    <w:rsid w:val="00DA2089"/>
    <w:rsid w:val="00DA279C"/>
    <w:rsid w:val="00DA2998"/>
    <w:rsid w:val="00DA3204"/>
    <w:rsid w:val="00DA472C"/>
    <w:rsid w:val="00DA5738"/>
    <w:rsid w:val="00DA5D12"/>
    <w:rsid w:val="00DA6F88"/>
    <w:rsid w:val="00DA717D"/>
    <w:rsid w:val="00DB08C8"/>
    <w:rsid w:val="00DB1962"/>
    <w:rsid w:val="00DB19A4"/>
    <w:rsid w:val="00DB1E05"/>
    <w:rsid w:val="00DB23D3"/>
    <w:rsid w:val="00DB23EF"/>
    <w:rsid w:val="00DB25FD"/>
    <w:rsid w:val="00DB4163"/>
    <w:rsid w:val="00DB43B8"/>
    <w:rsid w:val="00DB4A0F"/>
    <w:rsid w:val="00DB4ACB"/>
    <w:rsid w:val="00DB67A0"/>
    <w:rsid w:val="00DB732D"/>
    <w:rsid w:val="00DB735F"/>
    <w:rsid w:val="00DB7FA6"/>
    <w:rsid w:val="00DC020C"/>
    <w:rsid w:val="00DC03B8"/>
    <w:rsid w:val="00DC1466"/>
    <w:rsid w:val="00DC187D"/>
    <w:rsid w:val="00DC2041"/>
    <w:rsid w:val="00DC2618"/>
    <w:rsid w:val="00DC34F3"/>
    <w:rsid w:val="00DC47FA"/>
    <w:rsid w:val="00DC4D3A"/>
    <w:rsid w:val="00DC5C7F"/>
    <w:rsid w:val="00DC60CE"/>
    <w:rsid w:val="00DC7B1E"/>
    <w:rsid w:val="00DC7E7C"/>
    <w:rsid w:val="00DD0DC8"/>
    <w:rsid w:val="00DD1125"/>
    <w:rsid w:val="00DD16E5"/>
    <w:rsid w:val="00DD1ABF"/>
    <w:rsid w:val="00DD4C5D"/>
    <w:rsid w:val="00DD5B37"/>
    <w:rsid w:val="00DD646F"/>
    <w:rsid w:val="00DD6978"/>
    <w:rsid w:val="00DD771A"/>
    <w:rsid w:val="00DE0471"/>
    <w:rsid w:val="00DE1FF6"/>
    <w:rsid w:val="00DE2EDF"/>
    <w:rsid w:val="00DE472B"/>
    <w:rsid w:val="00DE49F5"/>
    <w:rsid w:val="00DE4A46"/>
    <w:rsid w:val="00DE5801"/>
    <w:rsid w:val="00DE5810"/>
    <w:rsid w:val="00DE5C29"/>
    <w:rsid w:val="00DE5F53"/>
    <w:rsid w:val="00DE66B1"/>
    <w:rsid w:val="00DE7DF9"/>
    <w:rsid w:val="00DF0FB5"/>
    <w:rsid w:val="00DF1592"/>
    <w:rsid w:val="00DF19CD"/>
    <w:rsid w:val="00DF227E"/>
    <w:rsid w:val="00DF3001"/>
    <w:rsid w:val="00DF30C1"/>
    <w:rsid w:val="00DF487B"/>
    <w:rsid w:val="00DF6032"/>
    <w:rsid w:val="00DF7276"/>
    <w:rsid w:val="00E001FB"/>
    <w:rsid w:val="00E0442C"/>
    <w:rsid w:val="00E06B12"/>
    <w:rsid w:val="00E07D01"/>
    <w:rsid w:val="00E106D5"/>
    <w:rsid w:val="00E126F4"/>
    <w:rsid w:val="00E12CFC"/>
    <w:rsid w:val="00E1366C"/>
    <w:rsid w:val="00E13E22"/>
    <w:rsid w:val="00E143C5"/>
    <w:rsid w:val="00E158A9"/>
    <w:rsid w:val="00E165DA"/>
    <w:rsid w:val="00E16707"/>
    <w:rsid w:val="00E16C88"/>
    <w:rsid w:val="00E172CC"/>
    <w:rsid w:val="00E17584"/>
    <w:rsid w:val="00E20011"/>
    <w:rsid w:val="00E200C9"/>
    <w:rsid w:val="00E217EF"/>
    <w:rsid w:val="00E227BE"/>
    <w:rsid w:val="00E235A7"/>
    <w:rsid w:val="00E23E66"/>
    <w:rsid w:val="00E249C4"/>
    <w:rsid w:val="00E261C3"/>
    <w:rsid w:val="00E279FA"/>
    <w:rsid w:val="00E31E2D"/>
    <w:rsid w:val="00E31F27"/>
    <w:rsid w:val="00E321E9"/>
    <w:rsid w:val="00E3255D"/>
    <w:rsid w:val="00E32901"/>
    <w:rsid w:val="00E35F25"/>
    <w:rsid w:val="00E36B75"/>
    <w:rsid w:val="00E3773C"/>
    <w:rsid w:val="00E377B3"/>
    <w:rsid w:val="00E4000A"/>
    <w:rsid w:val="00E404BF"/>
    <w:rsid w:val="00E40713"/>
    <w:rsid w:val="00E4096E"/>
    <w:rsid w:val="00E40AC1"/>
    <w:rsid w:val="00E42A61"/>
    <w:rsid w:val="00E4517C"/>
    <w:rsid w:val="00E46094"/>
    <w:rsid w:val="00E5002B"/>
    <w:rsid w:val="00E50343"/>
    <w:rsid w:val="00E50828"/>
    <w:rsid w:val="00E50B57"/>
    <w:rsid w:val="00E51BE7"/>
    <w:rsid w:val="00E542EF"/>
    <w:rsid w:val="00E547D6"/>
    <w:rsid w:val="00E558D8"/>
    <w:rsid w:val="00E566DD"/>
    <w:rsid w:val="00E56ADA"/>
    <w:rsid w:val="00E60C7A"/>
    <w:rsid w:val="00E61C18"/>
    <w:rsid w:val="00E630A5"/>
    <w:rsid w:val="00E631AA"/>
    <w:rsid w:val="00E639FB"/>
    <w:rsid w:val="00E63C28"/>
    <w:rsid w:val="00E64CE8"/>
    <w:rsid w:val="00E676F3"/>
    <w:rsid w:val="00E7120C"/>
    <w:rsid w:val="00E712B3"/>
    <w:rsid w:val="00E72311"/>
    <w:rsid w:val="00E72506"/>
    <w:rsid w:val="00E73006"/>
    <w:rsid w:val="00E736AA"/>
    <w:rsid w:val="00E739A6"/>
    <w:rsid w:val="00E73D82"/>
    <w:rsid w:val="00E76623"/>
    <w:rsid w:val="00E776C8"/>
    <w:rsid w:val="00E8081C"/>
    <w:rsid w:val="00E81306"/>
    <w:rsid w:val="00E86C9A"/>
    <w:rsid w:val="00E879EB"/>
    <w:rsid w:val="00E9074B"/>
    <w:rsid w:val="00E907E3"/>
    <w:rsid w:val="00E91C1B"/>
    <w:rsid w:val="00E91E28"/>
    <w:rsid w:val="00E92684"/>
    <w:rsid w:val="00E92944"/>
    <w:rsid w:val="00E93F16"/>
    <w:rsid w:val="00E942DB"/>
    <w:rsid w:val="00E94D51"/>
    <w:rsid w:val="00E95E0D"/>
    <w:rsid w:val="00E96344"/>
    <w:rsid w:val="00E97C60"/>
    <w:rsid w:val="00EA0A1B"/>
    <w:rsid w:val="00EA0BB5"/>
    <w:rsid w:val="00EA2FD0"/>
    <w:rsid w:val="00EA3A1B"/>
    <w:rsid w:val="00EA3A53"/>
    <w:rsid w:val="00EA525C"/>
    <w:rsid w:val="00EA5400"/>
    <w:rsid w:val="00EA5889"/>
    <w:rsid w:val="00EA6044"/>
    <w:rsid w:val="00EA61DE"/>
    <w:rsid w:val="00EA6B91"/>
    <w:rsid w:val="00EA7FAD"/>
    <w:rsid w:val="00EB17F2"/>
    <w:rsid w:val="00EB36F3"/>
    <w:rsid w:val="00EB5AA9"/>
    <w:rsid w:val="00EB7C82"/>
    <w:rsid w:val="00EC0323"/>
    <w:rsid w:val="00EC3047"/>
    <w:rsid w:val="00EC52B9"/>
    <w:rsid w:val="00EC6B97"/>
    <w:rsid w:val="00ED07C3"/>
    <w:rsid w:val="00ED0B61"/>
    <w:rsid w:val="00ED0C2E"/>
    <w:rsid w:val="00ED23D7"/>
    <w:rsid w:val="00ED2CFC"/>
    <w:rsid w:val="00ED571F"/>
    <w:rsid w:val="00ED6108"/>
    <w:rsid w:val="00ED645F"/>
    <w:rsid w:val="00ED6CBF"/>
    <w:rsid w:val="00ED7292"/>
    <w:rsid w:val="00ED791A"/>
    <w:rsid w:val="00ED7A40"/>
    <w:rsid w:val="00EE1164"/>
    <w:rsid w:val="00EE1692"/>
    <w:rsid w:val="00EE1704"/>
    <w:rsid w:val="00EE2017"/>
    <w:rsid w:val="00EE60C6"/>
    <w:rsid w:val="00EE6301"/>
    <w:rsid w:val="00EE7336"/>
    <w:rsid w:val="00EE7A5D"/>
    <w:rsid w:val="00EE7C19"/>
    <w:rsid w:val="00EF01FF"/>
    <w:rsid w:val="00EF03E9"/>
    <w:rsid w:val="00EF0999"/>
    <w:rsid w:val="00EF40AF"/>
    <w:rsid w:val="00EF48E5"/>
    <w:rsid w:val="00EF4BC8"/>
    <w:rsid w:val="00EF5C3E"/>
    <w:rsid w:val="00EF6FF8"/>
    <w:rsid w:val="00EF7591"/>
    <w:rsid w:val="00EF7870"/>
    <w:rsid w:val="00F00530"/>
    <w:rsid w:val="00F008CC"/>
    <w:rsid w:val="00F00B0B"/>
    <w:rsid w:val="00F0297A"/>
    <w:rsid w:val="00F0583A"/>
    <w:rsid w:val="00F062FF"/>
    <w:rsid w:val="00F07391"/>
    <w:rsid w:val="00F07809"/>
    <w:rsid w:val="00F07B11"/>
    <w:rsid w:val="00F10C9D"/>
    <w:rsid w:val="00F1156C"/>
    <w:rsid w:val="00F11BC4"/>
    <w:rsid w:val="00F1411E"/>
    <w:rsid w:val="00F146AE"/>
    <w:rsid w:val="00F157D8"/>
    <w:rsid w:val="00F15850"/>
    <w:rsid w:val="00F15DFA"/>
    <w:rsid w:val="00F16BC7"/>
    <w:rsid w:val="00F22326"/>
    <w:rsid w:val="00F227E7"/>
    <w:rsid w:val="00F22A61"/>
    <w:rsid w:val="00F23FCC"/>
    <w:rsid w:val="00F24416"/>
    <w:rsid w:val="00F2627B"/>
    <w:rsid w:val="00F26792"/>
    <w:rsid w:val="00F26E72"/>
    <w:rsid w:val="00F313DD"/>
    <w:rsid w:val="00F31CA5"/>
    <w:rsid w:val="00F333DC"/>
    <w:rsid w:val="00F33470"/>
    <w:rsid w:val="00F336DE"/>
    <w:rsid w:val="00F33C75"/>
    <w:rsid w:val="00F35911"/>
    <w:rsid w:val="00F36BB7"/>
    <w:rsid w:val="00F37198"/>
    <w:rsid w:val="00F37BC8"/>
    <w:rsid w:val="00F413F6"/>
    <w:rsid w:val="00F42465"/>
    <w:rsid w:val="00F43B56"/>
    <w:rsid w:val="00F43BF7"/>
    <w:rsid w:val="00F43C40"/>
    <w:rsid w:val="00F43FB9"/>
    <w:rsid w:val="00F45A29"/>
    <w:rsid w:val="00F460B1"/>
    <w:rsid w:val="00F46CA7"/>
    <w:rsid w:val="00F47CB7"/>
    <w:rsid w:val="00F47FA4"/>
    <w:rsid w:val="00F502C0"/>
    <w:rsid w:val="00F50381"/>
    <w:rsid w:val="00F5088C"/>
    <w:rsid w:val="00F50E9F"/>
    <w:rsid w:val="00F514A5"/>
    <w:rsid w:val="00F514BA"/>
    <w:rsid w:val="00F52C72"/>
    <w:rsid w:val="00F52F13"/>
    <w:rsid w:val="00F53B2D"/>
    <w:rsid w:val="00F54BF3"/>
    <w:rsid w:val="00F54DF6"/>
    <w:rsid w:val="00F554B1"/>
    <w:rsid w:val="00F56444"/>
    <w:rsid w:val="00F57269"/>
    <w:rsid w:val="00F57E46"/>
    <w:rsid w:val="00F6022C"/>
    <w:rsid w:val="00F603AE"/>
    <w:rsid w:val="00F6126C"/>
    <w:rsid w:val="00F6158C"/>
    <w:rsid w:val="00F61A32"/>
    <w:rsid w:val="00F6333D"/>
    <w:rsid w:val="00F6474F"/>
    <w:rsid w:val="00F65305"/>
    <w:rsid w:val="00F65CD3"/>
    <w:rsid w:val="00F65D04"/>
    <w:rsid w:val="00F662CD"/>
    <w:rsid w:val="00F673FC"/>
    <w:rsid w:val="00F70340"/>
    <w:rsid w:val="00F718F3"/>
    <w:rsid w:val="00F72971"/>
    <w:rsid w:val="00F73095"/>
    <w:rsid w:val="00F730DD"/>
    <w:rsid w:val="00F73D77"/>
    <w:rsid w:val="00F740AE"/>
    <w:rsid w:val="00F763B6"/>
    <w:rsid w:val="00F765A8"/>
    <w:rsid w:val="00F767EA"/>
    <w:rsid w:val="00F80BF7"/>
    <w:rsid w:val="00F8177A"/>
    <w:rsid w:val="00F81D7B"/>
    <w:rsid w:val="00F81D83"/>
    <w:rsid w:val="00F83C8B"/>
    <w:rsid w:val="00F85082"/>
    <w:rsid w:val="00F851A8"/>
    <w:rsid w:val="00F86D29"/>
    <w:rsid w:val="00F87901"/>
    <w:rsid w:val="00F9052A"/>
    <w:rsid w:val="00F905BA"/>
    <w:rsid w:val="00F9381A"/>
    <w:rsid w:val="00F940CC"/>
    <w:rsid w:val="00FA2960"/>
    <w:rsid w:val="00FA3CE7"/>
    <w:rsid w:val="00FA4AE4"/>
    <w:rsid w:val="00FA5480"/>
    <w:rsid w:val="00FA7039"/>
    <w:rsid w:val="00FA724A"/>
    <w:rsid w:val="00FB0E40"/>
    <w:rsid w:val="00FB1751"/>
    <w:rsid w:val="00FB277D"/>
    <w:rsid w:val="00FB4D9C"/>
    <w:rsid w:val="00FB6311"/>
    <w:rsid w:val="00FB66EF"/>
    <w:rsid w:val="00FC1368"/>
    <w:rsid w:val="00FC1C72"/>
    <w:rsid w:val="00FC229E"/>
    <w:rsid w:val="00FC32C1"/>
    <w:rsid w:val="00FC4004"/>
    <w:rsid w:val="00FC4F21"/>
    <w:rsid w:val="00FC50E5"/>
    <w:rsid w:val="00FC5477"/>
    <w:rsid w:val="00FC5812"/>
    <w:rsid w:val="00FC6111"/>
    <w:rsid w:val="00FC6602"/>
    <w:rsid w:val="00FC6F03"/>
    <w:rsid w:val="00FC7A41"/>
    <w:rsid w:val="00FD045B"/>
    <w:rsid w:val="00FD0929"/>
    <w:rsid w:val="00FD0D1D"/>
    <w:rsid w:val="00FD3B66"/>
    <w:rsid w:val="00FD3D15"/>
    <w:rsid w:val="00FD6820"/>
    <w:rsid w:val="00FD6CF8"/>
    <w:rsid w:val="00FD7A40"/>
    <w:rsid w:val="00FD7D60"/>
    <w:rsid w:val="00FD7DA2"/>
    <w:rsid w:val="00FE00C3"/>
    <w:rsid w:val="00FE016E"/>
    <w:rsid w:val="00FE15F1"/>
    <w:rsid w:val="00FE2B23"/>
    <w:rsid w:val="00FE3567"/>
    <w:rsid w:val="00FE453B"/>
    <w:rsid w:val="00FE5333"/>
    <w:rsid w:val="00FE637D"/>
    <w:rsid w:val="00FE6A57"/>
    <w:rsid w:val="00FF2131"/>
    <w:rsid w:val="00FF23C0"/>
    <w:rsid w:val="00FF348F"/>
    <w:rsid w:val="00FF44FC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2C77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0"/>
    <w:lsdException w:name="heading 6" w:uiPriority="0"/>
    <w:lsdException w:name="heading 7" w:uiPriority="9"/>
    <w:lsdException w:name="heading 8" w:uiPriority="9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3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154BA"/>
    <w:pPr>
      <w:spacing w:after="360" w:line="360" w:lineRule="exact"/>
      <w:ind w:firstLine="709"/>
      <w:contextualSpacing/>
      <w:jc w:val="both"/>
    </w:pPr>
    <w:rPr>
      <w:rFonts w:ascii="Times New Roman" w:hAnsi="Times New Roman" w:cs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4E7472"/>
    <w:pPr>
      <w:keepNext/>
      <w:keepLines/>
      <w:suppressAutoHyphens/>
      <w:ind w:left="919" w:hanging="210"/>
      <w:jc w:val="left"/>
      <w:outlineLvl w:val="0"/>
    </w:pPr>
    <w:rPr>
      <w:b/>
      <w:bCs/>
      <w:szCs w:val="28"/>
      <w:lang w:val="x-none" w:eastAsia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515ABA"/>
    <w:pPr>
      <w:keepNext/>
      <w:keepLines/>
      <w:suppressAutoHyphens/>
      <w:ind w:left="1129" w:hanging="420"/>
      <w:jc w:val="left"/>
      <w:outlineLvl w:val="1"/>
    </w:pPr>
    <w:rPr>
      <w:b/>
      <w:bCs/>
      <w:szCs w:val="26"/>
      <w:lang w:eastAsia="x-none"/>
    </w:rPr>
  </w:style>
  <w:style w:type="paragraph" w:styleId="3">
    <w:name w:val="heading 3"/>
    <w:basedOn w:val="a1"/>
    <w:next w:val="a1"/>
    <w:link w:val="30"/>
    <w:uiPriority w:val="9"/>
    <w:unhideWhenUsed/>
    <w:rsid w:val="00CD6E36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x-none" w:eastAsia="x-none"/>
    </w:rPr>
  </w:style>
  <w:style w:type="paragraph" w:styleId="4">
    <w:name w:val="heading 4"/>
    <w:basedOn w:val="a1"/>
    <w:next w:val="a1"/>
    <w:link w:val="40"/>
    <w:uiPriority w:val="9"/>
    <w:unhideWhenUsed/>
    <w:rsid w:val="00CD6E3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5">
    <w:name w:val="heading 5"/>
    <w:aliases w:val="Подпись рисунка"/>
    <w:basedOn w:val="a1"/>
    <w:next w:val="a1"/>
    <w:link w:val="50"/>
    <w:rsid w:val="009314AB"/>
    <w:pPr>
      <w:keepNext/>
      <w:ind w:firstLine="0"/>
      <w:jc w:val="center"/>
      <w:outlineLvl w:val="4"/>
    </w:pPr>
    <w:rPr>
      <w:szCs w:val="28"/>
      <w:lang w:val="x-none" w:eastAsia="x-none"/>
    </w:rPr>
  </w:style>
  <w:style w:type="paragraph" w:styleId="6">
    <w:name w:val="heading 6"/>
    <w:basedOn w:val="a1"/>
    <w:next w:val="a1"/>
    <w:link w:val="60"/>
    <w:rsid w:val="00C741AB"/>
    <w:pPr>
      <w:keepNext/>
      <w:jc w:val="left"/>
      <w:outlineLvl w:val="5"/>
    </w:pPr>
    <w:rPr>
      <w:b/>
      <w:sz w:val="30"/>
      <w:szCs w:val="24"/>
      <w:lang w:val="x-none" w:eastAsia="x-none"/>
    </w:rPr>
  </w:style>
  <w:style w:type="paragraph" w:styleId="7">
    <w:name w:val="heading 7"/>
    <w:basedOn w:val="a1"/>
    <w:next w:val="a1"/>
    <w:link w:val="70"/>
    <w:uiPriority w:val="9"/>
    <w:unhideWhenUsed/>
    <w:rsid w:val="00037D72"/>
    <w:pPr>
      <w:spacing w:before="240" w:after="60"/>
      <w:outlineLvl w:val="6"/>
    </w:pPr>
    <w:rPr>
      <w:rFonts w:ascii="Calibri" w:hAnsi="Calibri"/>
      <w:sz w:val="24"/>
      <w:szCs w:val="24"/>
      <w:lang w:val="x-none"/>
    </w:rPr>
  </w:style>
  <w:style w:type="paragraph" w:styleId="8">
    <w:name w:val="heading 8"/>
    <w:basedOn w:val="a1"/>
    <w:next w:val="a1"/>
    <w:link w:val="80"/>
    <w:uiPriority w:val="9"/>
    <w:unhideWhenUsed/>
    <w:rsid w:val="00037D72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paragraph" w:styleId="9">
    <w:name w:val="heading 9"/>
    <w:basedOn w:val="a1"/>
    <w:next w:val="a1"/>
    <w:link w:val="90"/>
    <w:rsid w:val="00037D72"/>
    <w:pPr>
      <w:keepNext/>
      <w:ind w:firstLine="539"/>
      <w:jc w:val="center"/>
      <w:outlineLvl w:val="8"/>
    </w:pPr>
    <w:rPr>
      <w:szCs w:val="28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4E7472"/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0">
    <w:name w:val="Заголовок 2 Знак"/>
    <w:link w:val="2"/>
    <w:uiPriority w:val="9"/>
    <w:locked/>
    <w:rsid w:val="00515ABA"/>
    <w:rPr>
      <w:rFonts w:ascii="Times New Roman" w:hAnsi="Times New Roman" w:cs="Times New Roman"/>
      <w:b/>
      <w:bCs/>
      <w:sz w:val="28"/>
      <w:szCs w:val="26"/>
      <w:lang w:eastAsia="x-none"/>
    </w:rPr>
  </w:style>
  <w:style w:type="character" w:customStyle="1" w:styleId="30">
    <w:name w:val="Заголовок 3 Знак"/>
    <w:link w:val="3"/>
    <w:uiPriority w:val="9"/>
    <w:locked/>
    <w:rsid w:val="00CD6E36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40">
    <w:name w:val="Заголовок 4 Знак"/>
    <w:link w:val="4"/>
    <w:uiPriority w:val="9"/>
    <w:locked/>
    <w:rsid w:val="00CD6E36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a5">
    <w:name w:val="List Paragraph"/>
    <w:aliases w:val="Курсач"/>
    <w:basedOn w:val="a1"/>
    <w:uiPriority w:val="34"/>
    <w:qFormat/>
    <w:rsid w:val="002F6624"/>
    <w:pPr>
      <w:ind w:left="720"/>
    </w:pPr>
  </w:style>
  <w:style w:type="character" w:customStyle="1" w:styleId="FontStyle16">
    <w:name w:val="Font Style16"/>
    <w:uiPriority w:val="99"/>
    <w:rsid w:val="002F6624"/>
    <w:rPr>
      <w:rFonts w:ascii="Consolas" w:hAnsi="Consolas" w:cs="Consolas"/>
      <w:b/>
      <w:bCs/>
      <w:sz w:val="22"/>
      <w:szCs w:val="22"/>
    </w:rPr>
  </w:style>
  <w:style w:type="paragraph" w:styleId="21">
    <w:name w:val="Body Text Indent 2"/>
    <w:basedOn w:val="a1"/>
    <w:link w:val="22"/>
    <w:rsid w:val="005A0666"/>
    <w:pPr>
      <w:spacing w:after="120" w:line="480" w:lineRule="auto"/>
      <w:ind w:left="283" w:firstLine="0"/>
      <w:jc w:val="left"/>
    </w:pPr>
    <w:rPr>
      <w:sz w:val="24"/>
      <w:szCs w:val="24"/>
      <w:lang w:val="x-none" w:eastAsia="ru-RU"/>
    </w:rPr>
  </w:style>
  <w:style w:type="character" w:customStyle="1" w:styleId="22">
    <w:name w:val="Основной текст с отступом 2 Знак"/>
    <w:link w:val="21"/>
    <w:locked/>
    <w:rsid w:val="005A0666"/>
    <w:rPr>
      <w:rFonts w:ascii="Times New Roman" w:hAnsi="Times New Roman" w:cs="Times New Roman"/>
      <w:sz w:val="24"/>
      <w:szCs w:val="24"/>
      <w:lang w:val="x-none" w:eastAsia="ru-RU"/>
    </w:rPr>
  </w:style>
  <w:style w:type="paragraph" w:styleId="a6">
    <w:name w:val="Balloon Text"/>
    <w:basedOn w:val="a1"/>
    <w:link w:val="a7"/>
    <w:uiPriority w:val="99"/>
    <w:semiHidden/>
    <w:unhideWhenUsed/>
    <w:rsid w:val="00752C0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locked/>
    <w:rsid w:val="00752C0A"/>
    <w:rPr>
      <w:rFonts w:ascii="Tahoma" w:hAnsi="Tahoma" w:cs="Tahoma"/>
      <w:sz w:val="16"/>
      <w:szCs w:val="16"/>
    </w:rPr>
  </w:style>
  <w:style w:type="paragraph" w:customStyle="1" w:styleId="23">
    <w:name w:val="Абзац списка2"/>
    <w:basedOn w:val="a1"/>
    <w:uiPriority w:val="99"/>
    <w:rsid w:val="002F03AD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styleId="a8">
    <w:name w:val="Plain Text"/>
    <w:basedOn w:val="a1"/>
    <w:link w:val="a9"/>
    <w:uiPriority w:val="99"/>
    <w:rsid w:val="002F03AD"/>
    <w:pPr>
      <w:ind w:firstLine="0"/>
      <w:jc w:val="left"/>
    </w:pPr>
    <w:rPr>
      <w:rFonts w:ascii="Courier New" w:hAnsi="Courier New"/>
      <w:sz w:val="20"/>
      <w:szCs w:val="20"/>
      <w:lang w:val="x-none" w:eastAsia="ru-RU"/>
    </w:rPr>
  </w:style>
  <w:style w:type="character" w:customStyle="1" w:styleId="a9">
    <w:name w:val="Текст Знак"/>
    <w:link w:val="a8"/>
    <w:uiPriority w:val="99"/>
    <w:locked/>
    <w:rsid w:val="002F03AD"/>
    <w:rPr>
      <w:rFonts w:ascii="Courier New" w:hAnsi="Courier New" w:cs="Courier New"/>
      <w:sz w:val="20"/>
      <w:szCs w:val="20"/>
      <w:lang w:val="x-none" w:eastAsia="ru-RU"/>
    </w:rPr>
  </w:style>
  <w:style w:type="paragraph" w:styleId="aa">
    <w:name w:val="Body Text Indent"/>
    <w:basedOn w:val="a1"/>
    <w:link w:val="ab"/>
    <w:unhideWhenUsed/>
    <w:rsid w:val="007E4D1C"/>
    <w:pPr>
      <w:spacing w:after="120"/>
      <w:ind w:left="283"/>
    </w:pPr>
    <w:rPr>
      <w:szCs w:val="20"/>
      <w:lang w:val="x-none" w:eastAsia="x-none"/>
    </w:rPr>
  </w:style>
  <w:style w:type="character" w:customStyle="1" w:styleId="ab">
    <w:name w:val="Основной текст с отступом Знак"/>
    <w:link w:val="aa"/>
    <w:locked/>
    <w:rsid w:val="007E4D1C"/>
    <w:rPr>
      <w:rFonts w:ascii="Times New Roman" w:hAnsi="Times New Roman" w:cs="Times New Roman"/>
      <w:sz w:val="28"/>
    </w:rPr>
  </w:style>
  <w:style w:type="paragraph" w:styleId="31">
    <w:name w:val="Body Text Indent 3"/>
    <w:basedOn w:val="a1"/>
    <w:link w:val="32"/>
    <w:uiPriority w:val="99"/>
    <w:unhideWhenUsed/>
    <w:rsid w:val="007E4D1C"/>
    <w:pPr>
      <w:spacing w:after="120" w:line="276" w:lineRule="auto"/>
      <w:ind w:left="283" w:firstLine="0"/>
      <w:jc w:val="left"/>
    </w:pPr>
    <w:rPr>
      <w:rFonts w:ascii="Calibri" w:hAnsi="Calibri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locked/>
    <w:rsid w:val="007E4D1C"/>
    <w:rPr>
      <w:rFonts w:cs="Times New Roman"/>
      <w:sz w:val="16"/>
      <w:szCs w:val="16"/>
    </w:rPr>
  </w:style>
  <w:style w:type="paragraph" w:customStyle="1" w:styleId="33">
    <w:name w:val="Абзац списка3"/>
    <w:basedOn w:val="a1"/>
    <w:rsid w:val="007E4D1C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newncpi">
    <w:name w:val="newncpi"/>
    <w:basedOn w:val="a1"/>
    <w:rsid w:val="007768E7"/>
    <w:pPr>
      <w:ind w:firstLine="567"/>
    </w:pPr>
    <w:rPr>
      <w:sz w:val="24"/>
      <w:szCs w:val="24"/>
      <w:lang w:eastAsia="ru-RU"/>
    </w:rPr>
  </w:style>
  <w:style w:type="character" w:customStyle="1" w:styleId="apple-converted-space">
    <w:name w:val="apple-converted-space"/>
    <w:rsid w:val="007768E7"/>
    <w:rPr>
      <w:rFonts w:cs="Times New Roman"/>
    </w:rPr>
  </w:style>
  <w:style w:type="character" w:styleId="ac">
    <w:name w:val="Hyperlink"/>
    <w:uiPriority w:val="99"/>
    <w:unhideWhenUsed/>
    <w:rsid w:val="007768E7"/>
    <w:rPr>
      <w:rFonts w:cs="Times New Roman"/>
      <w:color w:val="0000FF"/>
      <w:u w:val="single"/>
    </w:rPr>
  </w:style>
  <w:style w:type="paragraph" w:styleId="ad">
    <w:name w:val="Normal (Web)"/>
    <w:basedOn w:val="a1"/>
    <w:uiPriority w:val="99"/>
    <w:unhideWhenUsed/>
    <w:rsid w:val="007768E7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editsection">
    <w:name w:val="editsection"/>
    <w:rsid w:val="007768E7"/>
    <w:rPr>
      <w:rFonts w:cs="Times New Roman"/>
    </w:rPr>
  </w:style>
  <w:style w:type="character" w:customStyle="1" w:styleId="mw-headline">
    <w:name w:val="mw-headline"/>
    <w:rsid w:val="007768E7"/>
    <w:rPr>
      <w:rFonts w:cs="Times New Roman"/>
    </w:rPr>
  </w:style>
  <w:style w:type="paragraph" w:styleId="ae">
    <w:name w:val="header"/>
    <w:basedOn w:val="a1"/>
    <w:link w:val="af"/>
    <w:uiPriority w:val="99"/>
    <w:unhideWhenUsed/>
    <w:rsid w:val="00866017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">
    <w:name w:val="Верхний колонтитул Знак"/>
    <w:link w:val="ae"/>
    <w:uiPriority w:val="99"/>
    <w:locked/>
    <w:rsid w:val="00866017"/>
    <w:rPr>
      <w:rFonts w:ascii="Times New Roman" w:hAnsi="Times New Roman" w:cs="Times New Roman"/>
      <w:sz w:val="28"/>
    </w:rPr>
  </w:style>
  <w:style w:type="paragraph" w:styleId="af0">
    <w:name w:val="footer"/>
    <w:basedOn w:val="a1"/>
    <w:link w:val="af1"/>
    <w:uiPriority w:val="99"/>
    <w:unhideWhenUsed/>
    <w:rsid w:val="00866017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1">
    <w:name w:val="Нижний колонтитул Знак"/>
    <w:link w:val="af0"/>
    <w:uiPriority w:val="99"/>
    <w:locked/>
    <w:rsid w:val="00866017"/>
    <w:rPr>
      <w:rFonts w:ascii="Times New Roman" w:hAnsi="Times New Roman" w:cs="Times New Roman"/>
      <w:sz w:val="28"/>
    </w:rPr>
  </w:style>
  <w:style w:type="character" w:styleId="af2">
    <w:name w:val="Strong"/>
    <w:uiPriority w:val="22"/>
    <w:qFormat/>
    <w:rsid w:val="00F5088C"/>
    <w:rPr>
      <w:rFonts w:cs="Times New Roman"/>
      <w:b/>
      <w:bCs/>
    </w:rPr>
  </w:style>
  <w:style w:type="character" w:customStyle="1" w:styleId="toctoggle">
    <w:name w:val="toctoggle"/>
    <w:rsid w:val="00CD6E36"/>
    <w:rPr>
      <w:rFonts w:cs="Times New Roman"/>
    </w:rPr>
  </w:style>
  <w:style w:type="character" w:customStyle="1" w:styleId="tocnumber">
    <w:name w:val="tocnumber"/>
    <w:rsid w:val="00CD6E36"/>
    <w:rPr>
      <w:rFonts w:cs="Times New Roman"/>
    </w:rPr>
  </w:style>
  <w:style w:type="character" w:customStyle="1" w:styleId="toctext">
    <w:name w:val="toctext"/>
    <w:rsid w:val="00CD6E36"/>
    <w:rPr>
      <w:rFonts w:cs="Times New Roman"/>
    </w:rPr>
  </w:style>
  <w:style w:type="character" w:customStyle="1" w:styleId="noprint">
    <w:name w:val="noprint"/>
    <w:rsid w:val="00CD6E36"/>
    <w:rPr>
      <w:rFonts w:cs="Times New Roman"/>
    </w:rPr>
  </w:style>
  <w:style w:type="character" w:styleId="af3">
    <w:name w:val="Emphasis"/>
    <w:qFormat/>
    <w:rsid w:val="00A77E7F"/>
    <w:rPr>
      <w:rFonts w:cs="Times New Roman"/>
      <w:i/>
      <w:iCs/>
    </w:rPr>
  </w:style>
  <w:style w:type="character" w:styleId="af4">
    <w:name w:val="FollowedHyperlink"/>
    <w:unhideWhenUsed/>
    <w:rsid w:val="00BD1F0F"/>
    <w:rPr>
      <w:rFonts w:cs="Times New Roman"/>
      <w:color w:val="800080"/>
      <w:u w:val="single"/>
    </w:rPr>
  </w:style>
  <w:style w:type="paragraph" w:styleId="af5">
    <w:name w:val="TOC Heading"/>
    <w:basedOn w:val="1"/>
    <w:next w:val="a1"/>
    <w:uiPriority w:val="39"/>
    <w:unhideWhenUsed/>
    <w:qFormat/>
    <w:rsid w:val="00B8257E"/>
    <w:pPr>
      <w:spacing w:before="480"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4C416B"/>
    <w:pPr>
      <w:tabs>
        <w:tab w:val="left" w:pos="142"/>
        <w:tab w:val="left" w:pos="9072"/>
      </w:tabs>
      <w:spacing w:after="0" w:line="264" w:lineRule="auto"/>
      <w:ind w:right="282" w:firstLine="0"/>
      <w:mirrorIndents/>
      <w:jc w:val="left"/>
    </w:pPr>
    <w:rPr>
      <w:bCs/>
      <w:iCs/>
      <w:noProof/>
      <w:szCs w:val="28"/>
    </w:rPr>
  </w:style>
  <w:style w:type="paragraph" w:styleId="24">
    <w:name w:val="toc 2"/>
    <w:basedOn w:val="a1"/>
    <w:next w:val="a1"/>
    <w:autoRedefine/>
    <w:uiPriority w:val="39"/>
    <w:unhideWhenUsed/>
    <w:qFormat/>
    <w:rsid w:val="00BE4358"/>
    <w:pPr>
      <w:tabs>
        <w:tab w:val="left" w:pos="1134"/>
        <w:tab w:val="right" w:leader="dot" w:pos="9346"/>
      </w:tabs>
      <w:spacing w:after="0"/>
      <w:ind w:left="709" w:firstLine="0"/>
      <w:jc w:val="left"/>
    </w:pPr>
    <w:rPr>
      <w:bCs/>
      <w:noProof/>
      <w:szCs w:val="28"/>
      <w:lang w:val="en-US"/>
    </w:rPr>
  </w:style>
  <w:style w:type="paragraph" w:styleId="af6">
    <w:name w:val="No Spacing"/>
    <w:link w:val="af7"/>
    <w:uiPriority w:val="1"/>
    <w:rsid w:val="007962B9"/>
    <w:rPr>
      <w:rFonts w:cs="Times New Roman"/>
    </w:rPr>
  </w:style>
  <w:style w:type="character" w:customStyle="1" w:styleId="af7">
    <w:name w:val="Без интервала Знак"/>
    <w:link w:val="af6"/>
    <w:uiPriority w:val="1"/>
    <w:locked/>
    <w:rsid w:val="007962B9"/>
    <w:rPr>
      <w:rFonts w:cs="Times New Roman"/>
      <w:lang w:eastAsia="ru-RU" w:bidi="ar-SA"/>
    </w:rPr>
  </w:style>
  <w:style w:type="paragraph" w:customStyle="1" w:styleId="af8">
    <w:name w:val="Чертежный"/>
    <w:rsid w:val="002A246C"/>
    <w:pPr>
      <w:jc w:val="both"/>
    </w:pPr>
    <w:rPr>
      <w:rFonts w:ascii="ISOCPEUR" w:hAnsi="ISOCPEUR" w:cs="Times New Roman"/>
      <w:i/>
      <w:sz w:val="28"/>
      <w:lang w:val="uk-UA"/>
    </w:rPr>
  </w:style>
  <w:style w:type="paragraph" w:customStyle="1" w:styleId="af9">
    <w:name w:val="рисунок"/>
    <w:basedOn w:val="a1"/>
    <w:next w:val="afa"/>
    <w:link w:val="afb"/>
    <w:qFormat/>
    <w:rsid w:val="00457C11"/>
    <w:pPr>
      <w:spacing w:line="240" w:lineRule="auto"/>
      <w:ind w:firstLine="0"/>
      <w:jc w:val="center"/>
    </w:pPr>
    <w:rPr>
      <w:lang w:val="x-none"/>
    </w:rPr>
  </w:style>
  <w:style w:type="character" w:customStyle="1" w:styleId="afb">
    <w:name w:val="рисунок Знак"/>
    <w:link w:val="af9"/>
    <w:locked/>
    <w:rsid w:val="00457C11"/>
    <w:rPr>
      <w:rFonts w:ascii="Times New Roman" w:hAnsi="Times New Roman" w:cs="Times New Roman"/>
      <w:sz w:val="28"/>
      <w:szCs w:val="22"/>
      <w:lang w:val="x-none" w:eastAsia="en-US"/>
    </w:rPr>
  </w:style>
  <w:style w:type="paragraph" w:customStyle="1" w:styleId="Style15">
    <w:name w:val="Style15"/>
    <w:basedOn w:val="a1"/>
    <w:uiPriority w:val="99"/>
    <w:rsid w:val="000A2FA1"/>
    <w:pPr>
      <w:widowControl w:val="0"/>
      <w:autoSpaceDE w:val="0"/>
      <w:autoSpaceDN w:val="0"/>
      <w:adjustRightInd w:val="0"/>
      <w:spacing w:line="322" w:lineRule="exact"/>
      <w:ind w:firstLine="701"/>
    </w:pPr>
    <w:rPr>
      <w:sz w:val="24"/>
      <w:szCs w:val="24"/>
      <w:lang w:eastAsia="ru-RU"/>
    </w:rPr>
  </w:style>
  <w:style w:type="character" w:customStyle="1" w:styleId="FontStyle139">
    <w:name w:val="Font Style139"/>
    <w:uiPriority w:val="99"/>
    <w:rsid w:val="000A2FA1"/>
    <w:rPr>
      <w:rFonts w:ascii="Times New Roman" w:hAnsi="Times New Roman" w:cs="Times New Roman"/>
      <w:sz w:val="26"/>
      <w:szCs w:val="26"/>
    </w:rPr>
  </w:style>
  <w:style w:type="paragraph" w:customStyle="1" w:styleId="Style21">
    <w:name w:val="Style21"/>
    <w:basedOn w:val="a1"/>
    <w:uiPriority w:val="99"/>
    <w:rsid w:val="000A2FA1"/>
    <w:pPr>
      <w:widowControl w:val="0"/>
      <w:autoSpaceDE w:val="0"/>
      <w:autoSpaceDN w:val="0"/>
      <w:adjustRightInd w:val="0"/>
      <w:spacing w:line="322" w:lineRule="exact"/>
      <w:ind w:firstLine="706"/>
    </w:pPr>
    <w:rPr>
      <w:sz w:val="24"/>
      <w:szCs w:val="24"/>
      <w:lang w:eastAsia="ru-RU"/>
    </w:rPr>
  </w:style>
  <w:style w:type="character" w:customStyle="1" w:styleId="ipa">
    <w:name w:val="ipa"/>
    <w:rsid w:val="00C751AB"/>
    <w:rPr>
      <w:rFonts w:cs="Times New Roman"/>
    </w:rPr>
  </w:style>
  <w:style w:type="character" w:customStyle="1" w:styleId="plainlinks">
    <w:name w:val="plainlinks"/>
    <w:rsid w:val="00A672A8"/>
    <w:rPr>
      <w:rFonts w:cs="Times New Roman"/>
    </w:rPr>
  </w:style>
  <w:style w:type="table" w:styleId="afc">
    <w:name w:val="Table Grid"/>
    <w:basedOn w:val="a3"/>
    <w:uiPriority w:val="39"/>
    <w:rsid w:val="00DE4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2"/>
    <w:rsid w:val="00DB735F"/>
  </w:style>
  <w:style w:type="character" w:customStyle="1" w:styleId="70">
    <w:name w:val="Заголовок 7 Знак"/>
    <w:link w:val="7"/>
    <w:uiPriority w:val="9"/>
    <w:rsid w:val="00037D7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037D7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aliases w:val="Подпись рисунка Знак"/>
    <w:link w:val="5"/>
    <w:rsid w:val="009314AB"/>
    <w:rPr>
      <w:rFonts w:ascii="Times New Roman" w:hAnsi="Times New Roman" w:cs="Times New Roman"/>
      <w:sz w:val="28"/>
      <w:szCs w:val="28"/>
      <w:lang w:val="x-none" w:eastAsia="x-none"/>
    </w:rPr>
  </w:style>
  <w:style w:type="character" w:customStyle="1" w:styleId="60">
    <w:name w:val="Заголовок 6 Знак"/>
    <w:link w:val="6"/>
    <w:rsid w:val="00C741AB"/>
    <w:rPr>
      <w:rFonts w:ascii="Times New Roman" w:hAnsi="Times New Roman" w:cs="Times New Roman"/>
      <w:b/>
      <w:sz w:val="30"/>
      <w:szCs w:val="24"/>
      <w:lang w:val="x-none" w:eastAsia="x-none"/>
    </w:rPr>
  </w:style>
  <w:style w:type="character" w:customStyle="1" w:styleId="90">
    <w:name w:val="Заголовок 9 Знак"/>
    <w:link w:val="9"/>
    <w:rsid w:val="00037D72"/>
    <w:rPr>
      <w:rFonts w:ascii="Times New Roman" w:hAnsi="Times New Roman" w:cs="Times New Roman"/>
      <w:sz w:val="28"/>
      <w:szCs w:val="28"/>
    </w:rPr>
  </w:style>
  <w:style w:type="character" w:styleId="afd">
    <w:name w:val="page number"/>
    <w:basedOn w:val="a2"/>
    <w:rsid w:val="00037D72"/>
  </w:style>
  <w:style w:type="paragraph" w:styleId="afe">
    <w:name w:val="Body Text"/>
    <w:basedOn w:val="a1"/>
    <w:link w:val="aff"/>
    <w:rsid w:val="00037D72"/>
    <w:pPr>
      <w:ind w:right="-114" w:firstLine="0"/>
      <w:jc w:val="left"/>
    </w:pPr>
    <w:rPr>
      <w:sz w:val="20"/>
      <w:szCs w:val="24"/>
      <w:lang w:val="x-none" w:eastAsia="x-none"/>
    </w:rPr>
  </w:style>
  <w:style w:type="character" w:customStyle="1" w:styleId="aff">
    <w:name w:val="Основной текст Знак"/>
    <w:link w:val="afe"/>
    <w:rsid w:val="00037D72"/>
    <w:rPr>
      <w:rFonts w:ascii="Times New Roman" w:hAnsi="Times New Roman" w:cs="Times New Roman"/>
      <w:szCs w:val="24"/>
    </w:rPr>
  </w:style>
  <w:style w:type="paragraph" w:customStyle="1" w:styleId="12">
    <w:name w:val="Без интервала1"/>
    <w:rsid w:val="00037D72"/>
    <w:rPr>
      <w:rFonts w:cs="Times New Roman"/>
      <w:sz w:val="22"/>
      <w:szCs w:val="22"/>
      <w:lang w:eastAsia="en-US"/>
    </w:rPr>
  </w:style>
  <w:style w:type="paragraph" w:styleId="aff0">
    <w:name w:val="footnote text"/>
    <w:basedOn w:val="a1"/>
    <w:link w:val="aff1"/>
    <w:semiHidden/>
    <w:rsid w:val="00037D72"/>
    <w:pPr>
      <w:ind w:firstLine="0"/>
      <w:jc w:val="left"/>
    </w:pPr>
    <w:rPr>
      <w:sz w:val="20"/>
      <w:szCs w:val="20"/>
      <w:lang w:val="x-none" w:eastAsia="x-none"/>
    </w:rPr>
  </w:style>
  <w:style w:type="character" w:customStyle="1" w:styleId="aff1">
    <w:name w:val="Текст сноски Знак"/>
    <w:link w:val="aff0"/>
    <w:semiHidden/>
    <w:rsid w:val="00037D72"/>
    <w:rPr>
      <w:rFonts w:ascii="Times New Roman" w:hAnsi="Times New Roman" w:cs="Times New Roman"/>
    </w:rPr>
  </w:style>
  <w:style w:type="character" w:styleId="aff2">
    <w:name w:val="footnote reference"/>
    <w:semiHidden/>
    <w:rsid w:val="00037D72"/>
    <w:rPr>
      <w:vertAlign w:val="superscript"/>
    </w:rPr>
  </w:style>
  <w:style w:type="paragraph" w:styleId="aff3">
    <w:name w:val="Block Text"/>
    <w:basedOn w:val="a1"/>
    <w:rsid w:val="00037D72"/>
    <w:pPr>
      <w:ind w:left="-112" w:right="-101" w:firstLine="0"/>
      <w:jc w:val="center"/>
    </w:pPr>
    <w:rPr>
      <w:sz w:val="24"/>
      <w:szCs w:val="26"/>
      <w:lang w:eastAsia="ru-RU"/>
    </w:rPr>
  </w:style>
  <w:style w:type="paragraph" w:styleId="25">
    <w:name w:val="Body Text 2"/>
    <w:basedOn w:val="a1"/>
    <w:link w:val="26"/>
    <w:rsid w:val="00037D72"/>
    <w:pPr>
      <w:ind w:firstLine="0"/>
    </w:pPr>
    <w:rPr>
      <w:szCs w:val="28"/>
      <w:lang w:val="x-none" w:eastAsia="x-none"/>
    </w:rPr>
  </w:style>
  <w:style w:type="character" w:customStyle="1" w:styleId="26">
    <w:name w:val="Основной текст 2 Знак"/>
    <w:link w:val="25"/>
    <w:rsid w:val="00037D72"/>
    <w:rPr>
      <w:rFonts w:ascii="Times New Roman" w:hAnsi="Times New Roman" w:cs="Times New Roman"/>
      <w:sz w:val="28"/>
      <w:szCs w:val="28"/>
    </w:rPr>
  </w:style>
  <w:style w:type="paragraph" w:styleId="aff4">
    <w:name w:val="Document Map"/>
    <w:basedOn w:val="a1"/>
    <w:link w:val="aff5"/>
    <w:semiHidden/>
    <w:rsid w:val="00037D72"/>
    <w:pPr>
      <w:shd w:val="clear" w:color="auto" w:fill="000080"/>
      <w:ind w:firstLine="0"/>
      <w:jc w:val="left"/>
    </w:pPr>
    <w:rPr>
      <w:rFonts w:ascii="Tahoma" w:hAnsi="Tahoma"/>
      <w:sz w:val="24"/>
      <w:szCs w:val="24"/>
      <w:lang w:val="x-none" w:eastAsia="x-none"/>
    </w:rPr>
  </w:style>
  <w:style w:type="character" w:customStyle="1" w:styleId="aff5">
    <w:name w:val="Схема документа Знак"/>
    <w:link w:val="aff4"/>
    <w:semiHidden/>
    <w:rsid w:val="00037D72"/>
    <w:rPr>
      <w:rFonts w:ascii="Tahoma" w:hAnsi="Tahoma" w:cs="Tahoma"/>
      <w:sz w:val="24"/>
      <w:szCs w:val="24"/>
      <w:shd w:val="clear" w:color="auto" w:fill="000080"/>
    </w:rPr>
  </w:style>
  <w:style w:type="paragraph" w:styleId="HTML">
    <w:name w:val="HTML Preformatted"/>
    <w:basedOn w:val="a1"/>
    <w:link w:val="HTML0"/>
    <w:uiPriority w:val="99"/>
    <w:rsid w:val="00037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37D72"/>
    <w:rPr>
      <w:rFonts w:ascii="Arial Unicode MS" w:eastAsia="Arial Unicode MS" w:hAnsi="Arial Unicode MS" w:cs="Arial Unicode MS"/>
    </w:rPr>
  </w:style>
  <w:style w:type="paragraph" w:customStyle="1" w:styleId="13">
    <w:name w:val="Абзац списка1"/>
    <w:basedOn w:val="a1"/>
    <w:rsid w:val="00037D72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styleId="aff6">
    <w:name w:val="caption"/>
    <w:basedOn w:val="a1"/>
    <w:next w:val="a1"/>
    <w:qFormat/>
    <w:rsid w:val="00037D72"/>
    <w:pPr>
      <w:ind w:firstLine="539"/>
      <w:jc w:val="center"/>
    </w:pPr>
    <w:rPr>
      <w:szCs w:val="28"/>
      <w:lang w:eastAsia="ru-RU"/>
    </w:rPr>
  </w:style>
  <w:style w:type="paragraph" w:styleId="34">
    <w:name w:val="Body Text 3"/>
    <w:basedOn w:val="a1"/>
    <w:link w:val="35"/>
    <w:rsid w:val="00037D72"/>
    <w:pPr>
      <w:ind w:firstLine="0"/>
      <w:jc w:val="center"/>
    </w:pPr>
    <w:rPr>
      <w:lang w:val="x-none" w:eastAsia="x-none"/>
    </w:rPr>
  </w:style>
  <w:style w:type="character" w:customStyle="1" w:styleId="35">
    <w:name w:val="Основной текст 3 Знак"/>
    <w:link w:val="34"/>
    <w:rsid w:val="00037D72"/>
    <w:rPr>
      <w:rFonts w:ascii="Times New Roman" w:hAnsi="Times New Roman" w:cs="Times New Roman"/>
      <w:sz w:val="28"/>
      <w:szCs w:val="22"/>
    </w:rPr>
  </w:style>
  <w:style w:type="character" w:customStyle="1" w:styleId="qfod-txtt">
    <w:name w:val="qfod-txtt"/>
    <w:basedOn w:val="a2"/>
    <w:rsid w:val="00037D72"/>
  </w:style>
  <w:style w:type="paragraph" w:customStyle="1" w:styleId="ConsPlusNonformat">
    <w:name w:val="ConsPlusNonformat"/>
    <w:rsid w:val="00037D72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Default">
    <w:name w:val="Default"/>
    <w:rsid w:val="0044072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36">
    <w:name w:val="toc 3"/>
    <w:basedOn w:val="a1"/>
    <w:next w:val="a1"/>
    <w:autoRedefine/>
    <w:uiPriority w:val="39"/>
    <w:qFormat/>
    <w:rsid w:val="005F171B"/>
    <w:pPr>
      <w:ind w:left="560"/>
      <w:jc w:val="left"/>
    </w:pPr>
    <w:rPr>
      <w:rFonts w:ascii="Calibri" w:hAnsi="Calibri"/>
      <w:sz w:val="20"/>
      <w:szCs w:val="20"/>
    </w:rPr>
  </w:style>
  <w:style w:type="character" w:customStyle="1" w:styleId="submenu-table">
    <w:name w:val="submenu-table"/>
    <w:rsid w:val="005F171B"/>
  </w:style>
  <w:style w:type="character" w:customStyle="1" w:styleId="butback">
    <w:name w:val="butback"/>
    <w:rsid w:val="005F171B"/>
  </w:style>
  <w:style w:type="paragraph" w:customStyle="1" w:styleId="Style29">
    <w:name w:val="Style29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6">
    <w:name w:val="Style36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9">
    <w:name w:val="Style39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5">
    <w:name w:val="Style45"/>
    <w:basedOn w:val="a1"/>
    <w:uiPriority w:val="99"/>
    <w:rsid w:val="005F171B"/>
    <w:pPr>
      <w:widowControl w:val="0"/>
      <w:autoSpaceDE w:val="0"/>
      <w:autoSpaceDN w:val="0"/>
      <w:adjustRightInd w:val="0"/>
      <w:spacing w:line="190" w:lineRule="exact"/>
      <w:ind w:firstLine="0"/>
      <w:jc w:val="center"/>
    </w:pPr>
    <w:rPr>
      <w:sz w:val="24"/>
      <w:szCs w:val="24"/>
      <w:lang w:eastAsia="ru-RU"/>
    </w:rPr>
  </w:style>
  <w:style w:type="paragraph" w:customStyle="1" w:styleId="Style46">
    <w:name w:val="Style46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8">
    <w:name w:val="Style48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2">
    <w:name w:val="Style52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character" w:customStyle="1" w:styleId="FontStyle81">
    <w:name w:val="Font Style81"/>
    <w:uiPriority w:val="99"/>
    <w:rsid w:val="005F171B"/>
    <w:rPr>
      <w:rFonts w:ascii="Microsoft Sans Serif" w:hAnsi="Microsoft Sans Serif" w:cs="Microsoft Sans Serif"/>
      <w:b/>
      <w:bCs/>
      <w:sz w:val="8"/>
      <w:szCs w:val="8"/>
    </w:rPr>
  </w:style>
  <w:style w:type="character" w:customStyle="1" w:styleId="FontStyle84">
    <w:name w:val="Font Style84"/>
    <w:uiPriority w:val="99"/>
    <w:rsid w:val="005F171B"/>
    <w:rPr>
      <w:rFonts w:ascii="Consolas" w:hAnsi="Consolas" w:cs="Consolas"/>
      <w:sz w:val="20"/>
      <w:szCs w:val="20"/>
    </w:rPr>
  </w:style>
  <w:style w:type="character" w:customStyle="1" w:styleId="FontStyle85">
    <w:name w:val="Font Style85"/>
    <w:uiPriority w:val="99"/>
    <w:rsid w:val="005F171B"/>
    <w:rPr>
      <w:rFonts w:ascii="Arial Narrow" w:hAnsi="Arial Narrow" w:cs="Arial Narrow"/>
      <w:sz w:val="16"/>
      <w:szCs w:val="16"/>
    </w:rPr>
  </w:style>
  <w:style w:type="character" w:customStyle="1" w:styleId="FontStyle86">
    <w:name w:val="Font Style86"/>
    <w:uiPriority w:val="99"/>
    <w:rsid w:val="005F171B"/>
    <w:rPr>
      <w:rFonts w:ascii="Arial Narrow" w:hAnsi="Arial Narrow" w:cs="Arial Narrow"/>
      <w:spacing w:val="30"/>
      <w:w w:val="66"/>
      <w:sz w:val="18"/>
      <w:szCs w:val="18"/>
    </w:rPr>
  </w:style>
  <w:style w:type="character" w:customStyle="1" w:styleId="FontStyle89">
    <w:name w:val="Font Style89"/>
    <w:uiPriority w:val="99"/>
    <w:rsid w:val="005F171B"/>
    <w:rPr>
      <w:rFonts w:ascii="Trebuchet MS" w:hAnsi="Trebuchet MS" w:cs="Trebuchet MS"/>
      <w:b/>
      <w:bCs/>
      <w:spacing w:val="-20"/>
      <w:sz w:val="24"/>
      <w:szCs w:val="24"/>
    </w:rPr>
  </w:style>
  <w:style w:type="paragraph" w:customStyle="1" w:styleId="Style33">
    <w:name w:val="Style33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center"/>
    </w:pPr>
    <w:rPr>
      <w:sz w:val="24"/>
      <w:szCs w:val="24"/>
      <w:lang w:eastAsia="ru-RU"/>
    </w:rPr>
  </w:style>
  <w:style w:type="paragraph" w:customStyle="1" w:styleId="Style55">
    <w:name w:val="Style55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6">
    <w:name w:val="Style56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character" w:customStyle="1" w:styleId="FontStyle87">
    <w:name w:val="Font Style87"/>
    <w:uiPriority w:val="99"/>
    <w:rsid w:val="005F171B"/>
    <w:rPr>
      <w:rFonts w:ascii="Times New Roman" w:hAnsi="Times New Roman" w:cs="Times New Roman"/>
      <w:b/>
      <w:bCs/>
      <w:sz w:val="18"/>
      <w:szCs w:val="18"/>
    </w:rPr>
  </w:style>
  <w:style w:type="paragraph" w:customStyle="1" w:styleId="aff7">
    <w:name w:val="Стиль"/>
    <w:uiPriority w:val="99"/>
    <w:rsid w:val="005F171B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w">
    <w:name w:val="w"/>
    <w:rsid w:val="00E31E2D"/>
  </w:style>
  <w:style w:type="paragraph" w:styleId="41">
    <w:name w:val="toc 4"/>
    <w:basedOn w:val="a1"/>
    <w:next w:val="a1"/>
    <w:autoRedefine/>
    <w:uiPriority w:val="39"/>
    <w:unhideWhenUsed/>
    <w:rsid w:val="00280F6A"/>
    <w:pPr>
      <w:ind w:left="84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280F6A"/>
    <w:pPr>
      <w:ind w:left="11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280F6A"/>
    <w:pPr>
      <w:ind w:left="1400"/>
      <w:jc w:val="left"/>
    </w:pPr>
    <w:rPr>
      <w:rFonts w:ascii="Calibri" w:hAnsi="Calibr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280F6A"/>
    <w:pPr>
      <w:ind w:left="168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280F6A"/>
    <w:pPr>
      <w:ind w:left="196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280F6A"/>
    <w:pPr>
      <w:ind w:left="2240"/>
      <w:jc w:val="left"/>
    </w:pPr>
    <w:rPr>
      <w:rFonts w:ascii="Calibri" w:hAnsi="Calibri"/>
      <w:sz w:val="20"/>
      <w:szCs w:val="20"/>
    </w:rPr>
  </w:style>
  <w:style w:type="paragraph" w:customStyle="1" w:styleId="a">
    <w:name w:val="Перечисление"/>
    <w:basedOn w:val="a1"/>
    <w:link w:val="aff8"/>
    <w:autoRedefine/>
    <w:qFormat/>
    <w:rsid w:val="00BD0686"/>
    <w:pPr>
      <w:numPr>
        <w:numId w:val="23"/>
      </w:numPr>
      <w:tabs>
        <w:tab w:val="left" w:pos="0"/>
        <w:tab w:val="left" w:pos="993"/>
      </w:tabs>
      <w:spacing w:after="0" w:line="264" w:lineRule="auto"/>
      <w:ind w:left="0" w:firstLine="709"/>
    </w:pPr>
    <w:rPr>
      <w:rFonts w:eastAsia="Calibri"/>
    </w:rPr>
  </w:style>
  <w:style w:type="character" w:customStyle="1" w:styleId="aff8">
    <w:name w:val="Перечисление Знак"/>
    <w:link w:val="a"/>
    <w:rsid w:val="00BD0686"/>
    <w:rPr>
      <w:rFonts w:ascii="Times New Roman" w:eastAsia="Calibri" w:hAnsi="Times New Roman" w:cs="Times New Roman"/>
      <w:sz w:val="28"/>
      <w:szCs w:val="22"/>
      <w:lang w:eastAsia="en-US"/>
    </w:rPr>
  </w:style>
  <w:style w:type="character" w:styleId="aff9">
    <w:name w:val="Subtle Emphasis"/>
    <w:uiPriority w:val="19"/>
    <w:rsid w:val="006B4BDD"/>
    <w:rPr>
      <w:i/>
      <w:iCs/>
      <w:color w:val="808080"/>
    </w:rPr>
  </w:style>
  <w:style w:type="paragraph" w:customStyle="1" w:styleId="14">
    <w:name w:val="Стиль1"/>
    <w:basedOn w:val="a1"/>
    <w:next w:val="a1"/>
    <w:link w:val="15"/>
    <w:rsid w:val="006B4BDD"/>
    <w:pPr>
      <w:ind w:firstLine="0"/>
      <w:jc w:val="center"/>
    </w:pPr>
    <w:rPr>
      <w:rFonts w:eastAsia="Calibri"/>
      <w:szCs w:val="28"/>
      <w:lang w:val="en-US"/>
    </w:rPr>
  </w:style>
  <w:style w:type="character" w:customStyle="1" w:styleId="15">
    <w:name w:val="Стиль1 Знак"/>
    <w:link w:val="14"/>
    <w:rsid w:val="006B4BDD"/>
    <w:rPr>
      <w:rFonts w:ascii="Times New Roman" w:eastAsia="Calibri" w:hAnsi="Times New Roman" w:cs="Times New Roman"/>
      <w:sz w:val="28"/>
      <w:szCs w:val="28"/>
      <w:lang w:val="en-US" w:eastAsia="en-US"/>
    </w:rPr>
  </w:style>
  <w:style w:type="paragraph" w:customStyle="1" w:styleId="affa">
    <w:name w:val="Табличный.ГОСТ"/>
    <w:basedOn w:val="14"/>
    <w:link w:val="affb"/>
    <w:qFormat/>
    <w:rsid w:val="00334E0C"/>
    <w:pPr>
      <w:spacing w:after="0"/>
    </w:pPr>
  </w:style>
  <w:style w:type="character" w:customStyle="1" w:styleId="affb">
    <w:name w:val="Табличный.ГОСТ Знак"/>
    <w:basedOn w:val="15"/>
    <w:link w:val="affa"/>
    <w:rsid w:val="00334E0C"/>
    <w:rPr>
      <w:rFonts w:ascii="Times New Roman" w:eastAsia="Calibri" w:hAnsi="Times New Roman" w:cs="Times New Roman"/>
      <w:sz w:val="28"/>
      <w:szCs w:val="28"/>
      <w:lang w:val="en-US" w:eastAsia="en-US"/>
    </w:rPr>
  </w:style>
  <w:style w:type="paragraph" w:customStyle="1" w:styleId="afa">
    <w:name w:val="Подпись для рисунка"/>
    <w:basedOn w:val="a1"/>
    <w:next w:val="a1"/>
    <w:link w:val="affc"/>
    <w:qFormat/>
    <w:rsid w:val="009314AB"/>
    <w:pPr>
      <w:ind w:firstLine="0"/>
      <w:jc w:val="center"/>
    </w:pPr>
    <w:rPr>
      <w:lang w:val="x-none"/>
    </w:rPr>
  </w:style>
  <w:style w:type="character" w:customStyle="1" w:styleId="affc">
    <w:name w:val="Подпись для рисунка Знак"/>
    <w:basedOn w:val="a2"/>
    <w:link w:val="afa"/>
    <w:rsid w:val="009314AB"/>
    <w:rPr>
      <w:rFonts w:ascii="Times New Roman" w:hAnsi="Times New Roman" w:cs="Times New Roman"/>
      <w:sz w:val="28"/>
      <w:szCs w:val="22"/>
      <w:lang w:val="x-none" w:eastAsia="en-US"/>
    </w:rPr>
  </w:style>
  <w:style w:type="character" w:styleId="affd">
    <w:name w:val="annotation reference"/>
    <w:basedOn w:val="a2"/>
    <w:uiPriority w:val="99"/>
    <w:semiHidden/>
    <w:unhideWhenUsed/>
    <w:rsid w:val="00072304"/>
    <w:rPr>
      <w:sz w:val="16"/>
      <w:szCs w:val="16"/>
    </w:rPr>
  </w:style>
  <w:style w:type="paragraph" w:styleId="affe">
    <w:name w:val="annotation text"/>
    <w:basedOn w:val="a1"/>
    <w:link w:val="afff"/>
    <w:uiPriority w:val="99"/>
    <w:semiHidden/>
    <w:unhideWhenUsed/>
    <w:rsid w:val="00072304"/>
    <w:pPr>
      <w:spacing w:after="16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ff">
    <w:name w:val="Текст примечания Знак"/>
    <w:basedOn w:val="a2"/>
    <w:link w:val="affe"/>
    <w:uiPriority w:val="99"/>
    <w:semiHidden/>
    <w:rsid w:val="00072304"/>
    <w:rPr>
      <w:rFonts w:asciiTheme="minorHAnsi" w:eastAsiaTheme="minorHAnsi" w:hAnsiTheme="minorHAnsi" w:cstheme="minorBidi"/>
      <w:lang w:eastAsia="en-US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072304"/>
    <w:rPr>
      <w:b/>
      <w:bCs/>
    </w:rPr>
  </w:style>
  <w:style w:type="character" w:customStyle="1" w:styleId="afff1">
    <w:name w:val="Тема примечания Знак"/>
    <w:basedOn w:val="afff"/>
    <w:link w:val="afff0"/>
    <w:uiPriority w:val="99"/>
    <w:semiHidden/>
    <w:rsid w:val="00072304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bb">
    <w:name w:val="bb"/>
    <w:basedOn w:val="a2"/>
    <w:rsid w:val="0095231B"/>
  </w:style>
  <w:style w:type="paragraph" w:customStyle="1" w:styleId="a0">
    <w:name w:val="Источники"/>
    <w:basedOn w:val="a1"/>
    <w:link w:val="afff2"/>
    <w:qFormat/>
    <w:rsid w:val="00E95E0D"/>
    <w:pPr>
      <w:numPr>
        <w:numId w:val="1"/>
      </w:numPr>
      <w:spacing w:after="0"/>
      <w:ind w:left="0"/>
    </w:pPr>
    <w:rPr>
      <w:lang w:eastAsia="x-none"/>
    </w:rPr>
  </w:style>
  <w:style w:type="paragraph" w:customStyle="1" w:styleId="afff3">
    <w:name w:val="Код"/>
    <w:basedOn w:val="a1"/>
    <w:link w:val="afff4"/>
    <w:autoRedefine/>
    <w:qFormat/>
    <w:rsid w:val="00272E05"/>
    <w:pPr>
      <w:spacing w:line="240" w:lineRule="auto"/>
      <w:ind w:firstLine="0"/>
      <w:jc w:val="left"/>
    </w:pPr>
    <w:rPr>
      <w:sz w:val="20"/>
    </w:rPr>
  </w:style>
  <w:style w:type="character" w:customStyle="1" w:styleId="afff2">
    <w:name w:val="Источники Знак"/>
    <w:basedOn w:val="a2"/>
    <w:link w:val="a0"/>
    <w:rsid w:val="00E95E0D"/>
    <w:rPr>
      <w:rFonts w:ascii="Times New Roman" w:hAnsi="Times New Roman" w:cs="Times New Roman"/>
      <w:sz w:val="28"/>
      <w:szCs w:val="22"/>
      <w:lang w:eastAsia="x-none"/>
    </w:rPr>
  </w:style>
  <w:style w:type="character" w:customStyle="1" w:styleId="afff4">
    <w:name w:val="Код Знак"/>
    <w:basedOn w:val="a2"/>
    <w:link w:val="afff3"/>
    <w:rsid w:val="00272E05"/>
    <w:rPr>
      <w:rFonts w:ascii="Times New Roman" w:hAnsi="Times New Roman" w:cs="Times New Roman"/>
      <w:szCs w:val="22"/>
      <w:lang w:eastAsia="en-US"/>
    </w:rPr>
  </w:style>
  <w:style w:type="character" w:customStyle="1" w:styleId="extended-textshort">
    <w:name w:val="extended-text__short"/>
    <w:basedOn w:val="a2"/>
    <w:rsid w:val="00B73CBA"/>
  </w:style>
  <w:style w:type="character" w:styleId="afff5">
    <w:name w:val="Placeholder Text"/>
    <w:basedOn w:val="a2"/>
    <w:uiPriority w:val="99"/>
    <w:semiHidden/>
    <w:rsid w:val="009755D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0"/>
    <w:lsdException w:name="heading 6" w:uiPriority="0"/>
    <w:lsdException w:name="heading 7" w:uiPriority="9"/>
    <w:lsdException w:name="heading 8" w:uiPriority="9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footnote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3" w:uiPriority="0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154BA"/>
    <w:pPr>
      <w:spacing w:after="360" w:line="360" w:lineRule="exact"/>
      <w:ind w:firstLine="709"/>
      <w:contextualSpacing/>
      <w:jc w:val="both"/>
    </w:pPr>
    <w:rPr>
      <w:rFonts w:ascii="Times New Roman" w:hAnsi="Times New Roman" w:cs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4E7472"/>
    <w:pPr>
      <w:keepNext/>
      <w:keepLines/>
      <w:suppressAutoHyphens/>
      <w:ind w:left="919" w:hanging="210"/>
      <w:jc w:val="left"/>
      <w:outlineLvl w:val="0"/>
    </w:pPr>
    <w:rPr>
      <w:b/>
      <w:bCs/>
      <w:szCs w:val="28"/>
      <w:lang w:val="x-none" w:eastAsia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515ABA"/>
    <w:pPr>
      <w:keepNext/>
      <w:keepLines/>
      <w:suppressAutoHyphens/>
      <w:ind w:left="1129" w:hanging="420"/>
      <w:jc w:val="left"/>
      <w:outlineLvl w:val="1"/>
    </w:pPr>
    <w:rPr>
      <w:b/>
      <w:bCs/>
      <w:szCs w:val="26"/>
      <w:lang w:eastAsia="x-none"/>
    </w:rPr>
  </w:style>
  <w:style w:type="paragraph" w:styleId="3">
    <w:name w:val="heading 3"/>
    <w:basedOn w:val="a1"/>
    <w:next w:val="a1"/>
    <w:link w:val="30"/>
    <w:uiPriority w:val="9"/>
    <w:unhideWhenUsed/>
    <w:rsid w:val="00CD6E36"/>
    <w:pPr>
      <w:keepNext/>
      <w:keepLines/>
      <w:spacing w:before="200"/>
      <w:outlineLvl w:val="2"/>
    </w:pPr>
    <w:rPr>
      <w:rFonts w:ascii="Cambria" w:hAnsi="Cambria"/>
      <w:b/>
      <w:bCs/>
      <w:color w:val="4F81BD"/>
      <w:szCs w:val="20"/>
      <w:lang w:val="x-none" w:eastAsia="x-none"/>
    </w:rPr>
  </w:style>
  <w:style w:type="paragraph" w:styleId="4">
    <w:name w:val="heading 4"/>
    <w:basedOn w:val="a1"/>
    <w:next w:val="a1"/>
    <w:link w:val="40"/>
    <w:uiPriority w:val="9"/>
    <w:unhideWhenUsed/>
    <w:rsid w:val="00CD6E3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Cs w:val="20"/>
      <w:lang w:val="x-none" w:eastAsia="x-none"/>
    </w:rPr>
  </w:style>
  <w:style w:type="paragraph" w:styleId="5">
    <w:name w:val="heading 5"/>
    <w:aliases w:val="Подпись рисунка"/>
    <w:basedOn w:val="a1"/>
    <w:next w:val="a1"/>
    <w:link w:val="50"/>
    <w:rsid w:val="009314AB"/>
    <w:pPr>
      <w:keepNext/>
      <w:ind w:firstLine="0"/>
      <w:jc w:val="center"/>
      <w:outlineLvl w:val="4"/>
    </w:pPr>
    <w:rPr>
      <w:szCs w:val="28"/>
      <w:lang w:val="x-none" w:eastAsia="x-none"/>
    </w:rPr>
  </w:style>
  <w:style w:type="paragraph" w:styleId="6">
    <w:name w:val="heading 6"/>
    <w:basedOn w:val="a1"/>
    <w:next w:val="a1"/>
    <w:link w:val="60"/>
    <w:rsid w:val="00C741AB"/>
    <w:pPr>
      <w:keepNext/>
      <w:jc w:val="left"/>
      <w:outlineLvl w:val="5"/>
    </w:pPr>
    <w:rPr>
      <w:b/>
      <w:sz w:val="30"/>
      <w:szCs w:val="24"/>
      <w:lang w:val="x-none" w:eastAsia="x-none"/>
    </w:rPr>
  </w:style>
  <w:style w:type="paragraph" w:styleId="7">
    <w:name w:val="heading 7"/>
    <w:basedOn w:val="a1"/>
    <w:next w:val="a1"/>
    <w:link w:val="70"/>
    <w:uiPriority w:val="9"/>
    <w:unhideWhenUsed/>
    <w:rsid w:val="00037D72"/>
    <w:pPr>
      <w:spacing w:before="240" w:after="60"/>
      <w:outlineLvl w:val="6"/>
    </w:pPr>
    <w:rPr>
      <w:rFonts w:ascii="Calibri" w:hAnsi="Calibri"/>
      <w:sz w:val="24"/>
      <w:szCs w:val="24"/>
      <w:lang w:val="x-none"/>
    </w:rPr>
  </w:style>
  <w:style w:type="paragraph" w:styleId="8">
    <w:name w:val="heading 8"/>
    <w:basedOn w:val="a1"/>
    <w:next w:val="a1"/>
    <w:link w:val="80"/>
    <w:uiPriority w:val="9"/>
    <w:unhideWhenUsed/>
    <w:rsid w:val="00037D72"/>
    <w:pPr>
      <w:spacing w:before="240" w:after="60"/>
      <w:outlineLvl w:val="7"/>
    </w:pPr>
    <w:rPr>
      <w:rFonts w:ascii="Calibri" w:hAnsi="Calibri"/>
      <w:i/>
      <w:iCs/>
      <w:sz w:val="24"/>
      <w:szCs w:val="24"/>
      <w:lang w:val="x-none"/>
    </w:rPr>
  </w:style>
  <w:style w:type="paragraph" w:styleId="9">
    <w:name w:val="heading 9"/>
    <w:basedOn w:val="a1"/>
    <w:next w:val="a1"/>
    <w:link w:val="90"/>
    <w:rsid w:val="00037D72"/>
    <w:pPr>
      <w:keepNext/>
      <w:ind w:firstLine="539"/>
      <w:jc w:val="center"/>
      <w:outlineLvl w:val="8"/>
    </w:pPr>
    <w:rPr>
      <w:szCs w:val="28"/>
      <w:lang w:val="x-none" w:eastAsia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4E7472"/>
    <w:rPr>
      <w:rFonts w:ascii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20">
    <w:name w:val="Заголовок 2 Знак"/>
    <w:link w:val="2"/>
    <w:uiPriority w:val="9"/>
    <w:locked/>
    <w:rsid w:val="00515ABA"/>
    <w:rPr>
      <w:rFonts w:ascii="Times New Roman" w:hAnsi="Times New Roman" w:cs="Times New Roman"/>
      <w:b/>
      <w:bCs/>
      <w:sz w:val="28"/>
      <w:szCs w:val="26"/>
      <w:lang w:eastAsia="x-none"/>
    </w:rPr>
  </w:style>
  <w:style w:type="character" w:customStyle="1" w:styleId="30">
    <w:name w:val="Заголовок 3 Знак"/>
    <w:link w:val="3"/>
    <w:uiPriority w:val="9"/>
    <w:locked/>
    <w:rsid w:val="00CD6E36"/>
    <w:rPr>
      <w:rFonts w:ascii="Cambria" w:eastAsia="Times New Roman" w:hAnsi="Cambria" w:cs="Times New Roman"/>
      <w:b/>
      <w:bCs/>
      <w:color w:val="4F81BD"/>
      <w:sz w:val="28"/>
    </w:rPr>
  </w:style>
  <w:style w:type="character" w:customStyle="1" w:styleId="40">
    <w:name w:val="Заголовок 4 Знак"/>
    <w:link w:val="4"/>
    <w:uiPriority w:val="9"/>
    <w:locked/>
    <w:rsid w:val="00CD6E36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a5">
    <w:name w:val="List Paragraph"/>
    <w:aliases w:val="Курсач"/>
    <w:basedOn w:val="a1"/>
    <w:uiPriority w:val="34"/>
    <w:qFormat/>
    <w:rsid w:val="002F6624"/>
    <w:pPr>
      <w:ind w:left="720"/>
    </w:pPr>
  </w:style>
  <w:style w:type="character" w:customStyle="1" w:styleId="FontStyle16">
    <w:name w:val="Font Style16"/>
    <w:uiPriority w:val="99"/>
    <w:rsid w:val="002F6624"/>
    <w:rPr>
      <w:rFonts w:ascii="Consolas" w:hAnsi="Consolas" w:cs="Consolas"/>
      <w:b/>
      <w:bCs/>
      <w:sz w:val="22"/>
      <w:szCs w:val="22"/>
    </w:rPr>
  </w:style>
  <w:style w:type="paragraph" w:styleId="21">
    <w:name w:val="Body Text Indent 2"/>
    <w:basedOn w:val="a1"/>
    <w:link w:val="22"/>
    <w:rsid w:val="005A0666"/>
    <w:pPr>
      <w:spacing w:after="120" w:line="480" w:lineRule="auto"/>
      <w:ind w:left="283" w:firstLine="0"/>
      <w:jc w:val="left"/>
    </w:pPr>
    <w:rPr>
      <w:sz w:val="24"/>
      <w:szCs w:val="24"/>
      <w:lang w:val="x-none" w:eastAsia="ru-RU"/>
    </w:rPr>
  </w:style>
  <w:style w:type="character" w:customStyle="1" w:styleId="22">
    <w:name w:val="Основной текст с отступом 2 Знак"/>
    <w:link w:val="21"/>
    <w:locked/>
    <w:rsid w:val="005A0666"/>
    <w:rPr>
      <w:rFonts w:ascii="Times New Roman" w:hAnsi="Times New Roman" w:cs="Times New Roman"/>
      <w:sz w:val="24"/>
      <w:szCs w:val="24"/>
      <w:lang w:val="x-none" w:eastAsia="ru-RU"/>
    </w:rPr>
  </w:style>
  <w:style w:type="paragraph" w:styleId="a6">
    <w:name w:val="Balloon Text"/>
    <w:basedOn w:val="a1"/>
    <w:link w:val="a7"/>
    <w:uiPriority w:val="99"/>
    <w:semiHidden/>
    <w:unhideWhenUsed/>
    <w:rsid w:val="00752C0A"/>
    <w:rPr>
      <w:rFonts w:ascii="Tahoma" w:hAnsi="Tahoma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uiPriority w:val="99"/>
    <w:semiHidden/>
    <w:locked/>
    <w:rsid w:val="00752C0A"/>
    <w:rPr>
      <w:rFonts w:ascii="Tahoma" w:hAnsi="Tahoma" w:cs="Tahoma"/>
      <w:sz w:val="16"/>
      <w:szCs w:val="16"/>
    </w:rPr>
  </w:style>
  <w:style w:type="paragraph" w:customStyle="1" w:styleId="23">
    <w:name w:val="Абзац списка2"/>
    <w:basedOn w:val="a1"/>
    <w:uiPriority w:val="99"/>
    <w:rsid w:val="002F03AD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styleId="a8">
    <w:name w:val="Plain Text"/>
    <w:basedOn w:val="a1"/>
    <w:link w:val="a9"/>
    <w:uiPriority w:val="99"/>
    <w:rsid w:val="002F03AD"/>
    <w:pPr>
      <w:ind w:firstLine="0"/>
      <w:jc w:val="left"/>
    </w:pPr>
    <w:rPr>
      <w:rFonts w:ascii="Courier New" w:hAnsi="Courier New"/>
      <w:sz w:val="20"/>
      <w:szCs w:val="20"/>
      <w:lang w:val="x-none" w:eastAsia="ru-RU"/>
    </w:rPr>
  </w:style>
  <w:style w:type="character" w:customStyle="1" w:styleId="a9">
    <w:name w:val="Текст Знак"/>
    <w:link w:val="a8"/>
    <w:uiPriority w:val="99"/>
    <w:locked/>
    <w:rsid w:val="002F03AD"/>
    <w:rPr>
      <w:rFonts w:ascii="Courier New" w:hAnsi="Courier New" w:cs="Courier New"/>
      <w:sz w:val="20"/>
      <w:szCs w:val="20"/>
      <w:lang w:val="x-none" w:eastAsia="ru-RU"/>
    </w:rPr>
  </w:style>
  <w:style w:type="paragraph" w:styleId="aa">
    <w:name w:val="Body Text Indent"/>
    <w:basedOn w:val="a1"/>
    <w:link w:val="ab"/>
    <w:unhideWhenUsed/>
    <w:rsid w:val="007E4D1C"/>
    <w:pPr>
      <w:spacing w:after="120"/>
      <w:ind w:left="283"/>
    </w:pPr>
    <w:rPr>
      <w:szCs w:val="20"/>
      <w:lang w:val="x-none" w:eastAsia="x-none"/>
    </w:rPr>
  </w:style>
  <w:style w:type="character" w:customStyle="1" w:styleId="ab">
    <w:name w:val="Основной текст с отступом Знак"/>
    <w:link w:val="aa"/>
    <w:locked/>
    <w:rsid w:val="007E4D1C"/>
    <w:rPr>
      <w:rFonts w:ascii="Times New Roman" w:hAnsi="Times New Roman" w:cs="Times New Roman"/>
      <w:sz w:val="28"/>
    </w:rPr>
  </w:style>
  <w:style w:type="paragraph" w:styleId="31">
    <w:name w:val="Body Text Indent 3"/>
    <w:basedOn w:val="a1"/>
    <w:link w:val="32"/>
    <w:uiPriority w:val="99"/>
    <w:unhideWhenUsed/>
    <w:rsid w:val="007E4D1C"/>
    <w:pPr>
      <w:spacing w:after="120" w:line="276" w:lineRule="auto"/>
      <w:ind w:left="283" w:firstLine="0"/>
      <w:jc w:val="left"/>
    </w:pPr>
    <w:rPr>
      <w:rFonts w:ascii="Calibri" w:hAnsi="Calibri"/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locked/>
    <w:rsid w:val="007E4D1C"/>
    <w:rPr>
      <w:rFonts w:cs="Times New Roman"/>
      <w:sz w:val="16"/>
      <w:szCs w:val="16"/>
    </w:rPr>
  </w:style>
  <w:style w:type="paragraph" w:customStyle="1" w:styleId="33">
    <w:name w:val="Абзац списка3"/>
    <w:basedOn w:val="a1"/>
    <w:rsid w:val="007E4D1C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customStyle="1" w:styleId="newncpi">
    <w:name w:val="newncpi"/>
    <w:basedOn w:val="a1"/>
    <w:rsid w:val="007768E7"/>
    <w:pPr>
      <w:ind w:firstLine="567"/>
    </w:pPr>
    <w:rPr>
      <w:sz w:val="24"/>
      <w:szCs w:val="24"/>
      <w:lang w:eastAsia="ru-RU"/>
    </w:rPr>
  </w:style>
  <w:style w:type="character" w:customStyle="1" w:styleId="apple-converted-space">
    <w:name w:val="apple-converted-space"/>
    <w:rsid w:val="007768E7"/>
    <w:rPr>
      <w:rFonts w:cs="Times New Roman"/>
    </w:rPr>
  </w:style>
  <w:style w:type="character" w:styleId="ac">
    <w:name w:val="Hyperlink"/>
    <w:uiPriority w:val="99"/>
    <w:unhideWhenUsed/>
    <w:rsid w:val="007768E7"/>
    <w:rPr>
      <w:rFonts w:cs="Times New Roman"/>
      <w:color w:val="0000FF"/>
      <w:u w:val="single"/>
    </w:rPr>
  </w:style>
  <w:style w:type="paragraph" w:styleId="ad">
    <w:name w:val="Normal (Web)"/>
    <w:basedOn w:val="a1"/>
    <w:uiPriority w:val="99"/>
    <w:unhideWhenUsed/>
    <w:rsid w:val="007768E7"/>
    <w:pPr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editsection">
    <w:name w:val="editsection"/>
    <w:rsid w:val="007768E7"/>
    <w:rPr>
      <w:rFonts w:cs="Times New Roman"/>
    </w:rPr>
  </w:style>
  <w:style w:type="character" w:customStyle="1" w:styleId="mw-headline">
    <w:name w:val="mw-headline"/>
    <w:rsid w:val="007768E7"/>
    <w:rPr>
      <w:rFonts w:cs="Times New Roman"/>
    </w:rPr>
  </w:style>
  <w:style w:type="paragraph" w:styleId="ae">
    <w:name w:val="header"/>
    <w:basedOn w:val="a1"/>
    <w:link w:val="af"/>
    <w:uiPriority w:val="99"/>
    <w:unhideWhenUsed/>
    <w:rsid w:val="00866017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">
    <w:name w:val="Верхний колонтитул Знак"/>
    <w:link w:val="ae"/>
    <w:uiPriority w:val="99"/>
    <w:locked/>
    <w:rsid w:val="00866017"/>
    <w:rPr>
      <w:rFonts w:ascii="Times New Roman" w:hAnsi="Times New Roman" w:cs="Times New Roman"/>
      <w:sz w:val="28"/>
    </w:rPr>
  </w:style>
  <w:style w:type="paragraph" w:styleId="af0">
    <w:name w:val="footer"/>
    <w:basedOn w:val="a1"/>
    <w:link w:val="af1"/>
    <w:uiPriority w:val="99"/>
    <w:unhideWhenUsed/>
    <w:rsid w:val="00866017"/>
    <w:pPr>
      <w:tabs>
        <w:tab w:val="center" w:pos="4677"/>
        <w:tab w:val="right" w:pos="9355"/>
      </w:tabs>
    </w:pPr>
    <w:rPr>
      <w:szCs w:val="20"/>
      <w:lang w:val="x-none" w:eastAsia="x-none"/>
    </w:rPr>
  </w:style>
  <w:style w:type="character" w:customStyle="1" w:styleId="af1">
    <w:name w:val="Нижний колонтитул Знак"/>
    <w:link w:val="af0"/>
    <w:uiPriority w:val="99"/>
    <w:locked/>
    <w:rsid w:val="00866017"/>
    <w:rPr>
      <w:rFonts w:ascii="Times New Roman" w:hAnsi="Times New Roman" w:cs="Times New Roman"/>
      <w:sz w:val="28"/>
    </w:rPr>
  </w:style>
  <w:style w:type="character" w:styleId="af2">
    <w:name w:val="Strong"/>
    <w:uiPriority w:val="22"/>
    <w:qFormat/>
    <w:rsid w:val="00F5088C"/>
    <w:rPr>
      <w:rFonts w:cs="Times New Roman"/>
      <w:b/>
      <w:bCs/>
    </w:rPr>
  </w:style>
  <w:style w:type="character" w:customStyle="1" w:styleId="toctoggle">
    <w:name w:val="toctoggle"/>
    <w:rsid w:val="00CD6E36"/>
    <w:rPr>
      <w:rFonts w:cs="Times New Roman"/>
    </w:rPr>
  </w:style>
  <w:style w:type="character" w:customStyle="1" w:styleId="tocnumber">
    <w:name w:val="tocnumber"/>
    <w:rsid w:val="00CD6E36"/>
    <w:rPr>
      <w:rFonts w:cs="Times New Roman"/>
    </w:rPr>
  </w:style>
  <w:style w:type="character" w:customStyle="1" w:styleId="toctext">
    <w:name w:val="toctext"/>
    <w:rsid w:val="00CD6E36"/>
    <w:rPr>
      <w:rFonts w:cs="Times New Roman"/>
    </w:rPr>
  </w:style>
  <w:style w:type="character" w:customStyle="1" w:styleId="noprint">
    <w:name w:val="noprint"/>
    <w:rsid w:val="00CD6E36"/>
    <w:rPr>
      <w:rFonts w:cs="Times New Roman"/>
    </w:rPr>
  </w:style>
  <w:style w:type="character" w:styleId="af3">
    <w:name w:val="Emphasis"/>
    <w:qFormat/>
    <w:rsid w:val="00A77E7F"/>
    <w:rPr>
      <w:rFonts w:cs="Times New Roman"/>
      <w:i/>
      <w:iCs/>
    </w:rPr>
  </w:style>
  <w:style w:type="character" w:styleId="af4">
    <w:name w:val="FollowedHyperlink"/>
    <w:unhideWhenUsed/>
    <w:rsid w:val="00BD1F0F"/>
    <w:rPr>
      <w:rFonts w:cs="Times New Roman"/>
      <w:color w:val="800080"/>
      <w:u w:val="single"/>
    </w:rPr>
  </w:style>
  <w:style w:type="paragraph" w:styleId="af5">
    <w:name w:val="TOC Heading"/>
    <w:basedOn w:val="1"/>
    <w:next w:val="a1"/>
    <w:uiPriority w:val="39"/>
    <w:unhideWhenUsed/>
    <w:qFormat/>
    <w:rsid w:val="00B8257E"/>
    <w:pPr>
      <w:spacing w:before="480" w:line="276" w:lineRule="auto"/>
      <w:outlineLvl w:val="9"/>
    </w:pPr>
    <w:rPr>
      <w:rFonts w:ascii="Cambria" w:hAnsi="Cambria"/>
      <w:color w:val="365F91"/>
      <w:lang w:eastAsia="ru-RU"/>
    </w:rPr>
  </w:style>
  <w:style w:type="paragraph" w:styleId="11">
    <w:name w:val="toc 1"/>
    <w:basedOn w:val="a1"/>
    <w:next w:val="a1"/>
    <w:autoRedefine/>
    <w:uiPriority w:val="39"/>
    <w:unhideWhenUsed/>
    <w:qFormat/>
    <w:rsid w:val="004C416B"/>
    <w:pPr>
      <w:tabs>
        <w:tab w:val="left" w:pos="142"/>
        <w:tab w:val="left" w:pos="9072"/>
      </w:tabs>
      <w:spacing w:after="0" w:line="264" w:lineRule="auto"/>
      <w:ind w:right="282" w:firstLine="0"/>
      <w:mirrorIndents/>
      <w:jc w:val="left"/>
    </w:pPr>
    <w:rPr>
      <w:bCs/>
      <w:iCs/>
      <w:noProof/>
      <w:szCs w:val="28"/>
    </w:rPr>
  </w:style>
  <w:style w:type="paragraph" w:styleId="24">
    <w:name w:val="toc 2"/>
    <w:basedOn w:val="a1"/>
    <w:next w:val="a1"/>
    <w:autoRedefine/>
    <w:uiPriority w:val="39"/>
    <w:unhideWhenUsed/>
    <w:qFormat/>
    <w:rsid w:val="00BE4358"/>
    <w:pPr>
      <w:tabs>
        <w:tab w:val="left" w:pos="1134"/>
        <w:tab w:val="right" w:leader="dot" w:pos="9346"/>
      </w:tabs>
      <w:spacing w:after="0"/>
      <w:ind w:left="709" w:firstLine="0"/>
      <w:jc w:val="left"/>
    </w:pPr>
    <w:rPr>
      <w:bCs/>
      <w:noProof/>
      <w:szCs w:val="28"/>
      <w:lang w:val="en-US"/>
    </w:rPr>
  </w:style>
  <w:style w:type="paragraph" w:styleId="af6">
    <w:name w:val="No Spacing"/>
    <w:link w:val="af7"/>
    <w:uiPriority w:val="1"/>
    <w:rsid w:val="007962B9"/>
    <w:rPr>
      <w:rFonts w:cs="Times New Roman"/>
    </w:rPr>
  </w:style>
  <w:style w:type="character" w:customStyle="1" w:styleId="af7">
    <w:name w:val="Без интервала Знак"/>
    <w:link w:val="af6"/>
    <w:uiPriority w:val="1"/>
    <w:locked/>
    <w:rsid w:val="007962B9"/>
    <w:rPr>
      <w:rFonts w:cs="Times New Roman"/>
      <w:lang w:eastAsia="ru-RU" w:bidi="ar-SA"/>
    </w:rPr>
  </w:style>
  <w:style w:type="paragraph" w:customStyle="1" w:styleId="af8">
    <w:name w:val="Чертежный"/>
    <w:rsid w:val="002A246C"/>
    <w:pPr>
      <w:jc w:val="both"/>
    </w:pPr>
    <w:rPr>
      <w:rFonts w:ascii="ISOCPEUR" w:hAnsi="ISOCPEUR" w:cs="Times New Roman"/>
      <w:i/>
      <w:sz w:val="28"/>
      <w:lang w:val="uk-UA"/>
    </w:rPr>
  </w:style>
  <w:style w:type="paragraph" w:customStyle="1" w:styleId="af9">
    <w:name w:val="рисунок"/>
    <w:basedOn w:val="a1"/>
    <w:next w:val="afa"/>
    <w:link w:val="afb"/>
    <w:qFormat/>
    <w:rsid w:val="00457C11"/>
    <w:pPr>
      <w:spacing w:line="240" w:lineRule="auto"/>
      <w:ind w:firstLine="0"/>
      <w:jc w:val="center"/>
    </w:pPr>
    <w:rPr>
      <w:lang w:val="x-none"/>
    </w:rPr>
  </w:style>
  <w:style w:type="character" w:customStyle="1" w:styleId="afb">
    <w:name w:val="рисунок Знак"/>
    <w:link w:val="af9"/>
    <w:locked/>
    <w:rsid w:val="00457C11"/>
    <w:rPr>
      <w:rFonts w:ascii="Times New Roman" w:hAnsi="Times New Roman" w:cs="Times New Roman"/>
      <w:sz w:val="28"/>
      <w:szCs w:val="22"/>
      <w:lang w:val="x-none" w:eastAsia="en-US"/>
    </w:rPr>
  </w:style>
  <w:style w:type="paragraph" w:customStyle="1" w:styleId="Style15">
    <w:name w:val="Style15"/>
    <w:basedOn w:val="a1"/>
    <w:uiPriority w:val="99"/>
    <w:rsid w:val="000A2FA1"/>
    <w:pPr>
      <w:widowControl w:val="0"/>
      <w:autoSpaceDE w:val="0"/>
      <w:autoSpaceDN w:val="0"/>
      <w:adjustRightInd w:val="0"/>
      <w:spacing w:line="322" w:lineRule="exact"/>
      <w:ind w:firstLine="701"/>
    </w:pPr>
    <w:rPr>
      <w:sz w:val="24"/>
      <w:szCs w:val="24"/>
      <w:lang w:eastAsia="ru-RU"/>
    </w:rPr>
  </w:style>
  <w:style w:type="character" w:customStyle="1" w:styleId="FontStyle139">
    <w:name w:val="Font Style139"/>
    <w:uiPriority w:val="99"/>
    <w:rsid w:val="000A2FA1"/>
    <w:rPr>
      <w:rFonts w:ascii="Times New Roman" w:hAnsi="Times New Roman" w:cs="Times New Roman"/>
      <w:sz w:val="26"/>
      <w:szCs w:val="26"/>
    </w:rPr>
  </w:style>
  <w:style w:type="paragraph" w:customStyle="1" w:styleId="Style21">
    <w:name w:val="Style21"/>
    <w:basedOn w:val="a1"/>
    <w:uiPriority w:val="99"/>
    <w:rsid w:val="000A2FA1"/>
    <w:pPr>
      <w:widowControl w:val="0"/>
      <w:autoSpaceDE w:val="0"/>
      <w:autoSpaceDN w:val="0"/>
      <w:adjustRightInd w:val="0"/>
      <w:spacing w:line="322" w:lineRule="exact"/>
      <w:ind w:firstLine="706"/>
    </w:pPr>
    <w:rPr>
      <w:sz w:val="24"/>
      <w:szCs w:val="24"/>
      <w:lang w:eastAsia="ru-RU"/>
    </w:rPr>
  </w:style>
  <w:style w:type="character" w:customStyle="1" w:styleId="ipa">
    <w:name w:val="ipa"/>
    <w:rsid w:val="00C751AB"/>
    <w:rPr>
      <w:rFonts w:cs="Times New Roman"/>
    </w:rPr>
  </w:style>
  <w:style w:type="character" w:customStyle="1" w:styleId="plainlinks">
    <w:name w:val="plainlinks"/>
    <w:rsid w:val="00A672A8"/>
    <w:rPr>
      <w:rFonts w:cs="Times New Roman"/>
    </w:rPr>
  </w:style>
  <w:style w:type="table" w:styleId="afc">
    <w:name w:val="Table Grid"/>
    <w:basedOn w:val="a3"/>
    <w:uiPriority w:val="39"/>
    <w:rsid w:val="00DE4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2"/>
    <w:rsid w:val="00DB735F"/>
  </w:style>
  <w:style w:type="character" w:customStyle="1" w:styleId="70">
    <w:name w:val="Заголовок 7 Знак"/>
    <w:link w:val="7"/>
    <w:uiPriority w:val="9"/>
    <w:rsid w:val="00037D72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037D72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50">
    <w:name w:val="Заголовок 5 Знак"/>
    <w:aliases w:val="Подпись рисунка Знак"/>
    <w:link w:val="5"/>
    <w:rsid w:val="009314AB"/>
    <w:rPr>
      <w:rFonts w:ascii="Times New Roman" w:hAnsi="Times New Roman" w:cs="Times New Roman"/>
      <w:sz w:val="28"/>
      <w:szCs w:val="28"/>
      <w:lang w:val="x-none" w:eastAsia="x-none"/>
    </w:rPr>
  </w:style>
  <w:style w:type="character" w:customStyle="1" w:styleId="60">
    <w:name w:val="Заголовок 6 Знак"/>
    <w:link w:val="6"/>
    <w:rsid w:val="00C741AB"/>
    <w:rPr>
      <w:rFonts w:ascii="Times New Roman" w:hAnsi="Times New Roman" w:cs="Times New Roman"/>
      <w:b/>
      <w:sz w:val="30"/>
      <w:szCs w:val="24"/>
      <w:lang w:val="x-none" w:eastAsia="x-none"/>
    </w:rPr>
  </w:style>
  <w:style w:type="character" w:customStyle="1" w:styleId="90">
    <w:name w:val="Заголовок 9 Знак"/>
    <w:link w:val="9"/>
    <w:rsid w:val="00037D72"/>
    <w:rPr>
      <w:rFonts w:ascii="Times New Roman" w:hAnsi="Times New Roman" w:cs="Times New Roman"/>
      <w:sz w:val="28"/>
      <w:szCs w:val="28"/>
    </w:rPr>
  </w:style>
  <w:style w:type="character" w:styleId="afd">
    <w:name w:val="page number"/>
    <w:basedOn w:val="a2"/>
    <w:rsid w:val="00037D72"/>
  </w:style>
  <w:style w:type="paragraph" w:styleId="afe">
    <w:name w:val="Body Text"/>
    <w:basedOn w:val="a1"/>
    <w:link w:val="aff"/>
    <w:rsid w:val="00037D72"/>
    <w:pPr>
      <w:ind w:right="-114" w:firstLine="0"/>
      <w:jc w:val="left"/>
    </w:pPr>
    <w:rPr>
      <w:sz w:val="20"/>
      <w:szCs w:val="24"/>
      <w:lang w:val="x-none" w:eastAsia="x-none"/>
    </w:rPr>
  </w:style>
  <w:style w:type="character" w:customStyle="1" w:styleId="aff">
    <w:name w:val="Основной текст Знак"/>
    <w:link w:val="afe"/>
    <w:rsid w:val="00037D72"/>
    <w:rPr>
      <w:rFonts w:ascii="Times New Roman" w:hAnsi="Times New Roman" w:cs="Times New Roman"/>
      <w:szCs w:val="24"/>
    </w:rPr>
  </w:style>
  <w:style w:type="paragraph" w:customStyle="1" w:styleId="12">
    <w:name w:val="Без интервала1"/>
    <w:rsid w:val="00037D72"/>
    <w:rPr>
      <w:rFonts w:cs="Times New Roman"/>
      <w:sz w:val="22"/>
      <w:szCs w:val="22"/>
      <w:lang w:eastAsia="en-US"/>
    </w:rPr>
  </w:style>
  <w:style w:type="paragraph" w:styleId="aff0">
    <w:name w:val="footnote text"/>
    <w:basedOn w:val="a1"/>
    <w:link w:val="aff1"/>
    <w:semiHidden/>
    <w:rsid w:val="00037D72"/>
    <w:pPr>
      <w:ind w:firstLine="0"/>
      <w:jc w:val="left"/>
    </w:pPr>
    <w:rPr>
      <w:sz w:val="20"/>
      <w:szCs w:val="20"/>
      <w:lang w:val="x-none" w:eastAsia="x-none"/>
    </w:rPr>
  </w:style>
  <w:style w:type="character" w:customStyle="1" w:styleId="aff1">
    <w:name w:val="Текст сноски Знак"/>
    <w:link w:val="aff0"/>
    <w:semiHidden/>
    <w:rsid w:val="00037D72"/>
    <w:rPr>
      <w:rFonts w:ascii="Times New Roman" w:hAnsi="Times New Roman" w:cs="Times New Roman"/>
    </w:rPr>
  </w:style>
  <w:style w:type="character" w:styleId="aff2">
    <w:name w:val="footnote reference"/>
    <w:semiHidden/>
    <w:rsid w:val="00037D72"/>
    <w:rPr>
      <w:vertAlign w:val="superscript"/>
    </w:rPr>
  </w:style>
  <w:style w:type="paragraph" w:styleId="aff3">
    <w:name w:val="Block Text"/>
    <w:basedOn w:val="a1"/>
    <w:rsid w:val="00037D72"/>
    <w:pPr>
      <w:ind w:left="-112" w:right="-101" w:firstLine="0"/>
      <w:jc w:val="center"/>
    </w:pPr>
    <w:rPr>
      <w:sz w:val="24"/>
      <w:szCs w:val="26"/>
      <w:lang w:eastAsia="ru-RU"/>
    </w:rPr>
  </w:style>
  <w:style w:type="paragraph" w:styleId="25">
    <w:name w:val="Body Text 2"/>
    <w:basedOn w:val="a1"/>
    <w:link w:val="26"/>
    <w:rsid w:val="00037D72"/>
    <w:pPr>
      <w:ind w:firstLine="0"/>
    </w:pPr>
    <w:rPr>
      <w:szCs w:val="28"/>
      <w:lang w:val="x-none" w:eastAsia="x-none"/>
    </w:rPr>
  </w:style>
  <w:style w:type="character" w:customStyle="1" w:styleId="26">
    <w:name w:val="Основной текст 2 Знак"/>
    <w:link w:val="25"/>
    <w:rsid w:val="00037D72"/>
    <w:rPr>
      <w:rFonts w:ascii="Times New Roman" w:hAnsi="Times New Roman" w:cs="Times New Roman"/>
      <w:sz w:val="28"/>
      <w:szCs w:val="28"/>
    </w:rPr>
  </w:style>
  <w:style w:type="paragraph" w:styleId="aff4">
    <w:name w:val="Document Map"/>
    <w:basedOn w:val="a1"/>
    <w:link w:val="aff5"/>
    <w:semiHidden/>
    <w:rsid w:val="00037D72"/>
    <w:pPr>
      <w:shd w:val="clear" w:color="auto" w:fill="000080"/>
      <w:ind w:firstLine="0"/>
      <w:jc w:val="left"/>
    </w:pPr>
    <w:rPr>
      <w:rFonts w:ascii="Tahoma" w:hAnsi="Tahoma"/>
      <w:sz w:val="24"/>
      <w:szCs w:val="24"/>
      <w:lang w:val="x-none" w:eastAsia="x-none"/>
    </w:rPr>
  </w:style>
  <w:style w:type="character" w:customStyle="1" w:styleId="aff5">
    <w:name w:val="Схема документа Знак"/>
    <w:link w:val="aff4"/>
    <w:semiHidden/>
    <w:rsid w:val="00037D72"/>
    <w:rPr>
      <w:rFonts w:ascii="Tahoma" w:hAnsi="Tahoma" w:cs="Tahoma"/>
      <w:sz w:val="24"/>
      <w:szCs w:val="24"/>
      <w:shd w:val="clear" w:color="auto" w:fill="000080"/>
    </w:rPr>
  </w:style>
  <w:style w:type="paragraph" w:styleId="HTML">
    <w:name w:val="HTML Preformatted"/>
    <w:basedOn w:val="a1"/>
    <w:link w:val="HTML0"/>
    <w:uiPriority w:val="99"/>
    <w:rsid w:val="00037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037D72"/>
    <w:rPr>
      <w:rFonts w:ascii="Arial Unicode MS" w:eastAsia="Arial Unicode MS" w:hAnsi="Arial Unicode MS" w:cs="Arial Unicode MS"/>
    </w:rPr>
  </w:style>
  <w:style w:type="paragraph" w:customStyle="1" w:styleId="13">
    <w:name w:val="Абзац списка1"/>
    <w:basedOn w:val="a1"/>
    <w:rsid w:val="00037D72"/>
    <w:pPr>
      <w:spacing w:after="200" w:line="276" w:lineRule="auto"/>
      <w:ind w:left="720" w:firstLine="0"/>
      <w:jc w:val="left"/>
    </w:pPr>
    <w:rPr>
      <w:rFonts w:ascii="Calibri" w:hAnsi="Calibri"/>
      <w:sz w:val="22"/>
    </w:rPr>
  </w:style>
  <w:style w:type="paragraph" w:styleId="aff6">
    <w:name w:val="caption"/>
    <w:basedOn w:val="a1"/>
    <w:next w:val="a1"/>
    <w:qFormat/>
    <w:rsid w:val="00037D72"/>
    <w:pPr>
      <w:ind w:firstLine="539"/>
      <w:jc w:val="center"/>
    </w:pPr>
    <w:rPr>
      <w:szCs w:val="28"/>
      <w:lang w:eastAsia="ru-RU"/>
    </w:rPr>
  </w:style>
  <w:style w:type="paragraph" w:styleId="34">
    <w:name w:val="Body Text 3"/>
    <w:basedOn w:val="a1"/>
    <w:link w:val="35"/>
    <w:rsid w:val="00037D72"/>
    <w:pPr>
      <w:ind w:firstLine="0"/>
      <w:jc w:val="center"/>
    </w:pPr>
    <w:rPr>
      <w:lang w:val="x-none" w:eastAsia="x-none"/>
    </w:rPr>
  </w:style>
  <w:style w:type="character" w:customStyle="1" w:styleId="35">
    <w:name w:val="Основной текст 3 Знак"/>
    <w:link w:val="34"/>
    <w:rsid w:val="00037D72"/>
    <w:rPr>
      <w:rFonts w:ascii="Times New Roman" w:hAnsi="Times New Roman" w:cs="Times New Roman"/>
      <w:sz w:val="28"/>
      <w:szCs w:val="22"/>
    </w:rPr>
  </w:style>
  <w:style w:type="character" w:customStyle="1" w:styleId="qfod-txtt">
    <w:name w:val="qfod-txtt"/>
    <w:basedOn w:val="a2"/>
    <w:rsid w:val="00037D72"/>
  </w:style>
  <w:style w:type="paragraph" w:customStyle="1" w:styleId="ConsPlusNonformat">
    <w:name w:val="ConsPlusNonformat"/>
    <w:rsid w:val="00037D72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Default">
    <w:name w:val="Default"/>
    <w:rsid w:val="0044072A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36">
    <w:name w:val="toc 3"/>
    <w:basedOn w:val="a1"/>
    <w:next w:val="a1"/>
    <w:autoRedefine/>
    <w:uiPriority w:val="39"/>
    <w:qFormat/>
    <w:rsid w:val="005F171B"/>
    <w:pPr>
      <w:ind w:left="560"/>
      <w:jc w:val="left"/>
    </w:pPr>
    <w:rPr>
      <w:rFonts w:ascii="Calibri" w:hAnsi="Calibri"/>
      <w:sz w:val="20"/>
      <w:szCs w:val="20"/>
    </w:rPr>
  </w:style>
  <w:style w:type="character" w:customStyle="1" w:styleId="submenu-table">
    <w:name w:val="submenu-table"/>
    <w:rsid w:val="005F171B"/>
  </w:style>
  <w:style w:type="character" w:customStyle="1" w:styleId="butback">
    <w:name w:val="butback"/>
    <w:rsid w:val="005F171B"/>
  </w:style>
  <w:style w:type="paragraph" w:customStyle="1" w:styleId="Style29">
    <w:name w:val="Style29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6">
    <w:name w:val="Style36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39">
    <w:name w:val="Style39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5">
    <w:name w:val="Style45"/>
    <w:basedOn w:val="a1"/>
    <w:uiPriority w:val="99"/>
    <w:rsid w:val="005F171B"/>
    <w:pPr>
      <w:widowControl w:val="0"/>
      <w:autoSpaceDE w:val="0"/>
      <w:autoSpaceDN w:val="0"/>
      <w:adjustRightInd w:val="0"/>
      <w:spacing w:line="190" w:lineRule="exact"/>
      <w:ind w:firstLine="0"/>
      <w:jc w:val="center"/>
    </w:pPr>
    <w:rPr>
      <w:sz w:val="24"/>
      <w:szCs w:val="24"/>
      <w:lang w:eastAsia="ru-RU"/>
    </w:rPr>
  </w:style>
  <w:style w:type="paragraph" w:customStyle="1" w:styleId="Style46">
    <w:name w:val="Style46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48">
    <w:name w:val="Style48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2">
    <w:name w:val="Style52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character" w:customStyle="1" w:styleId="FontStyle81">
    <w:name w:val="Font Style81"/>
    <w:uiPriority w:val="99"/>
    <w:rsid w:val="005F171B"/>
    <w:rPr>
      <w:rFonts w:ascii="Microsoft Sans Serif" w:hAnsi="Microsoft Sans Serif" w:cs="Microsoft Sans Serif"/>
      <w:b/>
      <w:bCs/>
      <w:sz w:val="8"/>
      <w:szCs w:val="8"/>
    </w:rPr>
  </w:style>
  <w:style w:type="character" w:customStyle="1" w:styleId="FontStyle84">
    <w:name w:val="Font Style84"/>
    <w:uiPriority w:val="99"/>
    <w:rsid w:val="005F171B"/>
    <w:rPr>
      <w:rFonts w:ascii="Consolas" w:hAnsi="Consolas" w:cs="Consolas"/>
      <w:sz w:val="20"/>
      <w:szCs w:val="20"/>
    </w:rPr>
  </w:style>
  <w:style w:type="character" w:customStyle="1" w:styleId="FontStyle85">
    <w:name w:val="Font Style85"/>
    <w:uiPriority w:val="99"/>
    <w:rsid w:val="005F171B"/>
    <w:rPr>
      <w:rFonts w:ascii="Arial Narrow" w:hAnsi="Arial Narrow" w:cs="Arial Narrow"/>
      <w:sz w:val="16"/>
      <w:szCs w:val="16"/>
    </w:rPr>
  </w:style>
  <w:style w:type="character" w:customStyle="1" w:styleId="FontStyle86">
    <w:name w:val="Font Style86"/>
    <w:uiPriority w:val="99"/>
    <w:rsid w:val="005F171B"/>
    <w:rPr>
      <w:rFonts w:ascii="Arial Narrow" w:hAnsi="Arial Narrow" w:cs="Arial Narrow"/>
      <w:spacing w:val="30"/>
      <w:w w:val="66"/>
      <w:sz w:val="18"/>
      <w:szCs w:val="18"/>
    </w:rPr>
  </w:style>
  <w:style w:type="character" w:customStyle="1" w:styleId="FontStyle89">
    <w:name w:val="Font Style89"/>
    <w:uiPriority w:val="99"/>
    <w:rsid w:val="005F171B"/>
    <w:rPr>
      <w:rFonts w:ascii="Trebuchet MS" w:hAnsi="Trebuchet MS" w:cs="Trebuchet MS"/>
      <w:b/>
      <w:bCs/>
      <w:spacing w:val="-20"/>
      <w:sz w:val="24"/>
      <w:szCs w:val="24"/>
    </w:rPr>
  </w:style>
  <w:style w:type="paragraph" w:customStyle="1" w:styleId="Style33">
    <w:name w:val="Style33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center"/>
    </w:pPr>
    <w:rPr>
      <w:sz w:val="24"/>
      <w:szCs w:val="24"/>
      <w:lang w:eastAsia="ru-RU"/>
    </w:rPr>
  </w:style>
  <w:style w:type="paragraph" w:customStyle="1" w:styleId="Style55">
    <w:name w:val="Style55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paragraph" w:customStyle="1" w:styleId="Style56">
    <w:name w:val="Style56"/>
    <w:basedOn w:val="a1"/>
    <w:uiPriority w:val="99"/>
    <w:rsid w:val="005F171B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  <w:lang w:eastAsia="ru-RU"/>
    </w:rPr>
  </w:style>
  <w:style w:type="character" w:customStyle="1" w:styleId="FontStyle87">
    <w:name w:val="Font Style87"/>
    <w:uiPriority w:val="99"/>
    <w:rsid w:val="005F171B"/>
    <w:rPr>
      <w:rFonts w:ascii="Times New Roman" w:hAnsi="Times New Roman" w:cs="Times New Roman"/>
      <w:b/>
      <w:bCs/>
      <w:sz w:val="18"/>
      <w:szCs w:val="18"/>
    </w:rPr>
  </w:style>
  <w:style w:type="paragraph" w:customStyle="1" w:styleId="aff7">
    <w:name w:val="Стиль"/>
    <w:uiPriority w:val="99"/>
    <w:rsid w:val="005F171B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w">
    <w:name w:val="w"/>
    <w:rsid w:val="00E31E2D"/>
  </w:style>
  <w:style w:type="paragraph" w:styleId="41">
    <w:name w:val="toc 4"/>
    <w:basedOn w:val="a1"/>
    <w:next w:val="a1"/>
    <w:autoRedefine/>
    <w:uiPriority w:val="39"/>
    <w:unhideWhenUsed/>
    <w:rsid w:val="00280F6A"/>
    <w:pPr>
      <w:ind w:left="840"/>
      <w:jc w:val="left"/>
    </w:pPr>
    <w:rPr>
      <w:rFonts w:ascii="Calibri" w:hAnsi="Calibri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280F6A"/>
    <w:pPr>
      <w:ind w:left="1120"/>
      <w:jc w:val="left"/>
    </w:pPr>
    <w:rPr>
      <w:rFonts w:ascii="Calibri" w:hAnsi="Calibri"/>
      <w:sz w:val="20"/>
      <w:szCs w:val="20"/>
    </w:rPr>
  </w:style>
  <w:style w:type="paragraph" w:styleId="61">
    <w:name w:val="toc 6"/>
    <w:basedOn w:val="a1"/>
    <w:next w:val="a1"/>
    <w:autoRedefine/>
    <w:uiPriority w:val="39"/>
    <w:unhideWhenUsed/>
    <w:rsid w:val="00280F6A"/>
    <w:pPr>
      <w:ind w:left="1400"/>
      <w:jc w:val="left"/>
    </w:pPr>
    <w:rPr>
      <w:rFonts w:ascii="Calibri" w:hAnsi="Calibri"/>
      <w:sz w:val="20"/>
      <w:szCs w:val="20"/>
    </w:rPr>
  </w:style>
  <w:style w:type="paragraph" w:styleId="71">
    <w:name w:val="toc 7"/>
    <w:basedOn w:val="a1"/>
    <w:next w:val="a1"/>
    <w:autoRedefine/>
    <w:uiPriority w:val="39"/>
    <w:unhideWhenUsed/>
    <w:rsid w:val="00280F6A"/>
    <w:pPr>
      <w:ind w:left="1680"/>
      <w:jc w:val="left"/>
    </w:pPr>
    <w:rPr>
      <w:rFonts w:ascii="Calibri" w:hAnsi="Calibri"/>
      <w:sz w:val="20"/>
      <w:szCs w:val="20"/>
    </w:rPr>
  </w:style>
  <w:style w:type="paragraph" w:styleId="81">
    <w:name w:val="toc 8"/>
    <w:basedOn w:val="a1"/>
    <w:next w:val="a1"/>
    <w:autoRedefine/>
    <w:uiPriority w:val="39"/>
    <w:unhideWhenUsed/>
    <w:rsid w:val="00280F6A"/>
    <w:pPr>
      <w:ind w:left="1960"/>
      <w:jc w:val="left"/>
    </w:pPr>
    <w:rPr>
      <w:rFonts w:ascii="Calibri" w:hAnsi="Calibri"/>
      <w:sz w:val="20"/>
      <w:szCs w:val="20"/>
    </w:rPr>
  </w:style>
  <w:style w:type="paragraph" w:styleId="91">
    <w:name w:val="toc 9"/>
    <w:basedOn w:val="a1"/>
    <w:next w:val="a1"/>
    <w:autoRedefine/>
    <w:uiPriority w:val="39"/>
    <w:unhideWhenUsed/>
    <w:rsid w:val="00280F6A"/>
    <w:pPr>
      <w:ind w:left="2240"/>
      <w:jc w:val="left"/>
    </w:pPr>
    <w:rPr>
      <w:rFonts w:ascii="Calibri" w:hAnsi="Calibri"/>
      <w:sz w:val="20"/>
      <w:szCs w:val="20"/>
    </w:rPr>
  </w:style>
  <w:style w:type="paragraph" w:customStyle="1" w:styleId="a">
    <w:name w:val="Перечисление"/>
    <w:basedOn w:val="a1"/>
    <w:link w:val="aff8"/>
    <w:autoRedefine/>
    <w:qFormat/>
    <w:rsid w:val="00BD0686"/>
    <w:pPr>
      <w:numPr>
        <w:numId w:val="23"/>
      </w:numPr>
      <w:tabs>
        <w:tab w:val="left" w:pos="0"/>
        <w:tab w:val="left" w:pos="993"/>
      </w:tabs>
      <w:spacing w:after="0" w:line="264" w:lineRule="auto"/>
      <w:ind w:left="0" w:firstLine="709"/>
    </w:pPr>
    <w:rPr>
      <w:rFonts w:eastAsia="Calibri"/>
    </w:rPr>
  </w:style>
  <w:style w:type="character" w:customStyle="1" w:styleId="aff8">
    <w:name w:val="Перечисление Знак"/>
    <w:link w:val="a"/>
    <w:rsid w:val="00BD0686"/>
    <w:rPr>
      <w:rFonts w:ascii="Times New Roman" w:eastAsia="Calibri" w:hAnsi="Times New Roman" w:cs="Times New Roman"/>
      <w:sz w:val="28"/>
      <w:szCs w:val="22"/>
      <w:lang w:eastAsia="en-US"/>
    </w:rPr>
  </w:style>
  <w:style w:type="character" w:styleId="aff9">
    <w:name w:val="Subtle Emphasis"/>
    <w:uiPriority w:val="19"/>
    <w:rsid w:val="006B4BDD"/>
    <w:rPr>
      <w:i/>
      <w:iCs/>
      <w:color w:val="808080"/>
    </w:rPr>
  </w:style>
  <w:style w:type="paragraph" w:customStyle="1" w:styleId="14">
    <w:name w:val="Стиль1"/>
    <w:basedOn w:val="a1"/>
    <w:next w:val="a1"/>
    <w:link w:val="15"/>
    <w:rsid w:val="006B4BDD"/>
    <w:pPr>
      <w:ind w:firstLine="0"/>
      <w:jc w:val="center"/>
    </w:pPr>
    <w:rPr>
      <w:rFonts w:eastAsia="Calibri"/>
      <w:szCs w:val="28"/>
      <w:lang w:val="en-US"/>
    </w:rPr>
  </w:style>
  <w:style w:type="character" w:customStyle="1" w:styleId="15">
    <w:name w:val="Стиль1 Знак"/>
    <w:link w:val="14"/>
    <w:rsid w:val="006B4BDD"/>
    <w:rPr>
      <w:rFonts w:ascii="Times New Roman" w:eastAsia="Calibri" w:hAnsi="Times New Roman" w:cs="Times New Roman"/>
      <w:sz w:val="28"/>
      <w:szCs w:val="28"/>
      <w:lang w:val="en-US" w:eastAsia="en-US"/>
    </w:rPr>
  </w:style>
  <w:style w:type="paragraph" w:customStyle="1" w:styleId="affa">
    <w:name w:val="Табличный.ГОСТ"/>
    <w:basedOn w:val="14"/>
    <w:link w:val="affb"/>
    <w:qFormat/>
    <w:rsid w:val="00334E0C"/>
    <w:pPr>
      <w:spacing w:after="0"/>
    </w:pPr>
  </w:style>
  <w:style w:type="character" w:customStyle="1" w:styleId="affb">
    <w:name w:val="Табличный.ГОСТ Знак"/>
    <w:basedOn w:val="15"/>
    <w:link w:val="affa"/>
    <w:rsid w:val="00334E0C"/>
    <w:rPr>
      <w:rFonts w:ascii="Times New Roman" w:eastAsia="Calibri" w:hAnsi="Times New Roman" w:cs="Times New Roman"/>
      <w:sz w:val="28"/>
      <w:szCs w:val="28"/>
      <w:lang w:val="en-US" w:eastAsia="en-US"/>
    </w:rPr>
  </w:style>
  <w:style w:type="paragraph" w:customStyle="1" w:styleId="afa">
    <w:name w:val="Подпись для рисунка"/>
    <w:basedOn w:val="a1"/>
    <w:next w:val="a1"/>
    <w:link w:val="affc"/>
    <w:qFormat/>
    <w:rsid w:val="009314AB"/>
    <w:pPr>
      <w:ind w:firstLine="0"/>
      <w:jc w:val="center"/>
    </w:pPr>
    <w:rPr>
      <w:lang w:val="x-none"/>
    </w:rPr>
  </w:style>
  <w:style w:type="character" w:customStyle="1" w:styleId="affc">
    <w:name w:val="Подпись для рисунка Знак"/>
    <w:basedOn w:val="a2"/>
    <w:link w:val="afa"/>
    <w:rsid w:val="009314AB"/>
    <w:rPr>
      <w:rFonts w:ascii="Times New Roman" w:hAnsi="Times New Roman" w:cs="Times New Roman"/>
      <w:sz w:val="28"/>
      <w:szCs w:val="22"/>
      <w:lang w:val="x-none" w:eastAsia="en-US"/>
    </w:rPr>
  </w:style>
  <w:style w:type="character" w:styleId="affd">
    <w:name w:val="annotation reference"/>
    <w:basedOn w:val="a2"/>
    <w:uiPriority w:val="99"/>
    <w:semiHidden/>
    <w:unhideWhenUsed/>
    <w:rsid w:val="00072304"/>
    <w:rPr>
      <w:sz w:val="16"/>
      <w:szCs w:val="16"/>
    </w:rPr>
  </w:style>
  <w:style w:type="paragraph" w:styleId="affe">
    <w:name w:val="annotation text"/>
    <w:basedOn w:val="a1"/>
    <w:link w:val="afff"/>
    <w:uiPriority w:val="99"/>
    <w:semiHidden/>
    <w:unhideWhenUsed/>
    <w:rsid w:val="00072304"/>
    <w:pPr>
      <w:spacing w:after="160" w:line="240" w:lineRule="auto"/>
      <w:ind w:firstLine="0"/>
      <w:contextualSpacing w:val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fff">
    <w:name w:val="Текст примечания Знак"/>
    <w:basedOn w:val="a2"/>
    <w:link w:val="affe"/>
    <w:uiPriority w:val="99"/>
    <w:semiHidden/>
    <w:rsid w:val="00072304"/>
    <w:rPr>
      <w:rFonts w:asciiTheme="minorHAnsi" w:eastAsiaTheme="minorHAnsi" w:hAnsiTheme="minorHAnsi" w:cstheme="minorBidi"/>
      <w:lang w:eastAsia="en-US"/>
    </w:rPr>
  </w:style>
  <w:style w:type="paragraph" w:styleId="afff0">
    <w:name w:val="annotation subject"/>
    <w:basedOn w:val="affe"/>
    <w:next w:val="affe"/>
    <w:link w:val="afff1"/>
    <w:uiPriority w:val="99"/>
    <w:semiHidden/>
    <w:unhideWhenUsed/>
    <w:rsid w:val="00072304"/>
    <w:rPr>
      <w:b/>
      <w:bCs/>
    </w:rPr>
  </w:style>
  <w:style w:type="character" w:customStyle="1" w:styleId="afff1">
    <w:name w:val="Тема примечания Знак"/>
    <w:basedOn w:val="afff"/>
    <w:link w:val="afff0"/>
    <w:uiPriority w:val="99"/>
    <w:semiHidden/>
    <w:rsid w:val="00072304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bb">
    <w:name w:val="bb"/>
    <w:basedOn w:val="a2"/>
    <w:rsid w:val="0095231B"/>
  </w:style>
  <w:style w:type="paragraph" w:customStyle="1" w:styleId="a0">
    <w:name w:val="Источники"/>
    <w:basedOn w:val="a1"/>
    <w:link w:val="afff2"/>
    <w:qFormat/>
    <w:rsid w:val="00E95E0D"/>
    <w:pPr>
      <w:numPr>
        <w:numId w:val="1"/>
      </w:numPr>
      <w:spacing w:after="0"/>
      <w:ind w:left="0"/>
    </w:pPr>
    <w:rPr>
      <w:lang w:eastAsia="x-none"/>
    </w:rPr>
  </w:style>
  <w:style w:type="paragraph" w:customStyle="1" w:styleId="afff3">
    <w:name w:val="Код"/>
    <w:basedOn w:val="a1"/>
    <w:link w:val="afff4"/>
    <w:autoRedefine/>
    <w:qFormat/>
    <w:rsid w:val="00272E05"/>
    <w:pPr>
      <w:spacing w:line="240" w:lineRule="auto"/>
      <w:ind w:firstLine="0"/>
      <w:jc w:val="left"/>
    </w:pPr>
    <w:rPr>
      <w:sz w:val="20"/>
    </w:rPr>
  </w:style>
  <w:style w:type="character" w:customStyle="1" w:styleId="afff2">
    <w:name w:val="Источники Знак"/>
    <w:basedOn w:val="a2"/>
    <w:link w:val="a0"/>
    <w:rsid w:val="00E95E0D"/>
    <w:rPr>
      <w:rFonts w:ascii="Times New Roman" w:hAnsi="Times New Roman" w:cs="Times New Roman"/>
      <w:sz w:val="28"/>
      <w:szCs w:val="22"/>
      <w:lang w:eastAsia="x-none"/>
    </w:rPr>
  </w:style>
  <w:style w:type="character" w:customStyle="1" w:styleId="afff4">
    <w:name w:val="Код Знак"/>
    <w:basedOn w:val="a2"/>
    <w:link w:val="afff3"/>
    <w:rsid w:val="00272E05"/>
    <w:rPr>
      <w:rFonts w:ascii="Times New Roman" w:hAnsi="Times New Roman" w:cs="Times New Roman"/>
      <w:szCs w:val="22"/>
      <w:lang w:eastAsia="en-US"/>
    </w:rPr>
  </w:style>
  <w:style w:type="character" w:customStyle="1" w:styleId="extended-textshort">
    <w:name w:val="extended-text__short"/>
    <w:basedOn w:val="a2"/>
    <w:rsid w:val="00B73CBA"/>
  </w:style>
  <w:style w:type="character" w:styleId="afff5">
    <w:name w:val="Placeholder Text"/>
    <w:basedOn w:val="a2"/>
    <w:uiPriority w:val="99"/>
    <w:semiHidden/>
    <w:rsid w:val="00975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14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47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14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147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7461">
          <w:marLeft w:val="855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909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7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0;&#1091;&#1088;&#1089;&#1086;&#1074;&#1072;&#1103;%20&#1088;&#1072;&#1073;&#1086;&#1090;&#1072;(&#1050;&#1055;&#1080;&#1071;&#1055;)\&#1043;&#1054;&#1057;&#1058;%20&#1096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3D8C-1EF2-49D9-8426-E9BE5A2A4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шаблон.dotm</Template>
  <TotalTime>8003</TotalTime>
  <Pages>12</Pages>
  <Words>2784</Words>
  <Characters>15873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18620</CharactersWithSpaces>
  <SharedDoc>false</SharedDoc>
  <HLinks>
    <vt:vector size="168" baseType="variant">
      <vt:variant>
        <vt:i4>1048629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_Toc421744464</vt:lpwstr>
      </vt:variant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_Toc421744463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_Toc421744462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_Toc421744461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_Toc421744460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_Toc421744459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_Toc421744458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_Toc421744457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_Toc421744456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_Toc421744455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_Toc421744454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_Toc421744453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_Toc421744452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_Toc421744451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_Toc421744450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_Toc421744449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_Toc421744448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_Toc421744447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_Toc421744446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_Toc421744445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_Toc421744444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_Toc421744443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_Toc421744442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_Toc421744441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_Toc421744440</vt:lpwstr>
      </vt:variant>
      <vt:variant>
        <vt:i4>1376309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_Toc421744439</vt:lpwstr>
      </vt:variant>
      <vt:variant>
        <vt:i4>1376309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_Toc421744438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_Toc421744437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Stanislav Verjevkin</dc:creator>
  <cp:lastModifiedBy>женя</cp:lastModifiedBy>
  <cp:revision>105</cp:revision>
  <cp:lastPrinted>2020-05-15T11:39:00Z</cp:lastPrinted>
  <dcterms:created xsi:type="dcterms:W3CDTF">2019-12-18T16:58:00Z</dcterms:created>
  <dcterms:modified xsi:type="dcterms:W3CDTF">2020-10-13T06:28:00Z</dcterms:modified>
</cp:coreProperties>
</file>